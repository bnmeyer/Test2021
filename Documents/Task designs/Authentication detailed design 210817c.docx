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170" w:rsidRDefault="00581A6C" w:rsidP="007C7AAF">
      <w:pPr>
        <w:jc w:val="center"/>
        <w:rPr>
          <w:b/>
        </w:rPr>
      </w:pPr>
      <w:r>
        <w:rPr>
          <w:b/>
        </w:rPr>
        <w:t>REGISTER &amp;</w:t>
      </w:r>
      <w:r w:rsidR="005F4179">
        <w:rPr>
          <w:b/>
        </w:rPr>
        <w:t xml:space="preserve"> L</w:t>
      </w:r>
      <w:r>
        <w:rPr>
          <w:b/>
        </w:rPr>
        <w:t>OGIN</w:t>
      </w:r>
      <w:r w:rsidR="006A2BFD">
        <w:rPr>
          <w:b/>
        </w:rPr>
        <w:t xml:space="preserve"> DETAILED</w:t>
      </w:r>
      <w:r w:rsidR="00982D48">
        <w:rPr>
          <w:b/>
        </w:rPr>
        <w:t xml:space="preserve"> DESIGN</w:t>
      </w:r>
    </w:p>
    <w:p w:rsidR="00055BD7" w:rsidRDefault="00055BD7" w:rsidP="007C7AAF">
      <w:pPr>
        <w:rPr>
          <w:color w:val="FF0000"/>
        </w:rPr>
      </w:pPr>
    </w:p>
    <w:p w:rsidR="002D31A5" w:rsidRDefault="002D31A5" w:rsidP="007C7AAF">
      <w:pPr>
        <w:pStyle w:val="ListParagraph"/>
        <w:numPr>
          <w:ilvl w:val="0"/>
          <w:numId w:val="2"/>
        </w:numPr>
      </w:pPr>
      <w:r>
        <w:t>References</w:t>
      </w:r>
    </w:p>
    <w:p w:rsidR="0039532A" w:rsidRDefault="007A481E" w:rsidP="007A481E">
      <w:pPr>
        <w:pStyle w:val="ListParagraph"/>
        <w:numPr>
          <w:ilvl w:val="1"/>
          <w:numId w:val="2"/>
        </w:numPr>
      </w:pPr>
      <w:r>
        <w:t xml:space="preserve">Flask-Security-Too 4.1.0.  Retrieved 8/7/21 from </w:t>
      </w:r>
      <w:hyperlink r:id="rId6" w:history="1">
        <w:r w:rsidRPr="00FA2D3E">
          <w:rPr>
            <w:rStyle w:val="Hyperlink"/>
          </w:rPr>
          <w:t>https://pypi.org/project/Flask-Security-Too/</w:t>
        </w:r>
      </w:hyperlink>
    </w:p>
    <w:p w:rsidR="00733EE4" w:rsidRDefault="00BD211D" w:rsidP="00BD211D">
      <w:pPr>
        <w:pStyle w:val="ListParagraph"/>
        <w:numPr>
          <w:ilvl w:val="1"/>
          <w:numId w:val="2"/>
        </w:numPr>
      </w:pPr>
      <w:r>
        <w:t xml:space="preserve">Flask-Security Documentation [for Flask-Security-Too].  Retrieved 8/14/21 from </w:t>
      </w:r>
      <w:hyperlink r:id="rId7" w:history="1">
        <w:r w:rsidRPr="00610C30">
          <w:rPr>
            <w:rStyle w:val="Hyperlink"/>
          </w:rPr>
          <w:t>https://flask-security-too.readthedocs.io/en/stable/</w:t>
        </w:r>
      </w:hyperlink>
    </w:p>
    <w:p w:rsidR="0039532A" w:rsidRDefault="0039532A" w:rsidP="0039532A">
      <w:pPr>
        <w:pStyle w:val="ListParagraph"/>
        <w:numPr>
          <w:ilvl w:val="1"/>
          <w:numId w:val="2"/>
        </w:numPr>
      </w:pPr>
      <w:r>
        <w:t xml:space="preserve">Website model for our input form formats:  </w:t>
      </w:r>
      <w:hyperlink r:id="rId8" w:history="1">
        <w:r w:rsidRPr="005F3A01">
          <w:rPr>
            <w:rStyle w:val="Hyperlink"/>
          </w:rPr>
          <w:t>https://sa.www4.irs.gov/irfof/lang/en/irfofgetstatus.jsp</w:t>
        </w:r>
      </w:hyperlink>
      <w:r>
        <w:t xml:space="preserve">. </w:t>
      </w:r>
    </w:p>
    <w:p w:rsidR="0039532A" w:rsidRDefault="0039532A" w:rsidP="0039532A">
      <w:pPr>
        <w:pStyle w:val="ListParagraph"/>
        <w:numPr>
          <w:ilvl w:val="2"/>
          <w:numId w:val="2"/>
        </w:numPr>
      </w:pPr>
      <w:r>
        <w:t>A copy of this page is provided as Screenshot(1).</w:t>
      </w:r>
      <w:proofErr w:type="spellStart"/>
      <w:r>
        <w:t>png</w:t>
      </w:r>
      <w:proofErr w:type="spellEnd"/>
      <w:r>
        <w:t>.</w:t>
      </w:r>
    </w:p>
    <w:p w:rsidR="0039532A" w:rsidRDefault="0039532A" w:rsidP="0039532A">
      <w:pPr>
        <w:pStyle w:val="ListParagraph"/>
        <w:numPr>
          <w:ilvl w:val="1"/>
          <w:numId w:val="2"/>
        </w:numPr>
      </w:pPr>
      <w:r>
        <w:t>The current version of</w:t>
      </w:r>
      <w:r w:rsidR="00C520D7">
        <w:t xml:space="preserve"> Data Design for</w:t>
      </w:r>
      <w:r>
        <w:t xml:space="preserve"> </w:t>
      </w:r>
      <w:r w:rsidR="00C520D7">
        <w:t>User A</w:t>
      </w:r>
      <w:r w:rsidRPr="00355FAD">
        <w:t xml:space="preserve">uthentication </w:t>
      </w:r>
      <w:r>
        <w:t>yymmdd.docx</w:t>
      </w:r>
    </w:p>
    <w:p w:rsidR="0039532A" w:rsidRDefault="0039532A" w:rsidP="0039532A">
      <w:pPr>
        <w:pStyle w:val="ListParagraph"/>
        <w:numPr>
          <w:ilvl w:val="1"/>
          <w:numId w:val="2"/>
        </w:numPr>
      </w:pPr>
      <w:r>
        <w:t xml:space="preserve">The current version of </w:t>
      </w:r>
      <w:r w:rsidR="0003468E">
        <w:t>‘Website</w:t>
      </w:r>
      <w:r w:rsidRPr="00355FAD">
        <w:t xml:space="preserve"> standards</w:t>
      </w:r>
      <w:r>
        <w:t xml:space="preserve"> yymmdd.docx</w:t>
      </w:r>
      <w:r w:rsidR="0008711A">
        <w:t>.</w:t>
      </w:r>
      <w:r w:rsidR="0003468E">
        <w:t>’</w:t>
      </w:r>
    </w:p>
    <w:p w:rsidR="005F6174" w:rsidRDefault="005F6174" w:rsidP="0039532A">
      <w:pPr>
        <w:pStyle w:val="ListParagraph"/>
        <w:numPr>
          <w:ilvl w:val="1"/>
          <w:numId w:val="2"/>
        </w:numPr>
      </w:pPr>
      <w:r>
        <w:t xml:space="preserve">The current version of </w:t>
      </w:r>
      <w:r w:rsidR="0008711A">
        <w:t>‘</w:t>
      </w:r>
      <w:r>
        <w:t xml:space="preserve">Create &amp; drop </w:t>
      </w:r>
      <w:proofErr w:type="spellStart"/>
      <w:r>
        <w:t>yymmdd.sql</w:t>
      </w:r>
      <w:proofErr w:type="spellEnd"/>
      <w:r w:rsidR="0008711A">
        <w:t>’</w:t>
      </w:r>
      <w:r>
        <w:t xml:space="preserve"> (sometimes provided with a .txt suffix).</w:t>
      </w:r>
    </w:p>
    <w:p w:rsidR="005F6174" w:rsidRDefault="005F6174" w:rsidP="0039532A">
      <w:pPr>
        <w:pStyle w:val="ListParagraph"/>
        <w:numPr>
          <w:ilvl w:val="1"/>
          <w:numId w:val="2"/>
        </w:numPr>
      </w:pPr>
      <w:r>
        <w:t xml:space="preserve">The current version of </w:t>
      </w:r>
      <w:r w:rsidR="0008711A">
        <w:t>‘</w:t>
      </w:r>
      <w:r>
        <w:t xml:space="preserve">Insert &amp; delete </w:t>
      </w:r>
      <w:proofErr w:type="spellStart"/>
      <w:r>
        <w:t>yymmdd.sql</w:t>
      </w:r>
      <w:proofErr w:type="spellEnd"/>
      <w:r w:rsidR="0008711A">
        <w:t>’</w:t>
      </w:r>
      <w:r>
        <w:t xml:space="preserve"> (sometimes provided with a .txt suffix).</w:t>
      </w:r>
    </w:p>
    <w:p w:rsidR="001F3403" w:rsidRDefault="001F3403" w:rsidP="001F3403">
      <w:pPr>
        <w:pStyle w:val="ListParagraph"/>
        <w:numPr>
          <w:ilvl w:val="1"/>
          <w:numId w:val="2"/>
        </w:numPr>
      </w:pPr>
      <w:r>
        <w:t>The current version of ‘</w:t>
      </w:r>
      <w:r w:rsidRPr="001F3403">
        <w:t>Id</w:t>
      </w:r>
      <w:r w:rsidR="00C05EA6">
        <w:t>ea detailed</w:t>
      </w:r>
      <w:r>
        <w:t xml:space="preserve"> design yymmdd</w:t>
      </w:r>
      <w:r w:rsidRPr="001F3403">
        <w:t>.doc</w:t>
      </w:r>
      <w:r>
        <w:t>x’</w:t>
      </w:r>
    </w:p>
    <w:p w:rsidR="000D7636" w:rsidRDefault="000D7636" w:rsidP="000D7636">
      <w:pPr>
        <w:pStyle w:val="ListParagraph"/>
        <w:numPr>
          <w:ilvl w:val="1"/>
          <w:numId w:val="2"/>
        </w:numPr>
      </w:pPr>
      <w:r>
        <w:t>The current version of High level module design Task 10 yymmdd.docx</w:t>
      </w:r>
    </w:p>
    <w:p w:rsidR="000D7636" w:rsidRPr="000D7636" w:rsidRDefault="00733EE4" w:rsidP="007C7AA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It is</w:t>
      </w:r>
      <w:r w:rsidR="000D7636" w:rsidRPr="000D7636">
        <w:rPr>
          <w:b/>
        </w:rPr>
        <w:t xml:space="preserve"> helpful to read Ref 1.i., Ref 1.d. and briefly reviewing Ref 1.f. before reading this document.</w:t>
      </w:r>
    </w:p>
    <w:p w:rsidR="00F91099" w:rsidRDefault="002B1F73" w:rsidP="007C7AAF">
      <w:pPr>
        <w:pStyle w:val="ListParagraph"/>
        <w:numPr>
          <w:ilvl w:val="0"/>
          <w:numId w:val="2"/>
        </w:numPr>
      </w:pPr>
      <w:r>
        <w:t>Important n</w:t>
      </w:r>
      <w:r w:rsidR="001456CC">
        <w:t>ote</w:t>
      </w:r>
      <w:r w:rsidR="00F91099">
        <w:t>s:</w:t>
      </w:r>
    </w:p>
    <w:p w:rsidR="002B1F73" w:rsidRPr="00CC045B" w:rsidRDefault="002B1F73" w:rsidP="002B1F73">
      <w:pPr>
        <w:pStyle w:val="ListParagraph"/>
        <w:numPr>
          <w:ilvl w:val="1"/>
          <w:numId w:val="2"/>
        </w:numPr>
        <w:rPr>
          <w:b/>
          <w:i/>
        </w:rPr>
      </w:pPr>
      <w:r w:rsidRPr="00CC045B">
        <w:rPr>
          <w:b/>
          <w:i/>
        </w:rPr>
        <w:t>Throughout this and all our documents you will see many notes like “see Ref 1.d.”.  Such notes always refer to a set of Reference documents</w:t>
      </w:r>
      <w:r>
        <w:rPr>
          <w:b/>
          <w:i/>
        </w:rPr>
        <w:t xml:space="preserve"> like above,</w:t>
      </w:r>
      <w:r w:rsidRPr="00CC045B">
        <w:rPr>
          <w:b/>
          <w:i/>
        </w:rPr>
        <w:t xml:space="preserve"> listed at the top of the document.</w:t>
      </w:r>
    </w:p>
    <w:p w:rsidR="002B1F73" w:rsidRDefault="002B1F73" w:rsidP="002B1F73">
      <w:pPr>
        <w:pStyle w:val="ListParagraph"/>
        <w:numPr>
          <w:ilvl w:val="1"/>
          <w:numId w:val="2"/>
        </w:numPr>
      </w:pPr>
      <w:r>
        <w:t xml:space="preserve">Please follow the standards for our Website as described in the current version of Ref 1.e. </w:t>
      </w:r>
      <w:r w:rsidRPr="002B1F73">
        <w:rPr>
          <w:i/>
        </w:rPr>
        <w:t>for all work performed on every project</w:t>
      </w:r>
      <w:r>
        <w:t>.</w:t>
      </w:r>
    </w:p>
    <w:p w:rsidR="001456CC" w:rsidRDefault="006521B7" w:rsidP="00F91099">
      <w:pPr>
        <w:pStyle w:val="ListParagraph"/>
        <w:numPr>
          <w:ilvl w:val="1"/>
          <w:numId w:val="2"/>
        </w:numPr>
      </w:pPr>
      <w:r>
        <w:rPr>
          <w:shd w:val="clear" w:color="auto" w:fill="F2DBDB" w:themeFill="accent2" w:themeFillTint="33"/>
        </w:rPr>
        <w:t>Items highlighted in lavender</w:t>
      </w:r>
      <w:r w:rsidR="001456CC" w:rsidRPr="001456CC">
        <w:rPr>
          <w:shd w:val="clear" w:color="auto" w:fill="F2DBDB" w:themeFill="accent2" w:themeFillTint="33"/>
        </w:rPr>
        <w:t xml:space="preserve"> describe functi</w:t>
      </w:r>
      <w:r w:rsidR="00916F0C">
        <w:rPr>
          <w:shd w:val="clear" w:color="auto" w:fill="F2DBDB" w:themeFill="accent2" w:themeFillTint="33"/>
        </w:rPr>
        <w:t>onality we hope to obtain from Flask Security</w:t>
      </w:r>
      <w:r w:rsidR="001456CC" w:rsidRPr="001456CC">
        <w:rPr>
          <w:shd w:val="clear" w:color="auto" w:fill="F2DBDB" w:themeFill="accent2" w:themeFillTint="33"/>
        </w:rPr>
        <w:t>.</w:t>
      </w:r>
    </w:p>
    <w:p w:rsidR="00B42788" w:rsidRDefault="00B42788" w:rsidP="00B42788">
      <w:pPr>
        <w:pStyle w:val="ListParagraph"/>
        <w:numPr>
          <w:ilvl w:val="1"/>
          <w:numId w:val="2"/>
        </w:numPr>
      </w:pPr>
      <w:r>
        <w:t xml:space="preserve">When statements are made in this document like, “process xyz in template </w:t>
      </w:r>
      <w:proofErr w:type="spellStart"/>
      <w:r>
        <w:t>abc</w:t>
      </w:r>
      <w:proofErr w:type="spellEnd"/>
      <w:r>
        <w:t xml:space="preserve"> does something” it is intended that the process occurs where appropriate and more likely in the Python or </w:t>
      </w:r>
      <w:proofErr w:type="spellStart"/>
      <w:r>
        <w:t>Javascript</w:t>
      </w:r>
      <w:proofErr w:type="spellEnd"/>
      <w:r>
        <w:t xml:space="preserve"> code</w:t>
      </w:r>
      <w:r w:rsidR="00916F0C">
        <w:t xml:space="preserve"> associated with the template.</w:t>
      </w:r>
    </w:p>
    <w:p w:rsidR="0039532A" w:rsidRDefault="0039532A" w:rsidP="0039532A">
      <w:pPr>
        <w:pStyle w:val="ListParagraph"/>
        <w:numPr>
          <w:ilvl w:val="0"/>
          <w:numId w:val="2"/>
        </w:numPr>
      </w:pPr>
      <w:r>
        <w:t>Purpose:</w:t>
      </w:r>
    </w:p>
    <w:p w:rsidR="0039532A" w:rsidRDefault="0039532A" w:rsidP="0039532A">
      <w:pPr>
        <w:pStyle w:val="ListParagraph"/>
        <w:numPr>
          <w:ilvl w:val="1"/>
          <w:numId w:val="2"/>
        </w:numPr>
      </w:pPr>
      <w:r>
        <w:t>The purpose of this task is to add user authentication</w:t>
      </w:r>
      <w:r w:rsidR="00FD38FA">
        <w:t xml:space="preserve"> and related functions such as registration and login</w:t>
      </w:r>
      <w:r>
        <w:t xml:space="preserve"> to the SFF website.</w:t>
      </w:r>
    </w:p>
    <w:p w:rsidR="0039532A" w:rsidRDefault="0039532A" w:rsidP="0039532A">
      <w:pPr>
        <w:pStyle w:val="ListParagraph"/>
        <w:numPr>
          <w:ilvl w:val="0"/>
          <w:numId w:val="2"/>
        </w:numPr>
      </w:pPr>
      <w:r>
        <w:t>Background:</w:t>
      </w:r>
    </w:p>
    <w:p w:rsidR="0039532A" w:rsidRDefault="0039532A" w:rsidP="0039532A">
      <w:pPr>
        <w:pStyle w:val="ListParagraph"/>
        <w:numPr>
          <w:ilvl w:val="1"/>
          <w:numId w:val="2"/>
        </w:numPr>
      </w:pPr>
      <w:r>
        <w:t>Pages will be added to the website with confidential information and users will be added with various roles, ideas (grant applications), and projects.  The objective of this process is to</w:t>
      </w:r>
      <w:r w:rsidR="00C27ACF">
        <w:t xml:space="preserve"> securely connect the users to</w:t>
      </w:r>
      <w:r>
        <w:t xml:space="preserve"> their authorized page</w:t>
      </w:r>
      <w:r w:rsidR="004E6FC0">
        <w:t>s based on their roles,</w:t>
      </w:r>
      <w:r>
        <w:t xml:space="preserve"> associated ideas and</w:t>
      </w:r>
      <w:r w:rsidR="00C27ACF">
        <w:t>, in a future task</w:t>
      </w:r>
      <w:r w:rsidR="004E6FC0">
        <w:t>,</w:t>
      </w:r>
      <w:r>
        <w:t xml:space="preserve"> projects.</w:t>
      </w:r>
    </w:p>
    <w:p w:rsidR="00100D9C" w:rsidRDefault="00916F0C" w:rsidP="00100D9C">
      <w:pPr>
        <w:pStyle w:val="ListParagraph"/>
        <w:numPr>
          <w:ilvl w:val="0"/>
          <w:numId w:val="2"/>
        </w:numPr>
      </w:pPr>
      <w:r>
        <w:t>Design approach</w:t>
      </w:r>
      <w:r w:rsidR="0039532A">
        <w:t>:</w:t>
      </w:r>
    </w:p>
    <w:p w:rsidR="0039532A" w:rsidRDefault="00440A5E" w:rsidP="00100D9C">
      <w:pPr>
        <w:pStyle w:val="ListParagraph"/>
        <w:numPr>
          <w:ilvl w:val="1"/>
          <w:numId w:val="2"/>
        </w:numPr>
      </w:pPr>
      <w:r>
        <w:t>Users visiting the SFF website</w:t>
      </w:r>
      <w:r w:rsidR="00100D9C">
        <w:t xml:space="preserve"> have</w:t>
      </w:r>
      <w:r w:rsidR="0039532A">
        <w:t xml:space="preserve"> two spec</w:t>
      </w:r>
      <w:r w:rsidR="00100D9C">
        <w:t>ific authentication needs</w:t>
      </w:r>
      <w:r w:rsidR="0039532A">
        <w:t>:</w:t>
      </w:r>
    </w:p>
    <w:p w:rsidR="00A72BF4" w:rsidRDefault="00440A5E" w:rsidP="00A72BF4">
      <w:pPr>
        <w:pStyle w:val="ListParagraph"/>
        <w:numPr>
          <w:ilvl w:val="2"/>
          <w:numId w:val="2"/>
        </w:numPr>
      </w:pPr>
      <w:r>
        <w:t>V</w:t>
      </w:r>
      <w:r w:rsidR="00262F75">
        <w:t>olunteers</w:t>
      </w:r>
      <w:r w:rsidR="0039532A">
        <w:t xml:space="preserve"> need t</w:t>
      </w:r>
      <w:r w:rsidR="00425B05">
        <w:t>o access various pages</w:t>
      </w:r>
      <w:r w:rsidR="004E6FC0">
        <w:t xml:space="preserve"> of confidential information</w:t>
      </w:r>
      <w:r w:rsidR="0039532A">
        <w:t xml:space="preserve"> based on their roles, and</w:t>
      </w:r>
    </w:p>
    <w:p w:rsidR="00A72BF4" w:rsidRDefault="0077404B" w:rsidP="00A72BF4">
      <w:pPr>
        <w:pStyle w:val="ListParagraph"/>
        <w:numPr>
          <w:ilvl w:val="2"/>
          <w:numId w:val="2"/>
        </w:numPr>
      </w:pPr>
      <w:r>
        <w:t>A different</w:t>
      </w:r>
      <w:r w:rsidR="0039532A">
        <w:t xml:space="preserve"> group of users </w:t>
      </w:r>
      <w:r w:rsidR="00892290">
        <w:t>need to connect to</w:t>
      </w:r>
      <w:r>
        <w:t xml:space="preserve"> their</w:t>
      </w:r>
      <w:r w:rsidR="00B45E07">
        <w:t xml:space="preserve"> confidential</w:t>
      </w:r>
      <w:r w:rsidR="0039532A">
        <w:t xml:space="preserve"> </w:t>
      </w:r>
      <w:r>
        <w:t>Ideas</w:t>
      </w:r>
      <w:r w:rsidR="00B45E07">
        <w:t xml:space="preserve"> entered and</w:t>
      </w:r>
      <w:r w:rsidR="00425B05">
        <w:t xml:space="preserve"> displayed by</w:t>
      </w:r>
      <w:r w:rsidR="00100D9C">
        <w:t xml:space="preserve"> </w:t>
      </w:r>
      <w:r w:rsidR="00B45E07">
        <w:t>the “Share My Idea” and “Complete My Idea” Flask</w:t>
      </w:r>
      <w:r w:rsidR="00100D9C">
        <w:t xml:space="preserve"> </w:t>
      </w:r>
      <w:r w:rsidR="00892290">
        <w:t>form</w:t>
      </w:r>
      <w:r w:rsidR="00100D9C">
        <w:t>s</w:t>
      </w:r>
      <w:r w:rsidR="00B45E07">
        <w:t xml:space="preserve"> connected to a</w:t>
      </w:r>
      <w:r w:rsidR="00100D9C">
        <w:t xml:space="preserve"> MySQL database</w:t>
      </w:r>
      <w:r w:rsidR="00A72BF4">
        <w:t>.</w:t>
      </w:r>
    </w:p>
    <w:p w:rsidR="00A72BF4" w:rsidRDefault="007A481E" w:rsidP="00A72BF4">
      <w:pPr>
        <w:pStyle w:val="ListParagraph"/>
        <w:numPr>
          <w:ilvl w:val="2"/>
          <w:numId w:val="2"/>
        </w:numPr>
      </w:pPr>
      <w:r>
        <w:t>Flask-Security-Too will be used to provide as much functionality as possible such as:</w:t>
      </w:r>
    </w:p>
    <w:p w:rsidR="0039532A" w:rsidRDefault="007A481E" w:rsidP="007A481E">
      <w:pPr>
        <w:pStyle w:val="ListParagraph"/>
        <w:numPr>
          <w:ilvl w:val="3"/>
          <w:numId w:val="2"/>
        </w:numPr>
      </w:pPr>
      <w:r>
        <w:t>Registering</w:t>
      </w:r>
      <w:r w:rsidR="0039532A">
        <w:t xml:space="preserve"> user</w:t>
      </w:r>
      <w:r>
        <w:t>s by</w:t>
      </w:r>
      <w:r w:rsidR="0039532A">
        <w:t xml:space="preserve"> email address</w:t>
      </w:r>
      <w:r>
        <w:t>.</w:t>
      </w:r>
    </w:p>
    <w:p w:rsidR="0039532A" w:rsidRDefault="007A481E" w:rsidP="007A481E">
      <w:pPr>
        <w:pStyle w:val="ListParagraph"/>
        <w:numPr>
          <w:ilvl w:val="3"/>
          <w:numId w:val="2"/>
        </w:numPr>
      </w:pPr>
      <w:r>
        <w:t>U</w:t>
      </w:r>
      <w:r w:rsidR="0039532A">
        <w:t>ser</w:t>
      </w:r>
      <w:r>
        <w:t>s changing</w:t>
      </w:r>
      <w:r w:rsidR="0039532A">
        <w:t xml:space="preserve"> email address</w:t>
      </w:r>
      <w:r>
        <w:t>es.</w:t>
      </w:r>
    </w:p>
    <w:p w:rsidR="0039532A" w:rsidRDefault="0039532A" w:rsidP="007A481E">
      <w:pPr>
        <w:pStyle w:val="ListParagraph"/>
        <w:numPr>
          <w:ilvl w:val="3"/>
          <w:numId w:val="2"/>
        </w:numPr>
      </w:pPr>
      <w:r>
        <w:t>Change password</w:t>
      </w:r>
    </w:p>
    <w:p w:rsidR="0039532A" w:rsidRDefault="0039532A" w:rsidP="007A481E">
      <w:pPr>
        <w:pStyle w:val="ListParagraph"/>
        <w:numPr>
          <w:ilvl w:val="3"/>
          <w:numId w:val="2"/>
        </w:numPr>
      </w:pPr>
      <w:r>
        <w:t>Forgot password</w:t>
      </w:r>
    </w:p>
    <w:p w:rsidR="0039532A" w:rsidRDefault="007A481E" w:rsidP="007A481E">
      <w:pPr>
        <w:pStyle w:val="ListParagraph"/>
        <w:numPr>
          <w:ilvl w:val="3"/>
          <w:numId w:val="2"/>
        </w:numPr>
      </w:pPr>
      <w:r>
        <w:t>In using Flask-Security-Too</w:t>
      </w:r>
      <w:r w:rsidR="0039532A">
        <w:t xml:space="preserve"> pl</w:t>
      </w:r>
      <w:r>
        <w:t>ease continue to  adhere to SFF Website</w:t>
      </w:r>
      <w:r w:rsidR="0039532A">
        <w:t xml:space="preserve"> Standards</w:t>
      </w:r>
      <w:r w:rsidR="003D66BE">
        <w:t xml:space="preserve"> (Ref 1.e.)</w:t>
      </w:r>
      <w:r>
        <w:t xml:space="preserve"> to the extent reasonably possible</w:t>
      </w:r>
      <w:r w:rsidR="0039532A">
        <w:t>.</w:t>
      </w:r>
    </w:p>
    <w:p w:rsidR="0039532A" w:rsidRDefault="006A2BFD" w:rsidP="0039532A">
      <w:pPr>
        <w:pStyle w:val="ListParagraph"/>
        <w:numPr>
          <w:ilvl w:val="0"/>
          <w:numId w:val="2"/>
        </w:numPr>
      </w:pPr>
      <w:r>
        <w:t>Registration and login – general notes.</w:t>
      </w:r>
    </w:p>
    <w:p w:rsidR="00B66822" w:rsidRDefault="00B66822" w:rsidP="0039532A">
      <w:pPr>
        <w:pStyle w:val="ListParagraph"/>
        <w:numPr>
          <w:ilvl w:val="1"/>
          <w:numId w:val="2"/>
        </w:numPr>
      </w:pPr>
      <w:r>
        <w:t>Three input forms will be used for this process:</w:t>
      </w:r>
    </w:p>
    <w:p w:rsidR="00B66822" w:rsidRDefault="00B66822" w:rsidP="00B66822">
      <w:pPr>
        <w:pStyle w:val="ListParagraph"/>
        <w:numPr>
          <w:ilvl w:val="2"/>
          <w:numId w:val="2"/>
        </w:numPr>
      </w:pPr>
      <w:r>
        <w:t>Login.html</w:t>
      </w:r>
    </w:p>
    <w:p w:rsidR="00B66822" w:rsidRDefault="00B66822" w:rsidP="00B66822">
      <w:pPr>
        <w:pStyle w:val="ListParagraph"/>
        <w:numPr>
          <w:ilvl w:val="2"/>
          <w:numId w:val="2"/>
        </w:numPr>
      </w:pPr>
      <w:r>
        <w:t>Register.html</w:t>
      </w:r>
    </w:p>
    <w:p w:rsidR="00B66822" w:rsidRDefault="00B66822" w:rsidP="00B66822">
      <w:pPr>
        <w:pStyle w:val="ListParagraph"/>
        <w:numPr>
          <w:ilvl w:val="2"/>
          <w:numId w:val="2"/>
        </w:numPr>
      </w:pPr>
      <w:r>
        <w:lastRenderedPageBreak/>
        <w:t>Registercpt.html (Registration completion).</w:t>
      </w:r>
    </w:p>
    <w:p w:rsidR="00B66822" w:rsidRDefault="00440A5E" w:rsidP="00440A5E">
      <w:pPr>
        <w:pStyle w:val="ListParagraph"/>
        <w:numPr>
          <w:ilvl w:val="1"/>
          <w:numId w:val="2"/>
        </w:numPr>
      </w:pPr>
      <w:r>
        <w:t>A</w:t>
      </w:r>
      <w:r w:rsidR="00B66822">
        <w:t>l</w:t>
      </w:r>
      <w:r w:rsidR="00233044">
        <w:t xml:space="preserve">l </w:t>
      </w:r>
      <w:r>
        <w:t>three form</w:t>
      </w:r>
      <w:r w:rsidR="00233044">
        <w:t>s will likely be</w:t>
      </w:r>
      <w:r w:rsidR="00B66822">
        <w:t xml:space="preserve"> smaller than our typical website pages.</w:t>
      </w:r>
    </w:p>
    <w:p w:rsidR="006303C7" w:rsidRDefault="0039532A" w:rsidP="0039532A">
      <w:pPr>
        <w:pStyle w:val="ListParagraph"/>
        <w:numPr>
          <w:ilvl w:val="1"/>
          <w:numId w:val="2"/>
        </w:numPr>
      </w:pPr>
      <w:r>
        <w:t>SFF users</w:t>
      </w:r>
      <w:r w:rsidR="003D66BE">
        <w:t xml:space="preserve"> log in via login.html and</w:t>
      </w:r>
      <w:r>
        <w:t xml:space="preserve"> register</w:t>
      </w:r>
      <w:r w:rsidR="00444B70">
        <w:t xml:space="preserve"> via register.html</w:t>
      </w:r>
      <w:r>
        <w:t>.</w:t>
      </w:r>
    </w:p>
    <w:p w:rsidR="0039532A" w:rsidRDefault="007C6963" w:rsidP="00440A5E">
      <w:pPr>
        <w:pStyle w:val="ListParagraph"/>
        <w:numPr>
          <w:ilvl w:val="2"/>
          <w:numId w:val="2"/>
        </w:numPr>
      </w:pPr>
      <w:r>
        <w:t>See Ref 1.e. for our standard file locations</w:t>
      </w:r>
      <w:r w:rsidR="00186077">
        <w:t xml:space="preserve"> including templates</w:t>
      </w:r>
      <w:r w:rsidR="006D7347">
        <w:t>.</w:t>
      </w:r>
    </w:p>
    <w:p w:rsidR="0039532A" w:rsidRDefault="006303C7" w:rsidP="0039532A">
      <w:pPr>
        <w:pStyle w:val="ListParagraph"/>
        <w:numPr>
          <w:ilvl w:val="1"/>
          <w:numId w:val="2"/>
        </w:numPr>
      </w:pPr>
      <w:r>
        <w:t xml:space="preserve">Accessing </w:t>
      </w:r>
      <w:r w:rsidR="0039532A">
        <w:t>Login.html</w:t>
      </w:r>
      <w:r>
        <w:t>.  The template</w:t>
      </w:r>
      <w:r w:rsidR="0039532A">
        <w:t xml:space="preserve"> can be accessed at either of two website locati</w:t>
      </w:r>
      <w:r w:rsidR="00514C5B">
        <w:t>ons:</w:t>
      </w:r>
    </w:p>
    <w:p w:rsidR="0039532A" w:rsidRDefault="006A2BFD" w:rsidP="0039532A">
      <w:pPr>
        <w:pStyle w:val="ListParagraph"/>
        <w:numPr>
          <w:ilvl w:val="2"/>
          <w:numId w:val="2"/>
        </w:numPr>
      </w:pPr>
      <w:r>
        <w:t>Via the</w:t>
      </w:r>
      <w:r w:rsidR="0039532A">
        <w:t xml:space="preserve"> existing</w:t>
      </w:r>
      <w:r>
        <w:t xml:space="preserve"> website</w:t>
      </w:r>
      <w:r w:rsidR="0039532A">
        <w:t xml:space="preserve"> menu, by selecting the last menu item at the end</w:t>
      </w:r>
      <w:r>
        <w:t xml:space="preserve"> of the ‘About’ section, titled</w:t>
      </w:r>
      <w:r w:rsidR="0039532A">
        <w:t xml:space="preserve"> ‘lo</w:t>
      </w:r>
      <w:r>
        <w:t>gin’</w:t>
      </w:r>
      <w:r w:rsidR="0039532A">
        <w:t>, and</w:t>
      </w:r>
    </w:p>
    <w:p w:rsidR="00514C5B" w:rsidRDefault="0039532A" w:rsidP="0039532A">
      <w:pPr>
        <w:pStyle w:val="ListParagraph"/>
        <w:numPr>
          <w:ilvl w:val="2"/>
          <w:numId w:val="2"/>
        </w:numPr>
      </w:pPr>
      <w:r>
        <w:t>The process</w:t>
      </w:r>
      <w:r w:rsidR="00481441">
        <w:t xml:space="preserve"> currently</w:t>
      </w:r>
      <w:r w:rsidR="00514C5B">
        <w:t xml:space="preserve"> initiated by the “Share My I</w:t>
      </w:r>
      <w:r>
        <w:t>dea” button</w:t>
      </w:r>
      <w:r w:rsidR="006A2BFD">
        <w:t xml:space="preserve"> </w:t>
      </w:r>
      <w:r>
        <w:t>located at the bottom of the ‘Share My Idea’ page,</w:t>
      </w:r>
      <w:r w:rsidR="006A2BFD">
        <w:t xml:space="preserve"> in the</w:t>
      </w:r>
      <w:r w:rsidR="00C679EA">
        <w:t xml:space="preserve"> ‘Grants’ section</w:t>
      </w:r>
      <w:r w:rsidR="00514C5B">
        <w:t>.</w:t>
      </w:r>
    </w:p>
    <w:p w:rsidR="00481441" w:rsidRDefault="00481441" w:rsidP="00481441">
      <w:pPr>
        <w:pStyle w:val="ListParagraph"/>
        <w:numPr>
          <w:ilvl w:val="3"/>
          <w:numId w:val="2"/>
        </w:numPr>
      </w:pPr>
      <w:r>
        <w:t>Immediately above this existing button, the following instruction will be added:  “To create a new Idea or continue working on one you must be logged in.</w:t>
      </w:r>
      <w:r w:rsidR="00FB4276">
        <w:t xml:space="preserve">  You may also log in here for all other purposes.</w:t>
      </w:r>
      <w:r>
        <w:t>”</w:t>
      </w:r>
    </w:p>
    <w:p w:rsidR="00481441" w:rsidRDefault="00481441" w:rsidP="00481441">
      <w:pPr>
        <w:pStyle w:val="ListParagraph"/>
        <w:numPr>
          <w:ilvl w:val="3"/>
          <w:numId w:val="2"/>
        </w:numPr>
      </w:pPr>
      <w:r>
        <w:t>The title on the button will be changed to “Log In”.</w:t>
      </w:r>
    </w:p>
    <w:p w:rsidR="00CE0395" w:rsidRDefault="0039532A" w:rsidP="0039532A">
      <w:pPr>
        <w:pStyle w:val="ListParagraph"/>
        <w:numPr>
          <w:ilvl w:val="3"/>
          <w:numId w:val="2"/>
        </w:numPr>
      </w:pPr>
      <w:r>
        <w:t>The</w:t>
      </w:r>
      <w:r w:rsidR="00EB3ECE">
        <w:t xml:space="preserve"> new</w:t>
      </w:r>
      <w:r>
        <w:t xml:space="preserve"> login.html page will be inserted first in the process initiated by this button</w:t>
      </w:r>
      <w:r w:rsidR="006D7347">
        <w:t>.</w:t>
      </w:r>
    </w:p>
    <w:p w:rsidR="007C7AAF" w:rsidRDefault="00EB3ECE" w:rsidP="00EB3ECE">
      <w:pPr>
        <w:pStyle w:val="ListParagraph"/>
        <w:numPr>
          <w:ilvl w:val="0"/>
          <w:numId w:val="2"/>
        </w:numPr>
      </w:pPr>
      <w:r>
        <w:t>Registration</w:t>
      </w:r>
    </w:p>
    <w:p w:rsidR="00D80740" w:rsidRDefault="00A27050" w:rsidP="00EB3ECE">
      <w:pPr>
        <w:pStyle w:val="ListParagraph"/>
        <w:numPr>
          <w:ilvl w:val="1"/>
          <w:numId w:val="2"/>
        </w:numPr>
      </w:pPr>
      <w:r>
        <w:t>Purposes</w:t>
      </w:r>
    </w:p>
    <w:p w:rsidR="00D80740" w:rsidRDefault="002D31A5" w:rsidP="00EB3ECE">
      <w:pPr>
        <w:pStyle w:val="ListParagraph"/>
        <w:numPr>
          <w:ilvl w:val="2"/>
          <w:numId w:val="2"/>
        </w:numPr>
      </w:pPr>
      <w:r>
        <w:t>Determine</w:t>
      </w:r>
      <w:r w:rsidR="00D80740">
        <w:t xml:space="preserve"> the user’s identity</w:t>
      </w:r>
    </w:p>
    <w:p w:rsidR="00D80740" w:rsidRDefault="00D80740" w:rsidP="00EB3ECE">
      <w:pPr>
        <w:pStyle w:val="ListParagraph"/>
        <w:numPr>
          <w:ilvl w:val="2"/>
          <w:numId w:val="2"/>
        </w:numPr>
      </w:pPr>
      <w:r>
        <w:t>Create</w:t>
      </w:r>
      <w:r w:rsidR="002D31A5">
        <w:t xml:space="preserve"> and save</w:t>
      </w:r>
      <w:r>
        <w:t xml:space="preserve"> an initial password for the user</w:t>
      </w:r>
    </w:p>
    <w:p w:rsidR="00D80740" w:rsidRDefault="00D80740" w:rsidP="00EB3ECE">
      <w:pPr>
        <w:pStyle w:val="ListParagraph"/>
        <w:numPr>
          <w:ilvl w:val="2"/>
          <w:numId w:val="2"/>
        </w:numPr>
      </w:pPr>
      <w:r>
        <w:t>Determine the user’s role(s), if any.</w:t>
      </w:r>
    </w:p>
    <w:p w:rsidR="002D31A5" w:rsidRDefault="00EB3ECE" w:rsidP="00EB3ECE">
      <w:pPr>
        <w:pStyle w:val="ListParagraph"/>
        <w:numPr>
          <w:ilvl w:val="2"/>
          <w:numId w:val="2"/>
        </w:numPr>
      </w:pPr>
      <w:r>
        <w:t>Input</w:t>
      </w:r>
      <w:r w:rsidR="006275C5">
        <w:t xml:space="preserve"> or update</w:t>
      </w:r>
      <w:r>
        <w:t xml:space="preserve"> </w:t>
      </w:r>
      <w:r w:rsidR="002D31A5">
        <w:t>user information</w:t>
      </w:r>
      <w:r>
        <w:t xml:space="preserve"> and populate table user</w:t>
      </w:r>
      <w:r w:rsidR="002D31A5">
        <w:t>.</w:t>
      </w:r>
    </w:p>
    <w:p w:rsidR="00017110" w:rsidRDefault="00A5710F" w:rsidP="00EB3ECE">
      <w:pPr>
        <w:pStyle w:val="ListParagraph"/>
        <w:numPr>
          <w:ilvl w:val="1"/>
          <w:numId w:val="2"/>
        </w:numPr>
      </w:pPr>
      <w:r>
        <w:t>U</w:t>
      </w:r>
      <w:r w:rsidR="00017110">
        <w:t>ser</w:t>
      </w:r>
      <w:r>
        <w:t>s register</w:t>
      </w:r>
      <w:r w:rsidR="00C358FB">
        <w:t xml:space="preserve"> via register</w:t>
      </w:r>
      <w:r w:rsidR="00017110">
        <w:t>.html.</w:t>
      </w:r>
    </w:p>
    <w:p w:rsidR="00C358FB" w:rsidRDefault="00C358FB" w:rsidP="00EB3ECE">
      <w:pPr>
        <w:pStyle w:val="ListParagraph"/>
        <w:numPr>
          <w:ilvl w:val="2"/>
          <w:numId w:val="2"/>
        </w:numPr>
      </w:pPr>
      <w:r>
        <w:t>Register.html is accessed from a link on login.html.</w:t>
      </w:r>
    </w:p>
    <w:p w:rsidR="00017110" w:rsidRDefault="00D617A0" w:rsidP="00EB3ECE">
      <w:pPr>
        <w:pStyle w:val="ListParagraph"/>
        <w:numPr>
          <w:ilvl w:val="2"/>
          <w:numId w:val="2"/>
        </w:numPr>
      </w:pPr>
      <w:r>
        <w:t>This and another input form</w:t>
      </w:r>
      <w:r w:rsidR="00545607">
        <w:t>, registercpt.html,</w:t>
      </w:r>
      <w:r w:rsidR="00EB3ECE">
        <w:t xml:space="preserve"> </w:t>
      </w:r>
      <w:r w:rsidR="00017110">
        <w:t>collect</w:t>
      </w:r>
      <w:r w:rsidR="00A5710F">
        <w:t xml:space="preserve">, </w:t>
      </w:r>
      <w:r w:rsidR="00017110">
        <w:t>edit</w:t>
      </w:r>
      <w:r w:rsidR="00A5710F">
        <w:t>,</w:t>
      </w:r>
      <w:r w:rsidR="00017110">
        <w:t xml:space="preserve"> </w:t>
      </w:r>
      <w:r w:rsidR="00A5710F">
        <w:t>and</w:t>
      </w:r>
      <w:r w:rsidR="00017110">
        <w:t xml:space="preserve"> save</w:t>
      </w:r>
      <w:r w:rsidR="00EB3ECE">
        <w:t xml:space="preserve"> user data</w:t>
      </w:r>
      <w:r w:rsidR="00017110">
        <w:t xml:space="preserve"> to table</w:t>
      </w:r>
      <w:r w:rsidR="00EF46BD">
        <w:t>s</w:t>
      </w:r>
      <w:r w:rsidR="00017110">
        <w:t xml:space="preserve"> user</w:t>
      </w:r>
      <w:r w:rsidR="00EF46BD">
        <w:t xml:space="preserve"> and</w:t>
      </w:r>
      <w:r w:rsidR="00C679EA">
        <w:t xml:space="preserve"> </w:t>
      </w:r>
      <w:proofErr w:type="spellStart"/>
      <w:r w:rsidR="00C679EA">
        <w:t>userproj</w:t>
      </w:r>
      <w:proofErr w:type="spellEnd"/>
      <w:r w:rsidR="00EF46BD">
        <w:t>, respectively.</w:t>
      </w:r>
    </w:p>
    <w:p w:rsidR="006303C7" w:rsidRDefault="006303C7" w:rsidP="00EB3ECE">
      <w:pPr>
        <w:pStyle w:val="ListParagraph"/>
        <w:numPr>
          <w:ilvl w:val="1"/>
          <w:numId w:val="2"/>
        </w:numPr>
      </w:pPr>
      <w:r>
        <w:t>Format &amp; format modifications</w:t>
      </w:r>
    </w:p>
    <w:p w:rsidR="00A27050" w:rsidRDefault="00C358FB" w:rsidP="00EB3ECE">
      <w:pPr>
        <w:pStyle w:val="ListParagraph"/>
        <w:numPr>
          <w:ilvl w:val="2"/>
          <w:numId w:val="2"/>
        </w:numPr>
      </w:pPr>
      <w:r>
        <w:t>The register.html</w:t>
      </w:r>
      <w:r w:rsidR="00EF46BD">
        <w:t xml:space="preserve"> page </w:t>
      </w:r>
      <w:r w:rsidR="00A27050">
        <w:t>look</w:t>
      </w:r>
      <w:r w:rsidR="00EF46BD">
        <w:t>s</w:t>
      </w:r>
      <w:r w:rsidR="00A27050">
        <w:t xml:space="preserve"> somewh</w:t>
      </w:r>
      <w:r w:rsidR="00804A66">
        <w:t>at like</w:t>
      </w:r>
      <w:r>
        <w:t xml:space="preserve"> the right side of</w:t>
      </w:r>
      <w:r w:rsidR="00804A66">
        <w:t xml:space="preserve"> screenshot(1) but with the</w:t>
      </w:r>
      <w:r w:rsidR="00A27050">
        <w:t xml:space="preserve"> f</w:t>
      </w:r>
      <w:r w:rsidR="00804A66">
        <w:t>ormat defined in</w:t>
      </w:r>
      <w:r w:rsidR="00EF46BD">
        <w:t xml:space="preserve"> </w:t>
      </w:r>
      <w:r w:rsidR="00804A66">
        <w:t>Ref 1.e.,</w:t>
      </w:r>
      <w:r w:rsidR="00A27050">
        <w:t xml:space="preserve"> which should be followed in all respects.</w:t>
      </w:r>
    </w:p>
    <w:p w:rsidR="00F63983" w:rsidRDefault="00F63983" w:rsidP="00F63983">
      <w:pPr>
        <w:pStyle w:val="ListParagraph"/>
        <w:numPr>
          <w:ilvl w:val="2"/>
          <w:numId w:val="2"/>
        </w:numPr>
      </w:pPr>
      <w:r>
        <w:t>Compared with</w:t>
      </w:r>
      <w:r w:rsidR="00C358FB">
        <w:t xml:space="preserve"> the right side of</w:t>
      </w:r>
      <w:r>
        <w:t xml:space="preserve"> screenshot(1), the following text change</w:t>
      </w:r>
      <w:r w:rsidR="00C358FB">
        <w:t>s should be implemented on register</w:t>
      </w:r>
      <w:r>
        <w:t>.html:</w:t>
      </w:r>
    </w:p>
    <w:p w:rsidR="00293A22" w:rsidRDefault="00F63983" w:rsidP="00293A22">
      <w:pPr>
        <w:pStyle w:val="ListParagraph"/>
        <w:numPr>
          <w:ilvl w:val="3"/>
          <w:numId w:val="2"/>
        </w:numPr>
      </w:pPr>
      <w:r>
        <w:t>Top title</w:t>
      </w:r>
    </w:p>
    <w:p w:rsidR="007733C9" w:rsidRDefault="007733C9" w:rsidP="007733C9">
      <w:pPr>
        <w:pStyle w:val="ListParagraph"/>
        <w:numPr>
          <w:ilvl w:val="4"/>
          <w:numId w:val="2"/>
        </w:numPr>
      </w:pPr>
      <w:r>
        <w:t xml:space="preserve">If the user </w:t>
      </w:r>
      <w:r w:rsidR="0032763B">
        <w:t xml:space="preserve">clicked </w:t>
      </w:r>
      <w:r w:rsidR="00B447D6">
        <w:t>“Update My I</w:t>
      </w:r>
      <w:r w:rsidR="0032763B">
        <w:t>nfo</w:t>
      </w:r>
      <w:r>
        <w:t>”</w:t>
      </w:r>
      <w:r w:rsidR="000E1B3F">
        <w:t xml:space="preserve"> in login.html</w:t>
      </w:r>
      <w:r>
        <w:t xml:space="preserve"> to get here:</w:t>
      </w:r>
    </w:p>
    <w:p w:rsidR="007733C9" w:rsidRDefault="007733C9" w:rsidP="007733C9">
      <w:pPr>
        <w:pStyle w:val="ListParagraph"/>
        <w:numPr>
          <w:ilvl w:val="5"/>
          <w:numId w:val="2"/>
        </w:numPr>
      </w:pPr>
      <w:r>
        <w:t>The to</w:t>
      </w:r>
      <w:r w:rsidR="0032763B">
        <w:t>p title will say, “</w:t>
      </w:r>
      <w:r>
        <w:t>Update</w:t>
      </w:r>
      <w:r w:rsidR="0032763B">
        <w:t xml:space="preserve"> My Info</w:t>
      </w:r>
      <w:r>
        <w:t>”</w:t>
      </w:r>
    </w:p>
    <w:p w:rsidR="007733C9" w:rsidRDefault="007733C9" w:rsidP="007733C9">
      <w:pPr>
        <w:pStyle w:val="ListParagraph"/>
        <w:numPr>
          <w:ilvl w:val="5"/>
          <w:numId w:val="2"/>
        </w:numPr>
      </w:pPr>
      <w:r>
        <w:t xml:space="preserve">The </w:t>
      </w:r>
      <w:r w:rsidR="00551D1B">
        <w:t>row under the top title will read</w:t>
      </w:r>
      <w:r>
        <w:t>, “Users can</w:t>
      </w:r>
      <w:r w:rsidR="00551D1B">
        <w:t xml:space="preserve"> review and</w:t>
      </w:r>
      <w:r w:rsidR="0032763B">
        <w:t xml:space="preserve"> upd</w:t>
      </w:r>
      <w:r w:rsidR="00B447D6">
        <w:t xml:space="preserve">ate their SFF contact </w:t>
      </w:r>
      <w:r w:rsidR="0032763B">
        <w:t>information</w:t>
      </w:r>
      <w:r>
        <w:t xml:space="preserve"> here</w:t>
      </w:r>
      <w:r w:rsidR="00551D1B">
        <w:t>.</w:t>
      </w:r>
      <w:r>
        <w:t>”</w:t>
      </w:r>
    </w:p>
    <w:p w:rsidR="007733C9" w:rsidRDefault="007733C9" w:rsidP="007733C9">
      <w:pPr>
        <w:pStyle w:val="ListParagraph"/>
        <w:numPr>
          <w:ilvl w:val="4"/>
          <w:numId w:val="2"/>
        </w:numPr>
      </w:pPr>
      <w:r>
        <w:t>If the user clicked “New to the SFF Portal?  Register here.” to get here:</w:t>
      </w:r>
    </w:p>
    <w:p w:rsidR="007733C9" w:rsidRPr="00293A22" w:rsidRDefault="007733C9" w:rsidP="007733C9">
      <w:pPr>
        <w:pStyle w:val="ListParagraph"/>
        <w:numPr>
          <w:ilvl w:val="5"/>
          <w:numId w:val="2"/>
        </w:numPr>
      </w:pPr>
      <w:r>
        <w:t>The top title will say, “User Registration”</w:t>
      </w:r>
    </w:p>
    <w:p w:rsidR="00F63983" w:rsidRDefault="007733C9" w:rsidP="00551D1B">
      <w:pPr>
        <w:pStyle w:val="ListParagraph"/>
        <w:numPr>
          <w:ilvl w:val="5"/>
          <w:numId w:val="2"/>
        </w:numPr>
      </w:pPr>
      <w:r>
        <w:t>The row under the top title</w:t>
      </w:r>
      <w:r w:rsidR="00F63983">
        <w:t xml:space="preserve"> will read, </w:t>
      </w:r>
      <w:r w:rsidR="007C38D4">
        <w:t>“Interest</w:t>
      </w:r>
      <w:r w:rsidR="00C358FB">
        <w:t>ed users can register</w:t>
      </w:r>
      <w:r w:rsidR="007C38D4">
        <w:t xml:space="preserve"> here to send in</w:t>
      </w:r>
      <w:r w:rsidR="006E175C">
        <w:t xml:space="preserve"> their ideas for </w:t>
      </w:r>
      <w:r w:rsidR="007C38D4">
        <w:t>grants and for all other purposes.”</w:t>
      </w:r>
    </w:p>
    <w:p w:rsidR="00017110" w:rsidRDefault="0032763B" w:rsidP="00EB3ECE">
      <w:pPr>
        <w:pStyle w:val="ListParagraph"/>
        <w:numPr>
          <w:ilvl w:val="3"/>
          <w:numId w:val="2"/>
        </w:numPr>
      </w:pPr>
      <w:r>
        <w:t>Labeled b</w:t>
      </w:r>
      <w:r w:rsidR="005E17B0">
        <w:t>oxes</w:t>
      </w:r>
      <w:r w:rsidR="005F6174">
        <w:t xml:space="preserve"> will be provided t</w:t>
      </w:r>
      <w:r w:rsidR="005127B3">
        <w:t xml:space="preserve">o enter each item on table User except </w:t>
      </w:r>
      <w:r w:rsidR="007F1ACD">
        <w:t>‘</w:t>
      </w:r>
      <w:proofErr w:type="spellStart"/>
      <w:r w:rsidR="009E5ACB">
        <w:t>lastaccessed</w:t>
      </w:r>
      <w:proofErr w:type="spellEnd"/>
      <w:r w:rsidR="007F1ACD">
        <w:t>’</w:t>
      </w:r>
      <w:r w:rsidR="005127B3">
        <w:t xml:space="preserve"> which is populated by the system.</w:t>
      </w:r>
    </w:p>
    <w:p w:rsidR="00017110" w:rsidRDefault="00017110" w:rsidP="00EB3ECE">
      <w:pPr>
        <w:pStyle w:val="ListParagraph"/>
        <w:numPr>
          <w:ilvl w:val="2"/>
          <w:numId w:val="2"/>
        </w:numPr>
      </w:pPr>
      <w:r>
        <w:t>Required items should be identified</w:t>
      </w:r>
      <w:r w:rsidR="005127B3">
        <w:t xml:space="preserve"> on the form</w:t>
      </w:r>
      <w:r>
        <w:t xml:space="preserve"> by a red asterisk</w:t>
      </w:r>
      <w:r w:rsidR="000E1B3F">
        <w:t xml:space="preserve"> (per Ref 1.e.)</w:t>
      </w:r>
      <w:r>
        <w:t>.</w:t>
      </w:r>
    </w:p>
    <w:p w:rsidR="009D4DE1" w:rsidRDefault="009D4DE1" w:rsidP="009D4DE1">
      <w:pPr>
        <w:pStyle w:val="ListParagraph"/>
        <w:numPr>
          <w:ilvl w:val="2"/>
          <w:numId w:val="2"/>
        </w:numPr>
      </w:pPr>
      <w:r>
        <w:t xml:space="preserve">The Captcha process should be added at the bottom.  See </w:t>
      </w:r>
      <w:hyperlink r:id="rId9" w:history="1">
        <w:r w:rsidRPr="00ED504D">
          <w:rPr>
            <w:rStyle w:val="Hyperlink"/>
          </w:rPr>
          <w:t>https://support.google.com/recaptcha/?hl=en</w:t>
        </w:r>
      </w:hyperlink>
    </w:p>
    <w:p w:rsidR="00017110" w:rsidRDefault="00A5710F" w:rsidP="00EB3ECE">
      <w:pPr>
        <w:pStyle w:val="ListParagraph"/>
        <w:numPr>
          <w:ilvl w:val="1"/>
          <w:numId w:val="2"/>
        </w:numPr>
      </w:pPr>
      <w:r>
        <w:t>Processing</w:t>
      </w:r>
    </w:p>
    <w:p w:rsidR="009707D9" w:rsidRDefault="00C13661" w:rsidP="00C13661">
      <w:pPr>
        <w:pStyle w:val="ListParagraph"/>
        <w:numPr>
          <w:ilvl w:val="2"/>
          <w:numId w:val="2"/>
        </w:numPr>
      </w:pPr>
      <w:r>
        <w:t>Validation (whether data is entered by typing or cut-and-paste)</w:t>
      </w:r>
      <w:r w:rsidR="009707D9">
        <w:t>.</w:t>
      </w:r>
    </w:p>
    <w:p w:rsidR="00C13661" w:rsidRDefault="009707D9" w:rsidP="009707D9">
      <w:pPr>
        <w:pStyle w:val="ListParagraph"/>
        <w:numPr>
          <w:ilvl w:val="3"/>
          <w:numId w:val="2"/>
        </w:numPr>
      </w:pPr>
      <w:r>
        <w:t>Follow the validation standards</w:t>
      </w:r>
      <w:r w:rsidR="000E1B3F">
        <w:t xml:space="preserve"> </w:t>
      </w:r>
      <w:r>
        <w:t>in</w:t>
      </w:r>
      <w:r w:rsidR="000E1B3F">
        <w:t xml:space="preserve"> Ref 1.e</w:t>
      </w:r>
      <w:r>
        <w:t>.</w:t>
      </w:r>
      <w:r w:rsidR="000E1B3F">
        <w:t xml:space="preserve"> (</w:t>
      </w:r>
      <w:r w:rsidR="00236325">
        <w:t xml:space="preserve">identified </w:t>
      </w:r>
      <w:r w:rsidR="000E1B3F">
        <w:t>at the top of this document).</w:t>
      </w:r>
    </w:p>
    <w:p w:rsidR="00303204" w:rsidRDefault="00303204" w:rsidP="00B7735B">
      <w:pPr>
        <w:pStyle w:val="ListParagraph"/>
        <w:numPr>
          <w:ilvl w:val="2"/>
          <w:numId w:val="2"/>
        </w:numPr>
      </w:pPr>
      <w:r>
        <w:t>When the form is displayed:</w:t>
      </w:r>
    </w:p>
    <w:p w:rsidR="00FE2B28" w:rsidRDefault="00FE2B28" w:rsidP="00303204">
      <w:pPr>
        <w:pStyle w:val="ListParagraph"/>
        <w:numPr>
          <w:ilvl w:val="3"/>
          <w:numId w:val="2"/>
        </w:numPr>
      </w:pPr>
      <w:r>
        <w:t>The bottom “Continue” button is displayed but grayed out.</w:t>
      </w:r>
    </w:p>
    <w:p w:rsidR="00B7735B" w:rsidRDefault="00303204" w:rsidP="00303204">
      <w:pPr>
        <w:pStyle w:val="ListParagraph"/>
        <w:numPr>
          <w:ilvl w:val="3"/>
          <w:numId w:val="2"/>
        </w:numPr>
      </w:pPr>
      <w:r>
        <w:t>I</w:t>
      </w:r>
      <w:r w:rsidR="00514C5B">
        <w:t>f</w:t>
      </w:r>
      <w:r w:rsidR="009C33E9">
        <w:t xml:space="preserve"> the</w:t>
      </w:r>
      <w:r w:rsidR="00514C5B">
        <w:t xml:space="preserve"> </w:t>
      </w:r>
      <w:r w:rsidR="00411A3B">
        <w:t>user</w:t>
      </w:r>
      <w:r>
        <w:t xml:space="preserve"> is</w:t>
      </w:r>
      <w:r w:rsidR="00411A3B">
        <w:t xml:space="preserve"> logged in</w:t>
      </w:r>
      <w:r w:rsidR="00B7735B">
        <w:t>:</w:t>
      </w:r>
    </w:p>
    <w:p w:rsidR="00514C5B" w:rsidRDefault="00514C5B" w:rsidP="00303204">
      <w:pPr>
        <w:pStyle w:val="ListParagraph"/>
        <w:numPr>
          <w:ilvl w:val="4"/>
          <w:numId w:val="2"/>
        </w:numPr>
      </w:pPr>
      <w:r>
        <w:lastRenderedPageBreak/>
        <w:t>The user</w:t>
      </w:r>
      <w:r w:rsidR="00303204">
        <w:t xml:space="preserve"> is</w:t>
      </w:r>
      <w:r>
        <w:t xml:space="preserve"> u</w:t>
      </w:r>
      <w:r w:rsidR="00303204">
        <w:t>pdating his or her</w:t>
      </w:r>
      <w:r>
        <w:t xml:space="preserve"> profile.</w:t>
      </w:r>
    </w:p>
    <w:p w:rsidR="00411A3B" w:rsidRDefault="00B7735B" w:rsidP="00303204">
      <w:pPr>
        <w:pStyle w:val="ListParagraph"/>
        <w:numPr>
          <w:ilvl w:val="4"/>
          <w:numId w:val="2"/>
        </w:numPr>
      </w:pPr>
      <w:r>
        <w:t>The</w:t>
      </w:r>
      <w:r w:rsidR="00514C5B">
        <w:t xml:space="preserve"> </w:t>
      </w:r>
      <w:r>
        <w:t>email addr</w:t>
      </w:r>
      <w:r w:rsidR="00514C5B">
        <w:t>ess is used to access table user and</w:t>
      </w:r>
      <w:r w:rsidR="00411A3B">
        <w:t xml:space="preserve"> all possible boxes will be populated from table user.</w:t>
      </w:r>
    </w:p>
    <w:p w:rsidR="00141788" w:rsidRDefault="009C33E9" w:rsidP="00141788">
      <w:pPr>
        <w:pStyle w:val="ListParagraph"/>
        <w:numPr>
          <w:ilvl w:val="4"/>
          <w:numId w:val="2"/>
        </w:numPr>
      </w:pPr>
      <w:r>
        <w:t>The user r</w:t>
      </w:r>
      <w:r w:rsidR="00141788">
        <w:t>evise</w:t>
      </w:r>
      <w:r>
        <w:t>s the data</w:t>
      </w:r>
      <w:r w:rsidR="00141788">
        <w:t xml:space="preserve"> as</w:t>
      </w:r>
      <w:r>
        <w:t xml:space="preserve"> needed.</w:t>
      </w:r>
    </w:p>
    <w:p w:rsidR="00303204" w:rsidRDefault="009C33E9" w:rsidP="00303204">
      <w:pPr>
        <w:pStyle w:val="ListParagraph"/>
        <w:numPr>
          <w:ilvl w:val="3"/>
          <w:numId w:val="2"/>
        </w:numPr>
      </w:pPr>
      <w:r>
        <w:t>If the</w:t>
      </w:r>
      <w:r w:rsidR="00303204">
        <w:t xml:space="preserve"> user is not logged in:</w:t>
      </w:r>
    </w:p>
    <w:p w:rsidR="00303204" w:rsidRDefault="00303204" w:rsidP="00303204">
      <w:pPr>
        <w:pStyle w:val="ListParagraph"/>
        <w:numPr>
          <w:ilvl w:val="4"/>
          <w:numId w:val="2"/>
        </w:numPr>
      </w:pPr>
      <w:r>
        <w:t>The user is registering.</w:t>
      </w:r>
    </w:p>
    <w:p w:rsidR="00303204" w:rsidRDefault="00303204" w:rsidP="00303204">
      <w:pPr>
        <w:pStyle w:val="ListParagraph"/>
        <w:numPr>
          <w:ilvl w:val="4"/>
          <w:numId w:val="2"/>
        </w:numPr>
      </w:pPr>
      <w:r>
        <w:t>A blank form is displ</w:t>
      </w:r>
      <w:r w:rsidR="004800F8">
        <w:t>ayed and must be fully filled out.</w:t>
      </w:r>
    </w:p>
    <w:p w:rsidR="006F5FB5" w:rsidRDefault="006F5FB5" w:rsidP="0083223D">
      <w:pPr>
        <w:pStyle w:val="ListParagraph"/>
        <w:numPr>
          <w:ilvl w:val="2"/>
          <w:numId w:val="2"/>
        </w:numPr>
      </w:pPr>
      <w:r>
        <w:t>Email address</w:t>
      </w:r>
    </w:p>
    <w:p w:rsidR="006F5FB5" w:rsidRDefault="00303204" w:rsidP="000E51DE">
      <w:pPr>
        <w:pStyle w:val="ListParagraph"/>
        <w:numPr>
          <w:ilvl w:val="3"/>
          <w:numId w:val="2"/>
        </w:numPr>
      </w:pPr>
      <w:r>
        <w:t>If email address is populated</w:t>
      </w:r>
      <w:r w:rsidR="000E51DE">
        <w:t xml:space="preserve"> and </w:t>
      </w:r>
      <w:r w:rsidR="006F5FB5">
        <w:t>the user attempts to change</w:t>
      </w:r>
      <w:r w:rsidR="000E51DE">
        <w:t xml:space="preserve"> it</w:t>
      </w:r>
      <w:r w:rsidR="006F5FB5">
        <w:t>, the system responds as follows:</w:t>
      </w:r>
    </w:p>
    <w:p w:rsidR="005469EC" w:rsidRDefault="005469EC" w:rsidP="005469EC">
      <w:pPr>
        <w:pStyle w:val="ListParagraph"/>
        <w:numPr>
          <w:ilvl w:val="4"/>
          <w:numId w:val="2"/>
        </w:numPr>
      </w:pPr>
      <w:r>
        <w:t>If any errors exist in the data on the screen, the system will display an additional message stating that other errors must be corrected before changing your email address.</w:t>
      </w:r>
    </w:p>
    <w:p w:rsidR="006F5FB5" w:rsidRDefault="005469EC" w:rsidP="000E51DE">
      <w:pPr>
        <w:pStyle w:val="ListParagraph"/>
        <w:numPr>
          <w:ilvl w:val="4"/>
          <w:numId w:val="2"/>
        </w:numPr>
      </w:pPr>
      <w:r>
        <w:t xml:space="preserve">If no errors are present, the system displays the message, </w:t>
      </w:r>
      <w:r w:rsidR="006F5FB5">
        <w:t>“Changing the email address will change the ownership of your Idea(s) to the new email address.  After this, the old email address will no longer be a registered user, you will be logged out, and, for your security, you will need to re-register.</w:t>
      </w:r>
      <w:r>
        <w:t xml:space="preserve">  </w:t>
      </w:r>
      <w:r w:rsidR="006F5FB5">
        <w:t>The system will, however, save all your old data to the new user email address likely making re-registration easier</w:t>
      </w:r>
      <w:r>
        <w:t>, and your old password will be valid for the new email address</w:t>
      </w:r>
      <w:r w:rsidR="006F5FB5">
        <w:t>.  Are you certain you want to do this?”</w:t>
      </w:r>
    </w:p>
    <w:p w:rsidR="006F5FB5" w:rsidRDefault="006F5FB5" w:rsidP="000E51DE">
      <w:pPr>
        <w:pStyle w:val="ListParagraph"/>
        <w:numPr>
          <w:ilvl w:val="4"/>
          <w:numId w:val="2"/>
        </w:numPr>
      </w:pPr>
      <w:r>
        <w:t>The user is presented with ‘yes’ and ‘no’ alternatives.</w:t>
      </w:r>
    </w:p>
    <w:p w:rsidR="006F5FB5" w:rsidRDefault="006F5FB5" w:rsidP="000E51DE">
      <w:pPr>
        <w:pStyle w:val="ListParagraph"/>
        <w:numPr>
          <w:ilvl w:val="4"/>
          <w:numId w:val="2"/>
        </w:numPr>
      </w:pPr>
      <w:r>
        <w:t>If the user confirms yes, the system performs the</w:t>
      </w:r>
      <w:r w:rsidR="004B4195">
        <w:t xml:space="preserve"> following in the </w:t>
      </w:r>
      <w:r>
        <w:t>sequence</w:t>
      </w:r>
      <w:r w:rsidR="004B4195">
        <w:t xml:space="preserve"> shown</w:t>
      </w:r>
      <w:r>
        <w:t xml:space="preserve"> (due to database foreign key constraints):</w:t>
      </w:r>
    </w:p>
    <w:p w:rsidR="00BF19B6" w:rsidRDefault="00BF19B6" w:rsidP="000E51DE">
      <w:pPr>
        <w:pStyle w:val="ListParagraph"/>
        <w:numPr>
          <w:ilvl w:val="5"/>
          <w:numId w:val="2"/>
        </w:numPr>
      </w:pPr>
      <w:r>
        <w:t>The data as it then exists i</w:t>
      </w:r>
      <w:r w:rsidR="005469EC">
        <w:t>n the populated screen is saved to table user.</w:t>
      </w:r>
    </w:p>
    <w:p w:rsidR="006F5FB5" w:rsidRDefault="006F5FB5" w:rsidP="000E51DE">
      <w:pPr>
        <w:pStyle w:val="ListParagraph"/>
        <w:numPr>
          <w:ilvl w:val="5"/>
          <w:numId w:val="2"/>
        </w:numPr>
      </w:pPr>
      <w:r>
        <w:t xml:space="preserve">Insert rows into table </w:t>
      </w:r>
      <w:proofErr w:type="spellStart"/>
      <w:r>
        <w:t>userrole</w:t>
      </w:r>
      <w:proofErr w:type="spellEnd"/>
      <w:r>
        <w:t xml:space="preserve"> using the new email address and duplicating the remaining columns for all existing rows with the old email address.</w:t>
      </w:r>
    </w:p>
    <w:p w:rsidR="006F5FB5" w:rsidRDefault="006F5FB5" w:rsidP="000E51DE">
      <w:pPr>
        <w:pStyle w:val="ListParagraph"/>
        <w:numPr>
          <w:ilvl w:val="5"/>
          <w:numId w:val="2"/>
        </w:numPr>
      </w:pPr>
      <w:r>
        <w:t xml:space="preserve">Insert rows into table </w:t>
      </w:r>
      <w:proofErr w:type="spellStart"/>
      <w:r>
        <w:t>useridea</w:t>
      </w:r>
      <w:proofErr w:type="spellEnd"/>
      <w:r w:rsidR="00262F75">
        <w:t xml:space="preserve"> and </w:t>
      </w:r>
      <w:proofErr w:type="spellStart"/>
      <w:r w:rsidR="00262F75">
        <w:t>userproj</w:t>
      </w:r>
      <w:proofErr w:type="spellEnd"/>
      <w:r>
        <w:t xml:space="preserve"> using the new email address and duplicating the remaining columns for all existing rows with the old email address.</w:t>
      </w:r>
    </w:p>
    <w:p w:rsidR="006F5FB5" w:rsidRDefault="006F5FB5" w:rsidP="000E51DE">
      <w:pPr>
        <w:pStyle w:val="ListParagraph"/>
        <w:numPr>
          <w:ilvl w:val="5"/>
          <w:numId w:val="2"/>
        </w:numPr>
      </w:pPr>
      <w:r>
        <w:t>Insert a new row into table user using the new email address and duplicating the remaining columns for the existing row with the old email address.</w:t>
      </w:r>
    </w:p>
    <w:p w:rsidR="006F5FB5" w:rsidRDefault="006F5FB5" w:rsidP="000E51DE">
      <w:pPr>
        <w:pStyle w:val="ListParagraph"/>
        <w:numPr>
          <w:ilvl w:val="5"/>
          <w:numId w:val="2"/>
        </w:numPr>
      </w:pPr>
      <w:r>
        <w:t xml:space="preserve">Delete the row in table user for the old email address.  Since both the </w:t>
      </w:r>
      <w:proofErr w:type="spellStart"/>
      <w:r>
        <w:t>userrole</w:t>
      </w:r>
      <w:proofErr w:type="spellEnd"/>
      <w:r>
        <w:t xml:space="preserve"> and </w:t>
      </w:r>
      <w:proofErr w:type="spellStart"/>
      <w:r>
        <w:t>useridea</w:t>
      </w:r>
      <w:proofErr w:type="spellEnd"/>
      <w:r>
        <w:t xml:space="preserve"> tables have been created with ‘on delete cascade’ clauses for their user foreign keys, the corresponding rows</w:t>
      </w:r>
      <w:r w:rsidR="00945A73">
        <w:t xml:space="preserve"> in both these tables will </w:t>
      </w:r>
      <w:r>
        <w:t>be deleted</w:t>
      </w:r>
      <w:r w:rsidR="00945A73">
        <w:t xml:space="preserve"> automatically</w:t>
      </w:r>
      <w:r>
        <w:t>.</w:t>
      </w:r>
    </w:p>
    <w:p w:rsidR="006F5FB5" w:rsidRDefault="006F5FB5" w:rsidP="000E51DE">
      <w:pPr>
        <w:pStyle w:val="ListParagraph"/>
        <w:numPr>
          <w:ilvl w:val="5"/>
          <w:numId w:val="2"/>
        </w:numPr>
      </w:pPr>
      <w:r>
        <w:t>The user is logged out and returned to login.html.</w:t>
      </w:r>
    </w:p>
    <w:p w:rsidR="004B4195" w:rsidRDefault="006F5FB5" w:rsidP="000E51DE">
      <w:pPr>
        <w:pStyle w:val="ListParagraph"/>
        <w:numPr>
          <w:ilvl w:val="4"/>
          <w:numId w:val="2"/>
        </w:numPr>
      </w:pPr>
      <w:r>
        <w:t>If the user confirms no then the system changes the entry for email address back to the old email address</w:t>
      </w:r>
      <w:r w:rsidR="004B4195">
        <w:t>.</w:t>
      </w:r>
    </w:p>
    <w:p w:rsidR="0083223D" w:rsidRDefault="000E51DE" w:rsidP="0083223D">
      <w:pPr>
        <w:pStyle w:val="ListParagraph"/>
        <w:numPr>
          <w:ilvl w:val="3"/>
          <w:numId w:val="2"/>
        </w:numPr>
      </w:pPr>
      <w:r>
        <w:t>If the email address</w:t>
      </w:r>
      <w:r w:rsidR="00945A73">
        <w:t xml:space="preserve"> is not populated</w:t>
      </w:r>
      <w:r w:rsidR="00D55EFA">
        <w:t>, it will display an error until it is.</w:t>
      </w:r>
    </w:p>
    <w:p w:rsidR="004B4195" w:rsidRDefault="004B4195" w:rsidP="004B4195">
      <w:pPr>
        <w:pStyle w:val="ListParagraph"/>
        <w:numPr>
          <w:ilvl w:val="4"/>
          <w:numId w:val="2"/>
        </w:numPr>
      </w:pPr>
      <w:r>
        <w:t>The user enters an email address:</w:t>
      </w:r>
    </w:p>
    <w:p w:rsidR="0083223D" w:rsidRDefault="004B4195" w:rsidP="004B4195">
      <w:pPr>
        <w:pStyle w:val="ListParagraph"/>
        <w:numPr>
          <w:ilvl w:val="5"/>
          <w:numId w:val="2"/>
        </w:numPr>
        <w:shd w:val="clear" w:color="auto" w:fill="F2DBDB" w:themeFill="accent2" w:themeFillTint="33"/>
      </w:pPr>
      <w:r>
        <w:t>T</w:t>
      </w:r>
      <w:r w:rsidR="0083223D">
        <w:t>he system will hopefully have a full-featured Flask extension to confirm the email address given is that of the person who will receive the password.  It might operate something like:</w:t>
      </w:r>
    </w:p>
    <w:p w:rsidR="0083223D" w:rsidRDefault="0083223D" w:rsidP="004B4195">
      <w:pPr>
        <w:pStyle w:val="ListParagraph"/>
        <w:numPr>
          <w:ilvl w:val="6"/>
          <w:numId w:val="2"/>
        </w:numPr>
        <w:shd w:val="clear" w:color="auto" w:fill="F2DBDB" w:themeFill="accent2" w:themeFillTint="33"/>
      </w:pPr>
      <w:r>
        <w:t>The system sends a randomly generated numeric sequence to the email address and responds something like, “We have sent a confirmation code to your email address.  Please enter it.”</w:t>
      </w:r>
    </w:p>
    <w:p w:rsidR="0083223D" w:rsidRDefault="0083223D" w:rsidP="004B4195">
      <w:pPr>
        <w:pStyle w:val="ListParagraph"/>
        <w:numPr>
          <w:ilvl w:val="6"/>
          <w:numId w:val="2"/>
        </w:numPr>
        <w:shd w:val="clear" w:color="auto" w:fill="F2DBDB" w:themeFill="accent2" w:themeFillTint="33"/>
      </w:pPr>
      <w:r>
        <w:t>A smaller box to the right of the email address box having the title “confirmation number” (or other title if provided by the Flask framework) is provided to enter the number.</w:t>
      </w:r>
    </w:p>
    <w:p w:rsidR="0011333E" w:rsidRDefault="0083223D" w:rsidP="004B4195">
      <w:pPr>
        <w:pStyle w:val="ListParagraph"/>
        <w:numPr>
          <w:ilvl w:val="5"/>
          <w:numId w:val="2"/>
        </w:numPr>
        <w:shd w:val="clear" w:color="auto" w:fill="F2DBDB" w:themeFill="accent2" w:themeFillTint="33"/>
      </w:pPr>
      <w:r>
        <w:t>Once the email address has been confirmed</w:t>
      </w:r>
      <w:r w:rsidR="0011333E">
        <w:t>:</w:t>
      </w:r>
    </w:p>
    <w:p w:rsidR="0083223D" w:rsidRDefault="0011333E" w:rsidP="004B4195">
      <w:pPr>
        <w:pStyle w:val="ListParagraph"/>
        <w:numPr>
          <w:ilvl w:val="6"/>
          <w:numId w:val="2"/>
        </w:numPr>
        <w:shd w:val="clear" w:color="auto" w:fill="F2DBDB" w:themeFill="accent2" w:themeFillTint="33"/>
      </w:pPr>
      <w:r>
        <w:lastRenderedPageBreak/>
        <w:t>H</w:t>
      </w:r>
      <w:r w:rsidR="0083223D">
        <w:t>opefully the framework confirms this</w:t>
      </w:r>
      <w:r>
        <w:t xml:space="preserve"> to the user</w:t>
      </w:r>
      <w:r w:rsidR="0083223D">
        <w:t xml:space="preserve"> by displaying a message to the user.</w:t>
      </w:r>
    </w:p>
    <w:p w:rsidR="0011333E" w:rsidRDefault="0011333E" w:rsidP="004B4195">
      <w:pPr>
        <w:pStyle w:val="ListParagraph"/>
        <w:numPr>
          <w:ilvl w:val="6"/>
          <w:numId w:val="2"/>
        </w:numPr>
        <w:shd w:val="clear" w:color="auto" w:fill="F2DBDB" w:themeFill="accent2" w:themeFillTint="33"/>
      </w:pPr>
      <w:r>
        <w:t>Hopefully the framework generates a temporary password until the user’s first login.</w:t>
      </w:r>
    </w:p>
    <w:p w:rsidR="00141788" w:rsidRDefault="00141788" w:rsidP="00141788">
      <w:pPr>
        <w:pStyle w:val="ListParagraph"/>
        <w:numPr>
          <w:ilvl w:val="3"/>
          <w:numId w:val="2"/>
        </w:numPr>
      </w:pPr>
      <w:r>
        <w:t>Enter &amp; validate all other fields.</w:t>
      </w:r>
    </w:p>
    <w:p w:rsidR="00042CA4" w:rsidRDefault="00042CA4" w:rsidP="00042CA4">
      <w:pPr>
        <w:pStyle w:val="ListParagraph"/>
        <w:numPr>
          <w:ilvl w:val="2"/>
          <w:numId w:val="2"/>
        </w:numPr>
      </w:pPr>
      <w:r>
        <w:t>Once error free, the bottom grayed out “Continue” button becomes its normal color.</w:t>
      </w:r>
    </w:p>
    <w:p w:rsidR="00385E14" w:rsidRDefault="00124940" w:rsidP="00385E14">
      <w:pPr>
        <w:pStyle w:val="ListParagraph"/>
        <w:numPr>
          <w:ilvl w:val="3"/>
          <w:numId w:val="2"/>
        </w:numPr>
      </w:pPr>
      <w:r>
        <w:t>This</w:t>
      </w:r>
      <w:r w:rsidR="00385E14">
        <w:t xml:space="preserve"> “Continue” button is required because the user must confirm satisfaction with all data elements including those that are optional.</w:t>
      </w:r>
    </w:p>
    <w:p w:rsidR="00042CA4" w:rsidRDefault="00042CA4" w:rsidP="00392192">
      <w:pPr>
        <w:pStyle w:val="ListParagraph"/>
        <w:numPr>
          <w:ilvl w:val="2"/>
          <w:numId w:val="2"/>
        </w:numPr>
      </w:pPr>
      <w:r>
        <w:t>The user presses “Continue”</w:t>
      </w:r>
    </w:p>
    <w:p w:rsidR="00042CA4" w:rsidRDefault="00933121" w:rsidP="00042CA4">
      <w:pPr>
        <w:pStyle w:val="ListParagraph"/>
        <w:numPr>
          <w:ilvl w:val="3"/>
          <w:numId w:val="2"/>
        </w:numPr>
      </w:pPr>
      <w:r>
        <w:t xml:space="preserve">The system commits </w:t>
      </w:r>
      <w:r w:rsidR="00042CA4">
        <w:t>the data to table user.</w:t>
      </w:r>
    </w:p>
    <w:p w:rsidR="00385E14" w:rsidRDefault="00385E14" w:rsidP="00385E14">
      <w:pPr>
        <w:pStyle w:val="ListParagraph"/>
        <w:numPr>
          <w:ilvl w:val="3"/>
          <w:numId w:val="2"/>
        </w:numPr>
        <w:tabs>
          <w:tab w:val="left" w:pos="7830"/>
        </w:tabs>
      </w:pPr>
      <w:r>
        <w:t xml:space="preserve">The </w:t>
      </w:r>
      <w:r w:rsidR="007F1ACD">
        <w:t>‘</w:t>
      </w:r>
      <w:proofErr w:type="spellStart"/>
      <w:r w:rsidR="009E5ACB">
        <w:t>lastaccessed</w:t>
      </w:r>
      <w:proofErr w:type="spellEnd"/>
      <w:r w:rsidR="007F1ACD">
        <w:t>’</w:t>
      </w:r>
      <w:r>
        <w:t xml:space="preserve"> timestamp on table user is updated to now()</w:t>
      </w:r>
      <w:r w:rsidR="00933121">
        <w:t xml:space="preserve"> for the  user</w:t>
      </w:r>
      <w:r>
        <w:t>.</w:t>
      </w:r>
    </w:p>
    <w:p w:rsidR="00933121" w:rsidRDefault="00933121" w:rsidP="00933121">
      <w:pPr>
        <w:pStyle w:val="ListParagraph"/>
        <w:numPr>
          <w:ilvl w:val="4"/>
          <w:numId w:val="2"/>
        </w:numPr>
        <w:tabs>
          <w:tab w:val="left" w:pos="7830"/>
        </w:tabs>
      </w:pPr>
      <w:r>
        <w:t>Note:  this timestamp update occurs even if no changes were made to the user’s data.</w:t>
      </w:r>
    </w:p>
    <w:p w:rsidR="00385E14" w:rsidRPr="0056348E" w:rsidRDefault="0056348E" w:rsidP="00385E14">
      <w:pPr>
        <w:pStyle w:val="ListParagraph"/>
        <w:numPr>
          <w:ilvl w:val="2"/>
          <w:numId w:val="2"/>
        </w:numPr>
      </w:pPr>
      <w:r w:rsidRPr="0056348E">
        <w:t>(</w:t>
      </w:r>
      <w:r w:rsidR="00385E14" w:rsidRPr="0056348E">
        <w:t>At this point we have four possibilities:</w:t>
      </w:r>
    </w:p>
    <w:p w:rsidR="00385E14" w:rsidRPr="0056348E" w:rsidRDefault="0056348E" w:rsidP="00385E14">
      <w:pPr>
        <w:pStyle w:val="ListParagraph"/>
        <w:numPr>
          <w:ilvl w:val="3"/>
          <w:numId w:val="2"/>
        </w:numPr>
      </w:pPr>
      <w:r>
        <w:t>User is either updating</w:t>
      </w:r>
      <w:r w:rsidR="00385E14" w:rsidRPr="0056348E">
        <w:t xml:space="preserve"> or register</w:t>
      </w:r>
      <w:r>
        <w:t>ing.</w:t>
      </w:r>
    </w:p>
    <w:p w:rsidR="00385E14" w:rsidRPr="0056348E" w:rsidRDefault="0056348E" w:rsidP="00385E14">
      <w:pPr>
        <w:pStyle w:val="ListParagraph"/>
        <w:numPr>
          <w:ilvl w:val="3"/>
          <w:numId w:val="2"/>
        </w:numPr>
      </w:pPr>
      <w:r>
        <w:t>The user is either a v</w:t>
      </w:r>
      <w:r w:rsidR="00385E14" w:rsidRPr="0056348E">
        <w:t>olunteer or</w:t>
      </w:r>
      <w:r w:rsidR="00124940">
        <w:t xml:space="preserve"> an</w:t>
      </w:r>
      <w:r w:rsidR="00385E14" w:rsidRPr="0056348E">
        <w:t xml:space="preserve"> Idea applicant.</w:t>
      </w:r>
      <w:r>
        <w:t>)</w:t>
      </w:r>
    </w:p>
    <w:p w:rsidR="00392192" w:rsidRDefault="00FE2B28" w:rsidP="00392192">
      <w:pPr>
        <w:pStyle w:val="ListParagraph"/>
        <w:numPr>
          <w:ilvl w:val="2"/>
          <w:numId w:val="2"/>
        </w:numPr>
      </w:pPr>
      <w:r>
        <w:t>C</w:t>
      </w:r>
      <w:r w:rsidR="00E20E85">
        <w:t xml:space="preserve">heck </w:t>
      </w:r>
      <w:proofErr w:type="spellStart"/>
      <w:r w:rsidR="00E20E85">
        <w:t>userrole</w:t>
      </w:r>
      <w:proofErr w:type="spellEnd"/>
    </w:p>
    <w:p w:rsidR="00E20E85" w:rsidRDefault="00385E14" w:rsidP="00E20E85">
      <w:pPr>
        <w:pStyle w:val="ListParagraph"/>
        <w:numPr>
          <w:ilvl w:val="3"/>
          <w:numId w:val="2"/>
        </w:numPr>
      </w:pPr>
      <w:r>
        <w:t>Whether or not the user is registering or updating their contact data, u</w:t>
      </w:r>
      <w:r w:rsidR="00E20E85">
        <w:t xml:space="preserve">sing the email address the system looks for rows on table </w:t>
      </w:r>
      <w:proofErr w:type="spellStart"/>
      <w:r w:rsidR="00E20E85">
        <w:t>userrole</w:t>
      </w:r>
      <w:proofErr w:type="spellEnd"/>
      <w:r w:rsidR="00042CA4">
        <w:t>.</w:t>
      </w:r>
    </w:p>
    <w:p w:rsidR="003A2183" w:rsidRDefault="00B6177B" w:rsidP="00E20E85">
      <w:pPr>
        <w:pStyle w:val="ListParagraph"/>
        <w:numPr>
          <w:ilvl w:val="3"/>
          <w:numId w:val="2"/>
        </w:numPr>
      </w:pPr>
      <w:r>
        <w:t>If the user has at least one row on tabl</w:t>
      </w:r>
      <w:r w:rsidR="003A2183">
        <w:t xml:space="preserve">e </w:t>
      </w:r>
      <w:proofErr w:type="spellStart"/>
      <w:r w:rsidR="003A2183">
        <w:t>userrole</w:t>
      </w:r>
      <w:proofErr w:type="spellEnd"/>
      <w:r w:rsidR="003A2183">
        <w:t xml:space="preserve"> the user is an SFF volunteer.</w:t>
      </w:r>
    </w:p>
    <w:p w:rsidR="003A2183" w:rsidRDefault="00425571" w:rsidP="00E20E85">
      <w:pPr>
        <w:pStyle w:val="ListParagraph"/>
        <w:numPr>
          <w:ilvl w:val="4"/>
          <w:numId w:val="2"/>
        </w:numPr>
      </w:pPr>
      <w:r>
        <w:t>D</w:t>
      </w:r>
      <w:r w:rsidR="00FE738E">
        <w:t>isplay the</w:t>
      </w:r>
      <w:r w:rsidR="003A2183">
        <w:t xml:space="preserve"> note: “Thank you for volunteering with Strengthening Future Families.  The work is important and your contributions </w:t>
      </w:r>
      <w:r w:rsidR="003A2183" w:rsidRPr="009C1EA2">
        <w:rPr>
          <w:i/>
        </w:rPr>
        <w:t xml:space="preserve">are </w:t>
      </w:r>
      <w:r w:rsidR="003A2183" w:rsidRPr="008F3499">
        <w:rPr>
          <w:i/>
        </w:rPr>
        <w:t>gratefully appreciated!</w:t>
      </w:r>
      <w:r w:rsidR="003A2183">
        <w:t xml:space="preserve">  Your new password is &lt;password&gt;.</w:t>
      </w:r>
      <w:r w:rsidR="00141788">
        <w:t xml:space="preserve">  Please retain</w:t>
      </w:r>
      <w:r w:rsidR="00FE2B28">
        <w:t xml:space="preserve"> for future log ins.</w:t>
      </w:r>
      <w:r w:rsidR="003A2183">
        <w:t>”</w:t>
      </w:r>
    </w:p>
    <w:p w:rsidR="00B3305F" w:rsidRDefault="00B3305F" w:rsidP="00FE2B28">
      <w:pPr>
        <w:pStyle w:val="ListParagraph"/>
        <w:numPr>
          <w:ilvl w:val="4"/>
          <w:numId w:val="2"/>
        </w:numPr>
      </w:pPr>
      <w:r>
        <w:t>If the user is registering, a</w:t>
      </w:r>
      <w:r w:rsidR="00FA1697">
        <w:t xml:space="preserve"> “Return to  Log In</w:t>
      </w:r>
      <w:r w:rsidR="00FE2B28">
        <w:t>” button is displayed</w:t>
      </w:r>
      <w:r>
        <w:t xml:space="preserve"> at the bottom.</w:t>
      </w:r>
    </w:p>
    <w:p w:rsidR="00B3305F" w:rsidRDefault="00B3305F" w:rsidP="00FE2B28">
      <w:pPr>
        <w:pStyle w:val="ListParagraph"/>
        <w:numPr>
          <w:ilvl w:val="4"/>
          <w:numId w:val="2"/>
        </w:numPr>
      </w:pPr>
      <w:r>
        <w:t>If the user is updating, an “Update” button is displayed</w:t>
      </w:r>
      <w:r w:rsidR="00FE2B28">
        <w:t xml:space="preserve"> at the bottom</w:t>
      </w:r>
      <w:r>
        <w:t>.</w:t>
      </w:r>
    </w:p>
    <w:p w:rsidR="00FE2B28" w:rsidRDefault="00B3305F" w:rsidP="00FE2B28">
      <w:pPr>
        <w:pStyle w:val="ListParagraph"/>
        <w:numPr>
          <w:ilvl w:val="4"/>
          <w:numId w:val="2"/>
        </w:numPr>
      </w:pPr>
      <w:r>
        <w:t xml:space="preserve">In either case, when the button is clicked </w:t>
      </w:r>
      <w:r w:rsidR="00FE2B28">
        <w:t>the user</w:t>
      </w:r>
      <w:r>
        <w:t xml:space="preserve"> is returned</w:t>
      </w:r>
      <w:r w:rsidR="00FE2B28">
        <w:t xml:space="preserve"> to login.html.</w:t>
      </w:r>
    </w:p>
    <w:p w:rsidR="00385E14" w:rsidRDefault="00AA6033" w:rsidP="00385E14">
      <w:pPr>
        <w:pStyle w:val="ListParagraph"/>
        <w:numPr>
          <w:ilvl w:val="5"/>
          <w:numId w:val="2"/>
        </w:numPr>
      </w:pPr>
      <w:r>
        <w:t>This button</w:t>
      </w:r>
      <w:r w:rsidR="00385E14">
        <w:t xml:space="preserve"> is necessary so the user can save their password.</w:t>
      </w:r>
    </w:p>
    <w:p w:rsidR="00AA6033" w:rsidRDefault="00AA6033" w:rsidP="00AA6033">
      <w:pPr>
        <w:pStyle w:val="ListParagraph"/>
        <w:numPr>
          <w:ilvl w:val="4"/>
          <w:numId w:val="2"/>
        </w:numPr>
      </w:pPr>
      <w:r>
        <w:t>The process is complete whether updating or registering since the user is definitely a volunteer.</w:t>
      </w:r>
    </w:p>
    <w:p w:rsidR="00FE738E" w:rsidRDefault="00AA6033" w:rsidP="00E20E85">
      <w:pPr>
        <w:pStyle w:val="ListParagraph"/>
        <w:numPr>
          <w:ilvl w:val="3"/>
          <w:numId w:val="2"/>
        </w:numPr>
      </w:pPr>
      <w:r>
        <w:t>Whether or not the user is registering or updating their contact data, i</w:t>
      </w:r>
      <w:r w:rsidR="00B6177B">
        <w:t xml:space="preserve">f the user has no rows on table </w:t>
      </w:r>
      <w:proofErr w:type="spellStart"/>
      <w:r w:rsidR="00B6177B">
        <w:t>userrole</w:t>
      </w:r>
      <w:proofErr w:type="spellEnd"/>
      <w:r w:rsidR="00FE738E">
        <w:t xml:space="preserve"> the user is a grant applicant.</w:t>
      </w:r>
    </w:p>
    <w:p w:rsidR="00AA6033" w:rsidRDefault="00B3305F" w:rsidP="00AA6033">
      <w:pPr>
        <w:pStyle w:val="ListParagraph"/>
        <w:numPr>
          <w:ilvl w:val="3"/>
          <w:numId w:val="2"/>
        </w:numPr>
      </w:pPr>
      <w:r>
        <w:t>No bottom button is displayed</w:t>
      </w:r>
      <w:r w:rsidR="00AA6033">
        <w:t>.</w:t>
      </w:r>
    </w:p>
    <w:p w:rsidR="00B6177B" w:rsidRDefault="00042CA4" w:rsidP="00AA6033">
      <w:pPr>
        <w:pStyle w:val="ListParagraph"/>
        <w:numPr>
          <w:ilvl w:val="3"/>
          <w:numId w:val="2"/>
        </w:numPr>
      </w:pPr>
      <w:r>
        <w:t>R</w:t>
      </w:r>
      <w:r w:rsidR="00385E14">
        <w:t>egister</w:t>
      </w:r>
      <w:r w:rsidR="00B6177B">
        <w:t>cpt.html</w:t>
      </w:r>
      <w:r>
        <w:t xml:space="preserve"> is</w:t>
      </w:r>
      <w:r w:rsidR="00AA6033">
        <w:t xml:space="preserve"> immediately</w:t>
      </w:r>
      <w:r>
        <w:t xml:space="preserve"> displayed</w:t>
      </w:r>
      <w:r w:rsidR="00B6177B">
        <w:t>.</w:t>
      </w:r>
    </w:p>
    <w:p w:rsidR="00AA6033" w:rsidRPr="001F6E5E" w:rsidRDefault="001F6E5E" w:rsidP="00AA6033">
      <w:pPr>
        <w:pStyle w:val="ListParagraph"/>
        <w:numPr>
          <w:ilvl w:val="3"/>
          <w:numId w:val="2"/>
        </w:numPr>
      </w:pPr>
      <w:r>
        <w:t>(</w:t>
      </w:r>
      <w:r w:rsidR="00AA6033" w:rsidRPr="001F6E5E">
        <w:t>At this point we have an idea applicant who is either registering or updating their contact info.</w:t>
      </w:r>
      <w:r>
        <w:t>)</w:t>
      </w:r>
    </w:p>
    <w:p w:rsidR="002E498D" w:rsidRDefault="002E498D" w:rsidP="00EB3ECE">
      <w:pPr>
        <w:pStyle w:val="ListParagraph"/>
        <w:numPr>
          <w:ilvl w:val="1"/>
          <w:numId w:val="2"/>
        </w:numPr>
      </w:pPr>
      <w:r>
        <w:t>Registration Completion</w:t>
      </w:r>
      <w:r w:rsidR="00D40A61">
        <w:t xml:space="preserve"> (Registercpt.html)</w:t>
      </w:r>
      <w:r>
        <w:t xml:space="preserve"> input form.</w:t>
      </w:r>
    </w:p>
    <w:p w:rsidR="003A2183" w:rsidRDefault="003A2183" w:rsidP="00AA6033">
      <w:pPr>
        <w:pStyle w:val="ListParagraph"/>
        <w:numPr>
          <w:ilvl w:val="2"/>
          <w:numId w:val="2"/>
        </w:numPr>
      </w:pPr>
      <w:r>
        <w:t xml:space="preserve">Input boxes are provided for all columns on table </w:t>
      </w:r>
      <w:proofErr w:type="spellStart"/>
      <w:r>
        <w:t>Userproj</w:t>
      </w:r>
      <w:proofErr w:type="spellEnd"/>
      <w:r>
        <w:t xml:space="preserve"> (see Ref 1.f.) excep</w:t>
      </w:r>
      <w:r w:rsidR="00FA1697">
        <w:t xml:space="preserve">t </w:t>
      </w:r>
      <w:proofErr w:type="spellStart"/>
      <w:r w:rsidR="00FA1697">
        <w:t>emailaddress</w:t>
      </w:r>
      <w:proofErr w:type="spellEnd"/>
      <w:r>
        <w:t>.</w:t>
      </w:r>
    </w:p>
    <w:p w:rsidR="00153DEF" w:rsidRDefault="00FE2B28" w:rsidP="00153DEF">
      <w:pPr>
        <w:pStyle w:val="ListParagraph"/>
        <w:numPr>
          <w:ilvl w:val="3"/>
          <w:numId w:val="2"/>
        </w:numPr>
      </w:pPr>
      <w:r>
        <w:t>The</w:t>
      </w:r>
      <w:r w:rsidR="00FA1697">
        <w:t xml:space="preserve"> fields are </w:t>
      </w:r>
      <w:r w:rsidR="00153DEF">
        <w:t xml:space="preserve">populated with any available data from table </w:t>
      </w:r>
      <w:proofErr w:type="spellStart"/>
      <w:r w:rsidR="00153DEF">
        <w:t>userproj</w:t>
      </w:r>
      <w:proofErr w:type="spellEnd"/>
      <w:r w:rsidR="00153DEF">
        <w:t>.</w:t>
      </w:r>
    </w:p>
    <w:p w:rsidR="00E70E7C" w:rsidRDefault="00E70E7C" w:rsidP="00FA1697">
      <w:pPr>
        <w:pStyle w:val="ListParagraph"/>
        <w:numPr>
          <w:ilvl w:val="4"/>
          <w:numId w:val="2"/>
        </w:numPr>
      </w:pPr>
      <w:r>
        <w:t>Some users</w:t>
      </w:r>
      <w:r w:rsidR="00017DA5">
        <w:t xml:space="preserve"> may</w:t>
      </w:r>
      <w:r w:rsidR="003A2183">
        <w:t xml:space="preserve"> have no data on table </w:t>
      </w:r>
      <w:proofErr w:type="spellStart"/>
      <w:r w:rsidR="003A2183">
        <w:t>U</w:t>
      </w:r>
      <w:r w:rsidR="00017DA5">
        <w:t>ser</w:t>
      </w:r>
      <w:r w:rsidR="003A2183">
        <w:t>proj</w:t>
      </w:r>
      <w:proofErr w:type="spellEnd"/>
      <w:r w:rsidR="00017DA5">
        <w:t>.</w:t>
      </w:r>
    </w:p>
    <w:p w:rsidR="00E70E7C" w:rsidRDefault="00E70E7C" w:rsidP="00E70E7C">
      <w:pPr>
        <w:pStyle w:val="ListParagraph"/>
        <w:numPr>
          <w:ilvl w:val="2"/>
          <w:numId w:val="2"/>
        </w:numPr>
      </w:pPr>
      <w:r>
        <w:t>The us</w:t>
      </w:r>
      <w:r w:rsidR="00376DED">
        <w:t>er modifies the data</w:t>
      </w:r>
      <w:r w:rsidR="00B7735B">
        <w:t xml:space="preserve"> </w:t>
      </w:r>
      <w:r w:rsidR="00376DED">
        <w:t>as desired and completes at least all the required items.</w:t>
      </w:r>
    </w:p>
    <w:p w:rsidR="00FE2B28" w:rsidRDefault="00FE2B28" w:rsidP="0084254E">
      <w:pPr>
        <w:pStyle w:val="ListParagraph"/>
        <w:numPr>
          <w:ilvl w:val="2"/>
          <w:numId w:val="2"/>
        </w:numPr>
      </w:pPr>
      <w:r>
        <w:t>As always, data is validated as it is entered.</w:t>
      </w:r>
    </w:p>
    <w:p w:rsidR="001F6E5E" w:rsidRDefault="001F6E5E" w:rsidP="0084254E">
      <w:pPr>
        <w:pStyle w:val="ListParagraph"/>
        <w:numPr>
          <w:ilvl w:val="2"/>
          <w:numId w:val="2"/>
        </w:numPr>
      </w:pPr>
      <w:r>
        <w:t>Either ‘CV’ or ‘About’ must be populated.  If neither is populated, best is if both display red borders and error messages but</w:t>
      </w:r>
      <w:r w:rsidR="00B3305F">
        <w:t xml:space="preserve"> at least one must display them and an error message provided.</w:t>
      </w:r>
    </w:p>
    <w:p w:rsidR="00444365" w:rsidRDefault="0084254E" w:rsidP="0084254E">
      <w:pPr>
        <w:pStyle w:val="ListParagraph"/>
        <w:numPr>
          <w:ilvl w:val="2"/>
          <w:numId w:val="2"/>
        </w:numPr>
      </w:pPr>
      <w:r>
        <w:t>When the user is satisfied</w:t>
      </w:r>
    </w:p>
    <w:p w:rsidR="00FB7D5E" w:rsidRDefault="00444365" w:rsidP="00444365">
      <w:pPr>
        <w:pStyle w:val="ListParagraph"/>
        <w:numPr>
          <w:ilvl w:val="3"/>
          <w:numId w:val="2"/>
        </w:numPr>
      </w:pPr>
      <w:r>
        <w:t>If the user</w:t>
      </w:r>
      <w:r w:rsidR="00FB7D5E">
        <w:t xml:space="preserve"> selected register to come here</w:t>
      </w:r>
      <w:r w:rsidR="00F077C7">
        <w:t xml:space="preserve"> from login.html</w:t>
      </w:r>
      <w:r w:rsidR="00FB7D5E">
        <w:t>:</w:t>
      </w:r>
    </w:p>
    <w:p w:rsidR="008E5177" w:rsidRDefault="00FB7D5E" w:rsidP="00FB7D5E">
      <w:pPr>
        <w:pStyle w:val="ListParagraph"/>
        <w:numPr>
          <w:ilvl w:val="4"/>
          <w:numId w:val="2"/>
        </w:numPr>
      </w:pPr>
      <w:r>
        <w:t>A</w:t>
      </w:r>
      <w:r w:rsidR="00444365">
        <w:t xml:space="preserve"> “Register</w:t>
      </w:r>
      <w:r w:rsidR="008E5177">
        <w:t xml:space="preserve"> Me” button at the bottom of the form</w:t>
      </w:r>
      <w:r w:rsidR="0084254E">
        <w:t xml:space="preserve"> is</w:t>
      </w:r>
      <w:r w:rsidR="00444365">
        <w:t xml:space="preserve"> displayed &amp;</w:t>
      </w:r>
      <w:r w:rsidR="0084254E">
        <w:t xml:space="preserve"> clicked</w:t>
      </w:r>
      <w:r w:rsidR="008E5177">
        <w:t>.</w:t>
      </w:r>
    </w:p>
    <w:p w:rsidR="00FB7D5E" w:rsidRDefault="00FB7D5E" w:rsidP="00FB7D5E">
      <w:pPr>
        <w:pStyle w:val="ListParagraph"/>
        <w:numPr>
          <w:ilvl w:val="4"/>
          <w:numId w:val="2"/>
        </w:numPr>
      </w:pPr>
      <w:r>
        <w:t xml:space="preserve">The system updates the row on table </w:t>
      </w:r>
      <w:proofErr w:type="spellStart"/>
      <w:r>
        <w:t>Userproj</w:t>
      </w:r>
      <w:proofErr w:type="spellEnd"/>
      <w:r>
        <w:t xml:space="preserve"> and responds with something like:</w:t>
      </w:r>
    </w:p>
    <w:p w:rsidR="00FB7D5E" w:rsidRDefault="00FB7D5E" w:rsidP="00FB7D5E">
      <w:pPr>
        <w:pStyle w:val="ListParagraph"/>
        <w:numPr>
          <w:ilvl w:val="4"/>
          <w:numId w:val="2"/>
        </w:numPr>
      </w:pPr>
      <w:r>
        <w:t>“Congratulations!  You have successfully registered.  Your new password is &lt;password&gt;.  You can change it at next login.”</w:t>
      </w:r>
    </w:p>
    <w:p w:rsidR="00444365" w:rsidRDefault="00444365" w:rsidP="00444365">
      <w:pPr>
        <w:pStyle w:val="ListParagraph"/>
        <w:numPr>
          <w:ilvl w:val="3"/>
          <w:numId w:val="2"/>
        </w:numPr>
      </w:pPr>
      <w:r>
        <w:lastRenderedPageBreak/>
        <w:t xml:space="preserve">If </w:t>
      </w:r>
      <w:r w:rsidR="00B63B5E">
        <w:t>the user selected Update My Info</w:t>
      </w:r>
      <w:r>
        <w:t xml:space="preserve"> to come here</w:t>
      </w:r>
      <w:r w:rsidR="00F077C7">
        <w:t xml:space="preserve"> from login.html</w:t>
      </w:r>
      <w:r>
        <w:t>:</w:t>
      </w:r>
    </w:p>
    <w:p w:rsidR="00444365" w:rsidRDefault="00444365" w:rsidP="00444365">
      <w:pPr>
        <w:pStyle w:val="ListParagraph"/>
        <w:numPr>
          <w:ilvl w:val="4"/>
          <w:numId w:val="2"/>
        </w:numPr>
      </w:pPr>
      <w:r>
        <w:t>An “Update” button at the bottom of the form is displayed &amp; clicked.</w:t>
      </w:r>
    </w:p>
    <w:p w:rsidR="006A2BFD" w:rsidRDefault="008E5177" w:rsidP="00444365">
      <w:pPr>
        <w:pStyle w:val="ListParagraph"/>
        <w:numPr>
          <w:ilvl w:val="4"/>
          <w:numId w:val="2"/>
        </w:numPr>
      </w:pPr>
      <w:r>
        <w:t>The syste</w:t>
      </w:r>
      <w:r w:rsidR="0084254E">
        <w:t xml:space="preserve">m updates the row on table </w:t>
      </w:r>
      <w:proofErr w:type="spellStart"/>
      <w:r w:rsidR="0084254E">
        <w:t>User</w:t>
      </w:r>
      <w:r w:rsidR="00791056">
        <w:t>proj</w:t>
      </w:r>
      <w:proofErr w:type="spellEnd"/>
      <w:r w:rsidR="0084254E">
        <w:t xml:space="preserve"> and</w:t>
      </w:r>
      <w:r w:rsidR="006A2BFD">
        <w:t xml:space="preserve"> responds with something like:</w:t>
      </w:r>
    </w:p>
    <w:p w:rsidR="00444365" w:rsidRDefault="00444365" w:rsidP="00FB7D5E">
      <w:pPr>
        <w:pStyle w:val="ListParagraph"/>
        <w:numPr>
          <w:ilvl w:val="4"/>
          <w:numId w:val="2"/>
        </w:numPr>
      </w:pPr>
      <w:r>
        <w:t>“</w:t>
      </w:r>
      <w:r w:rsidR="00FB7D5E">
        <w:t>Update successful</w:t>
      </w:r>
      <w:r>
        <w:t>.  Your new password is &lt;password&gt;.</w:t>
      </w:r>
      <w:r w:rsidR="00FB7D5E">
        <w:t xml:space="preserve">  </w:t>
      </w:r>
      <w:r w:rsidR="00F077C7">
        <w:t>You can change it at next login</w:t>
      </w:r>
      <w:r>
        <w:t>.”</w:t>
      </w:r>
    </w:p>
    <w:p w:rsidR="001F6E5E" w:rsidRDefault="001F6E5E" w:rsidP="00FA1697">
      <w:pPr>
        <w:pStyle w:val="ListParagraph"/>
        <w:numPr>
          <w:ilvl w:val="3"/>
          <w:numId w:val="2"/>
        </w:numPr>
      </w:pPr>
      <w:r>
        <w:t>The system displays a “Continue” button at the bottom of the page.</w:t>
      </w:r>
    </w:p>
    <w:p w:rsidR="006A2BFD" w:rsidRDefault="006A2BFD" w:rsidP="00FA1697">
      <w:pPr>
        <w:pStyle w:val="ListParagraph"/>
        <w:numPr>
          <w:ilvl w:val="3"/>
          <w:numId w:val="2"/>
        </w:numPr>
      </w:pPr>
      <w:r>
        <w:t>If the Flask extension has a standard dialog for t</w:t>
      </w:r>
      <w:r w:rsidR="00791056">
        <w:t>his process it is OK to use</w:t>
      </w:r>
      <w:r>
        <w:t xml:space="preserve"> providing the resulting page format</w:t>
      </w:r>
      <w:r w:rsidR="00EF6C89">
        <w:t xml:space="preserve"> </w:t>
      </w:r>
      <w:r w:rsidR="006521B7">
        <w:t>can be made</w:t>
      </w:r>
      <w:r>
        <w:t xml:space="preserve"> similar to our standards and the dialog is similar to the preceding.</w:t>
      </w:r>
    </w:p>
    <w:p w:rsidR="006A2BFD" w:rsidRDefault="001F6E5E" w:rsidP="00EB3ECE">
      <w:pPr>
        <w:pStyle w:val="ListParagraph"/>
        <w:numPr>
          <w:ilvl w:val="2"/>
          <w:numId w:val="2"/>
        </w:numPr>
      </w:pPr>
      <w:r>
        <w:t>When the “Continue” button is clicked, l</w:t>
      </w:r>
      <w:r w:rsidR="006A2BFD">
        <w:t>ogin.html is again displayed.</w:t>
      </w:r>
    </w:p>
    <w:p w:rsidR="00BA1312" w:rsidRDefault="00BA1312" w:rsidP="00EB3ECE">
      <w:pPr>
        <w:pStyle w:val="ListParagraph"/>
        <w:numPr>
          <w:ilvl w:val="0"/>
          <w:numId w:val="2"/>
        </w:numPr>
      </w:pPr>
      <w:r>
        <w:t>Login</w:t>
      </w:r>
    </w:p>
    <w:p w:rsidR="00BA1312" w:rsidRDefault="00BF5E50" w:rsidP="00EB3ECE">
      <w:pPr>
        <w:pStyle w:val="ListParagraph"/>
        <w:numPr>
          <w:ilvl w:val="1"/>
          <w:numId w:val="2"/>
        </w:numPr>
      </w:pPr>
      <w:r>
        <w:t>Purposes</w:t>
      </w:r>
    </w:p>
    <w:p w:rsidR="00BF5E50" w:rsidRDefault="00A804F6" w:rsidP="00EB3ECE">
      <w:pPr>
        <w:pStyle w:val="ListParagraph"/>
        <w:numPr>
          <w:ilvl w:val="2"/>
          <w:numId w:val="2"/>
        </w:numPr>
      </w:pPr>
      <w:r>
        <w:t>To determine what the user is authorized to see and do.</w:t>
      </w:r>
    </w:p>
    <w:p w:rsidR="00A804F6" w:rsidRDefault="00B7159E" w:rsidP="00EB3ECE">
      <w:pPr>
        <w:pStyle w:val="ListParagraph"/>
        <w:numPr>
          <w:ilvl w:val="2"/>
          <w:numId w:val="2"/>
        </w:numPr>
      </w:pPr>
      <w:r>
        <w:t xml:space="preserve">To facilitate the user </w:t>
      </w:r>
      <w:r w:rsidR="00A804F6">
        <w:t>connect</w:t>
      </w:r>
      <w:r>
        <w:t>ing</w:t>
      </w:r>
      <w:r w:rsidR="00A804F6">
        <w:t xml:space="preserve"> to confidential data and processes.</w:t>
      </w:r>
    </w:p>
    <w:p w:rsidR="00311E0E" w:rsidRDefault="00311E0E" w:rsidP="0017290E">
      <w:pPr>
        <w:pStyle w:val="ListParagraph"/>
        <w:numPr>
          <w:ilvl w:val="1"/>
          <w:numId w:val="2"/>
        </w:numPr>
      </w:pPr>
      <w:r>
        <w:t>Format</w:t>
      </w:r>
    </w:p>
    <w:p w:rsidR="00311E0E" w:rsidRDefault="00311E0E" w:rsidP="0017290E">
      <w:pPr>
        <w:pStyle w:val="ListParagraph"/>
        <w:numPr>
          <w:ilvl w:val="2"/>
          <w:numId w:val="2"/>
        </w:numPr>
      </w:pPr>
      <w:r>
        <w:t>The login.html page will look somewhat like the left side of screenshot(1) but with the format defined in Input Form Standards, Ref 1.e., which should be followed in all respects.</w:t>
      </w:r>
    </w:p>
    <w:p w:rsidR="00311E0E" w:rsidRDefault="00311E0E" w:rsidP="0017290E">
      <w:pPr>
        <w:pStyle w:val="ListParagraph"/>
        <w:numPr>
          <w:ilvl w:val="3"/>
          <w:numId w:val="2"/>
        </w:numPr>
      </w:pPr>
      <w:r>
        <w:t>Top title</w:t>
      </w:r>
    </w:p>
    <w:p w:rsidR="00311E0E" w:rsidRDefault="00311E0E" w:rsidP="0017290E">
      <w:pPr>
        <w:pStyle w:val="ListParagraph"/>
        <w:numPr>
          <w:ilvl w:val="4"/>
          <w:numId w:val="2"/>
        </w:numPr>
      </w:pPr>
      <w:r>
        <w:t xml:space="preserve">The top “Welcome!” in screenshot(1) will be replaced with “Welcome to Strengthening Future Families’ </w:t>
      </w:r>
      <w:proofErr w:type="spellStart"/>
      <w:r>
        <w:t>grantmaking</w:t>
      </w:r>
      <w:proofErr w:type="spellEnd"/>
      <w:r>
        <w:t xml:space="preserve"> portal!”</w:t>
      </w:r>
    </w:p>
    <w:p w:rsidR="00311E0E" w:rsidRDefault="00311E0E" w:rsidP="0017290E">
      <w:pPr>
        <w:pStyle w:val="ListParagraph"/>
        <w:numPr>
          <w:ilvl w:val="3"/>
          <w:numId w:val="2"/>
        </w:numPr>
      </w:pPr>
      <w:r>
        <w:t>The text immediately below will read, “Interested users can register and log in here to send in their ideas for grants and for all other purposes.”</w:t>
      </w:r>
    </w:p>
    <w:p w:rsidR="00270CA3" w:rsidRDefault="00270CA3" w:rsidP="0017290E">
      <w:pPr>
        <w:pStyle w:val="ListParagraph"/>
        <w:numPr>
          <w:ilvl w:val="2"/>
          <w:numId w:val="2"/>
        </w:numPr>
      </w:pPr>
      <w:r>
        <w:t>Compared with the left side of screenshot(1), the following text changes s</w:t>
      </w:r>
      <w:r w:rsidR="00947834">
        <w:t>hould be implemented on login</w:t>
      </w:r>
      <w:r>
        <w:t>.html:</w:t>
      </w:r>
    </w:p>
    <w:p w:rsidR="00270CA3" w:rsidRDefault="00270CA3" w:rsidP="0017290E">
      <w:pPr>
        <w:pStyle w:val="ListParagraph"/>
        <w:numPr>
          <w:ilvl w:val="3"/>
          <w:numId w:val="2"/>
        </w:numPr>
      </w:pPr>
      <w:r>
        <w:t>The items should be centered since the right side</w:t>
      </w:r>
      <w:r w:rsidR="00CA7E7B">
        <w:t xml:space="preserve"> items from the screenshot are</w:t>
      </w:r>
      <w:r>
        <w:t xml:space="preserve"> not used on this form.</w:t>
      </w:r>
    </w:p>
    <w:p w:rsidR="006303C7" w:rsidRDefault="00CA7E7B" w:rsidP="0017290E">
      <w:pPr>
        <w:pStyle w:val="ListParagraph"/>
        <w:numPr>
          <w:ilvl w:val="3"/>
          <w:numId w:val="2"/>
        </w:numPr>
      </w:pPr>
      <w:r>
        <w:t>For the items</w:t>
      </w:r>
      <w:r w:rsidR="00947834">
        <w:t xml:space="preserve"> under ‘R</w:t>
      </w:r>
      <w:r w:rsidR="006303C7">
        <w:t>egistered</w:t>
      </w:r>
      <w:r w:rsidR="00947834">
        <w:t xml:space="preserve"> user</w:t>
      </w:r>
      <w:r w:rsidR="006303C7">
        <w:t>?’</w:t>
      </w:r>
      <w:r>
        <w:t>:</w:t>
      </w:r>
    </w:p>
    <w:p w:rsidR="006303C7" w:rsidRDefault="006303C7" w:rsidP="0017290E">
      <w:pPr>
        <w:pStyle w:val="ListParagraph"/>
        <w:numPr>
          <w:ilvl w:val="4"/>
          <w:numId w:val="2"/>
        </w:numPr>
      </w:pPr>
      <w:r>
        <w:t>The first row will be “Email address”.</w:t>
      </w:r>
    </w:p>
    <w:p w:rsidR="006303C7" w:rsidRDefault="006303C7" w:rsidP="0017290E">
      <w:pPr>
        <w:pStyle w:val="ListParagraph"/>
        <w:numPr>
          <w:ilvl w:val="4"/>
          <w:numId w:val="2"/>
        </w:numPr>
      </w:pPr>
      <w:r>
        <w:t>Password will not change.</w:t>
      </w:r>
    </w:p>
    <w:p w:rsidR="006303C7" w:rsidRDefault="006303C7" w:rsidP="0017290E">
      <w:pPr>
        <w:pStyle w:val="ListParagraph"/>
        <w:numPr>
          <w:ilvl w:val="4"/>
          <w:numId w:val="2"/>
        </w:numPr>
      </w:pPr>
      <w:r>
        <w:t>The “sign in” button will read “log in” and will be our standard oval button</w:t>
      </w:r>
      <w:r w:rsidR="001C2D26">
        <w:t xml:space="preserve"> per Ref 1.e.</w:t>
      </w:r>
      <w:r>
        <w:t xml:space="preserve"> but with </w:t>
      </w:r>
      <w:r w:rsidR="001C2D26">
        <w:t>a</w:t>
      </w:r>
      <w:r>
        <w:t xml:space="preserve"> color indicating a log in button.  The button may need to be a bit smaller than the navigation buttons around the website</w:t>
      </w:r>
      <w:r w:rsidR="003067B0">
        <w:t xml:space="preserve"> because of the smaller size of this page</w:t>
      </w:r>
      <w:r>
        <w:t>.</w:t>
      </w:r>
    </w:p>
    <w:p w:rsidR="006430D3" w:rsidRDefault="0049451E" w:rsidP="0017290E">
      <w:pPr>
        <w:pStyle w:val="ListParagraph"/>
        <w:numPr>
          <w:ilvl w:val="4"/>
          <w:numId w:val="2"/>
        </w:numPr>
      </w:pPr>
      <w:r>
        <w:t xml:space="preserve">Three </w:t>
      </w:r>
      <w:r w:rsidR="007733C9">
        <w:t>links will be provided</w:t>
      </w:r>
      <w:r>
        <w:t xml:space="preserve"> under the “sign in”</w:t>
      </w:r>
      <w:r w:rsidR="006430D3">
        <w:t xml:space="preserve"> button</w:t>
      </w:r>
      <w:r w:rsidR="007733C9">
        <w:t xml:space="preserve"> (w</w:t>
      </w:r>
      <w:r w:rsidR="00B7159E">
        <w:t>here Screenshot(1) instead of the single</w:t>
      </w:r>
      <w:r w:rsidR="007733C9">
        <w:t xml:space="preserve"> “Forgot Password?” link)</w:t>
      </w:r>
      <w:r w:rsidR="006430D3">
        <w:t>.</w:t>
      </w:r>
    </w:p>
    <w:p w:rsidR="00F8123E" w:rsidRDefault="006430D3" w:rsidP="0017290E">
      <w:pPr>
        <w:pStyle w:val="ListParagraph"/>
        <w:numPr>
          <w:ilvl w:val="5"/>
          <w:numId w:val="2"/>
        </w:numPr>
      </w:pPr>
      <w:r>
        <w:t xml:space="preserve">Format:  </w:t>
      </w:r>
      <w:r w:rsidR="0049451E">
        <w:t>They will look like the “</w:t>
      </w:r>
      <w:r>
        <w:t>Forgot Password?” link in Screenshot(1</w:t>
      </w:r>
      <w:r w:rsidR="0049451E">
        <w:t>)</w:t>
      </w:r>
      <w:r>
        <w:t xml:space="preserve"> except</w:t>
      </w:r>
    </w:p>
    <w:p w:rsidR="00F8123E" w:rsidRDefault="00F8123E" w:rsidP="0017290E">
      <w:pPr>
        <w:pStyle w:val="ListParagraph"/>
        <w:numPr>
          <w:ilvl w:val="6"/>
          <w:numId w:val="2"/>
        </w:numPr>
      </w:pPr>
      <w:r>
        <w:t>They should use our standard crimson color for text links on a whit</w:t>
      </w:r>
      <w:r w:rsidR="00B7159E">
        <w:t>e background (per Ref 1.e</w:t>
      </w:r>
      <w:r w:rsidR="001C2D26">
        <w:t>.</w:t>
      </w:r>
      <w:r>
        <w:t>, paragraph “5. Links”).</w:t>
      </w:r>
    </w:p>
    <w:p w:rsidR="00F8123E" w:rsidRDefault="00F8123E" w:rsidP="0017290E">
      <w:pPr>
        <w:pStyle w:val="ListParagraph"/>
        <w:numPr>
          <w:ilvl w:val="6"/>
          <w:numId w:val="2"/>
        </w:numPr>
      </w:pPr>
      <w:r>
        <w:t>T</w:t>
      </w:r>
      <w:r w:rsidR="006430D3">
        <w:t>he blue “Click Here” part will be omitted</w:t>
      </w:r>
      <w:r>
        <w:t>.</w:t>
      </w:r>
    </w:p>
    <w:p w:rsidR="0049451E" w:rsidRDefault="002951F5" w:rsidP="0017290E">
      <w:pPr>
        <w:pStyle w:val="ListParagraph"/>
        <w:numPr>
          <w:ilvl w:val="6"/>
          <w:numId w:val="2"/>
        </w:numPr>
      </w:pPr>
      <w:r>
        <w:t>The link lines</w:t>
      </w:r>
      <w:r w:rsidR="006430D3">
        <w:t xml:space="preserve"> will be at least double</w:t>
      </w:r>
      <w:r w:rsidR="00F8123E">
        <w:t xml:space="preserve"> and probably triple</w:t>
      </w:r>
      <w:r w:rsidR="006430D3">
        <w:t xml:space="preserve"> spaced to separate them so the user understands these are separate links.</w:t>
      </w:r>
    </w:p>
    <w:p w:rsidR="00024638" w:rsidRDefault="00024638" w:rsidP="0017290E">
      <w:pPr>
        <w:pStyle w:val="ListParagraph"/>
        <w:numPr>
          <w:ilvl w:val="5"/>
          <w:numId w:val="2"/>
        </w:numPr>
        <w:shd w:val="clear" w:color="auto" w:fill="F2DBDB" w:themeFill="accent2" w:themeFillTint="33"/>
      </w:pPr>
      <w:r>
        <w:t>First link</w:t>
      </w:r>
    </w:p>
    <w:p w:rsidR="006430D3" w:rsidRDefault="00024638" w:rsidP="0017290E">
      <w:pPr>
        <w:pStyle w:val="ListParagraph"/>
        <w:numPr>
          <w:ilvl w:val="6"/>
          <w:numId w:val="2"/>
        </w:numPr>
        <w:shd w:val="clear" w:color="auto" w:fill="F2DBDB" w:themeFill="accent2" w:themeFillTint="33"/>
      </w:pPr>
      <w:r>
        <w:t xml:space="preserve">Text:  </w:t>
      </w:r>
      <w:r w:rsidR="005127A0">
        <w:t>“F</w:t>
      </w:r>
      <w:r w:rsidR="006430D3">
        <w:t>orgot</w:t>
      </w:r>
      <w:r w:rsidR="005127A0">
        <w:t xml:space="preserve"> or change</w:t>
      </w:r>
      <w:r w:rsidR="006430D3">
        <w:t xml:space="preserve"> password?” </w:t>
      </w:r>
      <w:r w:rsidR="006303C7">
        <w:t>(see our General Inpu</w:t>
      </w:r>
      <w:r w:rsidR="0049451E">
        <w:t>t Form Standards page for link</w:t>
      </w:r>
      <w:r w:rsidR="006303C7">
        <w:t xml:space="preserve"> standards)</w:t>
      </w:r>
      <w:r w:rsidR="006430D3">
        <w:t>.</w:t>
      </w:r>
    </w:p>
    <w:p w:rsidR="006430D3" w:rsidRDefault="006430D3" w:rsidP="0017290E">
      <w:pPr>
        <w:pStyle w:val="ListParagraph"/>
        <w:numPr>
          <w:ilvl w:val="6"/>
          <w:numId w:val="2"/>
        </w:numPr>
        <w:shd w:val="clear" w:color="auto" w:fill="F2DBDB" w:themeFill="accent2" w:themeFillTint="33"/>
      </w:pPr>
      <w:r>
        <w:t>It will connect</w:t>
      </w:r>
      <w:r w:rsidR="006303C7">
        <w:t xml:space="preserve"> to a standard process to recover a</w:t>
      </w:r>
      <w:r>
        <w:t xml:space="preserve"> forgotten password.</w:t>
      </w:r>
    </w:p>
    <w:p w:rsidR="006303C7" w:rsidRDefault="006303C7" w:rsidP="0017290E">
      <w:pPr>
        <w:pStyle w:val="ListParagraph"/>
        <w:numPr>
          <w:ilvl w:val="6"/>
          <w:numId w:val="2"/>
        </w:numPr>
        <w:shd w:val="clear" w:color="auto" w:fill="F2DBDB" w:themeFill="accent2" w:themeFillTint="33"/>
      </w:pPr>
      <w:r>
        <w:t>Hopefully this functionality is provided by our user authentication framework module.</w:t>
      </w:r>
    </w:p>
    <w:p w:rsidR="007733C9" w:rsidRDefault="007733C9" w:rsidP="0017290E">
      <w:pPr>
        <w:pStyle w:val="ListParagraph"/>
        <w:numPr>
          <w:ilvl w:val="6"/>
          <w:numId w:val="2"/>
        </w:numPr>
        <w:shd w:val="clear" w:color="auto" w:fill="F2DBDB" w:themeFill="accent2" w:themeFillTint="33"/>
      </w:pPr>
      <w:r>
        <w:t>When this process is complete, the user will be returned to this login.html page.</w:t>
      </w:r>
    </w:p>
    <w:p w:rsidR="002951F5" w:rsidRDefault="002951F5" w:rsidP="0017290E">
      <w:pPr>
        <w:pStyle w:val="ListParagraph"/>
        <w:numPr>
          <w:ilvl w:val="6"/>
          <w:numId w:val="2"/>
        </w:numPr>
        <w:shd w:val="clear" w:color="auto" w:fill="F2DBDB" w:themeFill="accent2" w:themeFillTint="33"/>
      </w:pPr>
      <w:r>
        <w:t>If no authentication framework module is used, simply reuse the logic described for register.html.</w:t>
      </w:r>
    </w:p>
    <w:p w:rsidR="00024638" w:rsidRDefault="00024638" w:rsidP="0017290E">
      <w:pPr>
        <w:pStyle w:val="ListParagraph"/>
        <w:numPr>
          <w:ilvl w:val="5"/>
          <w:numId w:val="2"/>
        </w:numPr>
      </w:pPr>
      <w:r>
        <w:lastRenderedPageBreak/>
        <w:t>Second link</w:t>
      </w:r>
    </w:p>
    <w:p w:rsidR="0049451E" w:rsidRDefault="00425B05" w:rsidP="0017290E">
      <w:pPr>
        <w:pStyle w:val="ListParagraph"/>
        <w:numPr>
          <w:ilvl w:val="6"/>
          <w:numId w:val="2"/>
        </w:numPr>
      </w:pPr>
      <w:r>
        <w:t>Text: “Update</w:t>
      </w:r>
      <w:r w:rsidR="00B447D6">
        <w:t xml:space="preserve"> My I</w:t>
      </w:r>
      <w:r w:rsidR="00205E07">
        <w:t>nfo</w:t>
      </w:r>
      <w:r w:rsidR="0049451E">
        <w:t>”</w:t>
      </w:r>
    </w:p>
    <w:p w:rsidR="00021D67" w:rsidRDefault="00021D67" w:rsidP="0017290E">
      <w:pPr>
        <w:pStyle w:val="ListParagraph"/>
        <w:numPr>
          <w:ilvl w:val="6"/>
          <w:numId w:val="2"/>
        </w:numPr>
      </w:pPr>
      <w:r>
        <w:t>The entire string will be the link.</w:t>
      </w:r>
    </w:p>
    <w:p w:rsidR="00F8123E" w:rsidRDefault="00F8123E" w:rsidP="0017290E">
      <w:pPr>
        <w:pStyle w:val="ListParagraph"/>
        <w:numPr>
          <w:ilvl w:val="6"/>
          <w:numId w:val="2"/>
        </w:numPr>
      </w:pPr>
      <w:r>
        <w:t xml:space="preserve">Underneath this and indented a little will </w:t>
      </w:r>
      <w:r w:rsidR="005127A0">
        <w:t>be, “You must be logged in for</w:t>
      </w:r>
      <w:r>
        <w:t xml:space="preserve"> this.”</w:t>
      </w:r>
    </w:p>
    <w:p w:rsidR="00425571" w:rsidRDefault="00425571" w:rsidP="0017290E">
      <w:pPr>
        <w:pStyle w:val="ListParagraph"/>
        <w:numPr>
          <w:ilvl w:val="6"/>
          <w:numId w:val="2"/>
        </w:numPr>
      </w:pPr>
      <w:r>
        <w:t>The Register.html page is displayed but with</w:t>
      </w:r>
      <w:r w:rsidR="002951F5">
        <w:t xml:space="preserve"> different top title and bottom notes.</w:t>
      </w:r>
      <w:r>
        <w:t xml:space="preserve"> </w:t>
      </w:r>
    </w:p>
    <w:p w:rsidR="00024638" w:rsidRDefault="00024638" w:rsidP="0017290E">
      <w:pPr>
        <w:pStyle w:val="ListParagraph"/>
        <w:numPr>
          <w:ilvl w:val="5"/>
          <w:numId w:val="2"/>
        </w:numPr>
      </w:pPr>
      <w:r>
        <w:t>Third link</w:t>
      </w:r>
    </w:p>
    <w:p w:rsidR="00CA7E7B" w:rsidRDefault="00CA7E7B" w:rsidP="0017290E">
      <w:pPr>
        <w:pStyle w:val="ListParagraph"/>
        <w:numPr>
          <w:ilvl w:val="6"/>
          <w:numId w:val="2"/>
        </w:numPr>
      </w:pPr>
      <w:r>
        <w:t>Text: “New to the SFF Portal?</w:t>
      </w:r>
      <w:r w:rsidR="00F8123E">
        <w:t xml:space="preserve">  Register here.</w:t>
      </w:r>
      <w:r>
        <w:t>”</w:t>
      </w:r>
    </w:p>
    <w:p w:rsidR="007733C9" w:rsidRDefault="00EA4F67" w:rsidP="0017290E">
      <w:pPr>
        <w:pStyle w:val="ListParagraph"/>
        <w:numPr>
          <w:ilvl w:val="7"/>
          <w:numId w:val="2"/>
        </w:numPr>
      </w:pPr>
      <w:r>
        <w:t>Probably use one size larger (if this still looks OK) for the font for this</w:t>
      </w:r>
      <w:r w:rsidR="002951F5">
        <w:t xml:space="preserve"> line</w:t>
      </w:r>
      <w:r>
        <w:t xml:space="preserve"> so new users notice it</w:t>
      </w:r>
      <w:r w:rsidR="000C07A6">
        <w:t xml:space="preserve"> most</w:t>
      </w:r>
      <w:r>
        <w:t>.</w:t>
      </w:r>
    </w:p>
    <w:p w:rsidR="00F8123E" w:rsidRDefault="00F8123E" w:rsidP="0017290E">
      <w:pPr>
        <w:pStyle w:val="ListParagraph"/>
        <w:numPr>
          <w:ilvl w:val="6"/>
          <w:numId w:val="2"/>
        </w:numPr>
      </w:pPr>
      <w:r>
        <w:t>Only the “Register here” part will be the actual link.</w:t>
      </w:r>
    </w:p>
    <w:p w:rsidR="002A2F85" w:rsidRDefault="002A2F85" w:rsidP="0017290E">
      <w:pPr>
        <w:pStyle w:val="ListParagraph"/>
        <w:numPr>
          <w:ilvl w:val="5"/>
          <w:numId w:val="2"/>
        </w:numPr>
      </w:pPr>
      <w:r>
        <w:t>Processing</w:t>
      </w:r>
    </w:p>
    <w:p w:rsidR="00CC2B9F" w:rsidRDefault="00CC2B9F" w:rsidP="0017290E">
      <w:pPr>
        <w:pStyle w:val="ListParagraph"/>
        <w:numPr>
          <w:ilvl w:val="6"/>
          <w:numId w:val="2"/>
        </w:numPr>
      </w:pPr>
      <w:r>
        <w:t>Th</w:t>
      </w:r>
      <w:r w:rsidR="005127A0">
        <w:t xml:space="preserve">e selected menu choice </w:t>
      </w:r>
      <w:r>
        <w:t>is saved for processing in register.html.</w:t>
      </w:r>
    </w:p>
    <w:p w:rsidR="002A2F85" w:rsidRDefault="005127A0" w:rsidP="0017290E">
      <w:pPr>
        <w:pStyle w:val="ListParagraph"/>
        <w:numPr>
          <w:ilvl w:val="6"/>
          <w:numId w:val="2"/>
        </w:numPr>
      </w:pPr>
      <w:r>
        <w:t xml:space="preserve">When each of these </w:t>
      </w:r>
      <w:r w:rsidR="002A2F85">
        <w:t>processes completes, the system returns the user to this login.html page.</w:t>
      </w:r>
    </w:p>
    <w:p w:rsidR="006303C7" w:rsidRDefault="006303C7" w:rsidP="0017290E">
      <w:pPr>
        <w:pStyle w:val="ListParagraph"/>
        <w:numPr>
          <w:ilvl w:val="4"/>
          <w:numId w:val="2"/>
        </w:numPr>
      </w:pPr>
      <w:r>
        <w:t>Omit the ‘Subscribe to our newsletter’ section.</w:t>
      </w:r>
    </w:p>
    <w:p w:rsidR="0017290E" w:rsidRDefault="0017290E" w:rsidP="0017290E">
      <w:pPr>
        <w:pStyle w:val="ListParagraph"/>
        <w:numPr>
          <w:ilvl w:val="1"/>
          <w:numId w:val="2"/>
        </w:numPr>
      </w:pPr>
      <w:r>
        <w:t>Validation</w:t>
      </w:r>
    </w:p>
    <w:p w:rsidR="0017290E" w:rsidRDefault="0017290E" w:rsidP="0017290E">
      <w:pPr>
        <w:pStyle w:val="ListParagraph"/>
        <w:numPr>
          <w:ilvl w:val="2"/>
          <w:numId w:val="2"/>
        </w:numPr>
      </w:pPr>
      <w:r>
        <w:t xml:space="preserve">Please follow the standards described in Ref 1.e. (see the References section at the top of this document)) and especially the standards in the </w:t>
      </w:r>
      <w:r w:rsidRPr="0008711A">
        <w:rPr>
          <w:b/>
        </w:rPr>
        <w:t>Validation</w:t>
      </w:r>
      <w:r>
        <w:t xml:space="preserve"> section.</w:t>
      </w:r>
    </w:p>
    <w:p w:rsidR="0017290E" w:rsidRDefault="0017290E" w:rsidP="0017290E">
      <w:pPr>
        <w:pStyle w:val="ListParagraph"/>
        <w:numPr>
          <w:ilvl w:val="1"/>
          <w:numId w:val="2"/>
        </w:numPr>
      </w:pPr>
      <w:r>
        <w:t>Processing</w:t>
      </w:r>
    </w:p>
    <w:p w:rsidR="0017290E" w:rsidRDefault="0017290E" w:rsidP="0017290E">
      <w:pPr>
        <w:pStyle w:val="ListParagraph"/>
        <w:numPr>
          <w:ilvl w:val="2"/>
          <w:numId w:val="2"/>
        </w:numPr>
      </w:pPr>
      <w:r>
        <w:t>Login.html is use</w:t>
      </w:r>
      <w:r w:rsidR="009F0D07">
        <w:t>d for users to</w:t>
      </w:r>
      <w:r>
        <w:t xml:space="preserve"> login.</w:t>
      </w:r>
    </w:p>
    <w:p w:rsidR="0017290E" w:rsidRDefault="0017290E" w:rsidP="0017290E">
      <w:pPr>
        <w:pStyle w:val="ListParagraph"/>
        <w:numPr>
          <w:ilvl w:val="2"/>
          <w:numId w:val="2"/>
        </w:numPr>
      </w:pPr>
      <w:r>
        <w:t>If the user logs in successfully column ‘</w:t>
      </w:r>
      <w:proofErr w:type="spellStart"/>
      <w:r w:rsidRPr="000C07A6">
        <w:t>lastlogin</w:t>
      </w:r>
      <w:proofErr w:type="spellEnd"/>
      <w:r>
        <w:t>’ on table User is updated to now().</w:t>
      </w:r>
    </w:p>
    <w:p w:rsidR="0017290E" w:rsidRDefault="00963C00" w:rsidP="0017290E">
      <w:pPr>
        <w:pStyle w:val="ListParagraph"/>
        <w:numPr>
          <w:ilvl w:val="2"/>
          <w:numId w:val="2"/>
        </w:numPr>
        <w:shd w:val="clear" w:color="auto" w:fill="F2DBDB" w:themeFill="accent2" w:themeFillTint="33"/>
      </w:pPr>
      <w:r>
        <w:t>Flask-</w:t>
      </w:r>
      <w:proofErr w:type="spellStart"/>
      <w:r>
        <w:t>Secu</w:t>
      </w:r>
      <w:r w:rsidR="00EF35F0">
        <w:t>iryt</w:t>
      </w:r>
      <w:proofErr w:type="spellEnd"/>
      <w:r w:rsidR="00EF35F0">
        <w:t>-Too (</w:t>
      </w:r>
      <w:r>
        <w:t>Ref 1.a.)</w:t>
      </w:r>
      <w:r w:rsidR="009F0D07">
        <w:t>, if possible, will</w:t>
      </w:r>
      <w:r>
        <w:t xml:space="preserve"> be used to require</w:t>
      </w:r>
      <w:r w:rsidR="0017290E">
        <w:t xml:space="preserve"> the password to be changed at first login after registering.  If not, a data element can be added to table user, which would be populated during registration to accomplish this.</w:t>
      </w:r>
    </w:p>
    <w:p w:rsidR="009D7B6D" w:rsidRDefault="009D7B6D" w:rsidP="0017290E">
      <w:pPr>
        <w:pStyle w:val="ListParagraph"/>
        <w:numPr>
          <w:ilvl w:val="2"/>
          <w:numId w:val="2"/>
        </w:numPr>
      </w:pPr>
      <w:r>
        <w:t xml:space="preserve">Two standard SFF buttons </w:t>
      </w:r>
      <w:r w:rsidR="009A7C45">
        <w:t xml:space="preserve">(see Ref 1.e.) </w:t>
      </w:r>
      <w:r>
        <w:t>are provided at the bottom center of login.html:</w:t>
      </w:r>
    </w:p>
    <w:p w:rsidR="009D7B6D" w:rsidRDefault="006808FC" w:rsidP="009D7B6D">
      <w:pPr>
        <w:pStyle w:val="ListParagraph"/>
        <w:numPr>
          <w:ilvl w:val="3"/>
          <w:numId w:val="2"/>
        </w:numPr>
      </w:pPr>
      <w:r>
        <w:t>One</w:t>
      </w:r>
      <w:r w:rsidR="009D7B6D">
        <w:t xml:space="preserve"> is a</w:t>
      </w:r>
      <w:r w:rsidR="00970D0C">
        <w:t>n</w:t>
      </w:r>
      <w:r w:rsidR="009D7B6D">
        <w:t xml:space="preserve"> azure navigation button with the word ‘SFF Home’ inscribed in the center.</w:t>
      </w:r>
    </w:p>
    <w:p w:rsidR="009D7B6D" w:rsidRDefault="009D7B6D" w:rsidP="009D7B6D">
      <w:pPr>
        <w:pStyle w:val="ListParagraph"/>
        <w:numPr>
          <w:ilvl w:val="4"/>
          <w:numId w:val="2"/>
        </w:numPr>
      </w:pPr>
      <w:r>
        <w:t>When clicked it returns the user to the website home page.</w:t>
      </w:r>
    </w:p>
    <w:p w:rsidR="009D7B6D" w:rsidRDefault="009D7B6D" w:rsidP="009D7B6D">
      <w:pPr>
        <w:pStyle w:val="ListParagraph"/>
        <w:numPr>
          <w:ilvl w:val="4"/>
          <w:numId w:val="2"/>
        </w:numPr>
      </w:pPr>
      <w:r>
        <w:t>If the user was logged in when clicked, the user remains logged in.</w:t>
      </w:r>
    </w:p>
    <w:p w:rsidR="009D7B6D" w:rsidRDefault="006808FC" w:rsidP="009D7B6D">
      <w:pPr>
        <w:pStyle w:val="ListParagraph"/>
        <w:numPr>
          <w:ilvl w:val="3"/>
          <w:numId w:val="2"/>
        </w:numPr>
      </w:pPr>
      <w:r>
        <w:t>A second</w:t>
      </w:r>
      <w:r w:rsidR="009D7B6D">
        <w:t xml:space="preserve"> button inscribed ‘Create a New Idea’</w:t>
      </w:r>
      <w:r>
        <w:t xml:space="preserve"> is displayed only if the user is logged in</w:t>
      </w:r>
      <w:r w:rsidR="009D7B6D">
        <w:t>.</w:t>
      </w:r>
    </w:p>
    <w:p w:rsidR="006808FC" w:rsidRDefault="009D7B6D" w:rsidP="009D7B6D">
      <w:pPr>
        <w:pStyle w:val="ListParagraph"/>
        <w:numPr>
          <w:ilvl w:val="4"/>
          <w:numId w:val="2"/>
        </w:numPr>
      </w:pPr>
      <w:r>
        <w:t>When clicked this op</w:t>
      </w:r>
      <w:r w:rsidR="006808FC">
        <w:t>ens a new “Share My Idea” input form</w:t>
      </w:r>
      <w:r>
        <w:t xml:space="preserve"> with no items populated.</w:t>
      </w:r>
    </w:p>
    <w:p w:rsidR="009D7B6D" w:rsidRDefault="009D7B6D" w:rsidP="009D7B6D">
      <w:pPr>
        <w:pStyle w:val="ListParagraph"/>
        <w:numPr>
          <w:ilvl w:val="4"/>
          <w:numId w:val="2"/>
        </w:numPr>
      </w:pPr>
      <w:r>
        <w:t>See Ref 1.h. for processing associated with this alternative.</w:t>
      </w:r>
    </w:p>
    <w:p w:rsidR="00970D0C" w:rsidRPr="00970D0C" w:rsidRDefault="00970D0C" w:rsidP="006808FC">
      <w:pPr>
        <w:pStyle w:val="ListParagraph"/>
        <w:numPr>
          <w:ilvl w:val="4"/>
          <w:numId w:val="2"/>
        </w:numPr>
        <w:rPr>
          <w:i/>
        </w:rPr>
      </w:pPr>
      <w:r w:rsidRPr="00970D0C">
        <w:rPr>
          <w:i/>
        </w:rPr>
        <w:t>The process to which this button connects is the subject of a separate project.</w:t>
      </w:r>
    </w:p>
    <w:p w:rsidR="009D7B6D" w:rsidRDefault="006808FC" w:rsidP="006808FC">
      <w:pPr>
        <w:pStyle w:val="ListParagraph"/>
        <w:numPr>
          <w:ilvl w:val="4"/>
          <w:numId w:val="2"/>
        </w:numPr>
      </w:pPr>
      <w:r>
        <w:t>Any user logged in may create an idea.</w:t>
      </w:r>
      <w:r w:rsidR="009D7B6D">
        <w:t xml:space="preserve">  </w:t>
      </w:r>
      <w:r>
        <w:t>No further</w:t>
      </w:r>
      <w:r w:rsidR="009D7B6D">
        <w:t xml:space="preserve"> authentication is required.</w:t>
      </w:r>
    </w:p>
    <w:p w:rsidR="00143024" w:rsidRDefault="00143024" w:rsidP="00143024">
      <w:pPr>
        <w:pStyle w:val="ListParagraph"/>
        <w:numPr>
          <w:ilvl w:val="3"/>
          <w:numId w:val="2"/>
        </w:numPr>
      </w:pPr>
      <w:r>
        <w:t>Whether one or two buttons are displayed, they are centered.</w:t>
      </w:r>
    </w:p>
    <w:p w:rsidR="005719BF" w:rsidRDefault="006808FC" w:rsidP="007E0F69">
      <w:pPr>
        <w:pStyle w:val="ListParagraph"/>
        <w:numPr>
          <w:ilvl w:val="2"/>
          <w:numId w:val="2"/>
        </w:numPr>
      </w:pPr>
      <w:r>
        <w:t xml:space="preserve">Above the </w:t>
      </w:r>
      <w:r w:rsidR="005A1031">
        <w:t>buttons may be</w:t>
      </w:r>
      <w:r w:rsidR="00970D0C">
        <w:t xml:space="preserve"> a set of links</w:t>
      </w:r>
      <w:r w:rsidR="00143024">
        <w:t xml:space="preserve"> (if any)</w:t>
      </w:r>
      <w:r w:rsidR="00970D0C">
        <w:t xml:space="preserve"> to pages the user is authorized to access</w:t>
      </w:r>
      <w:r w:rsidR="005719BF">
        <w:t>.</w:t>
      </w:r>
    </w:p>
    <w:p w:rsidR="009D7B6D" w:rsidRPr="005719BF" w:rsidRDefault="00143024" w:rsidP="007E0F69">
      <w:pPr>
        <w:pStyle w:val="ListParagraph"/>
        <w:numPr>
          <w:ilvl w:val="3"/>
          <w:numId w:val="2"/>
        </w:numPr>
        <w:rPr>
          <w:i/>
        </w:rPr>
      </w:pPr>
      <w:r>
        <w:rPr>
          <w:i/>
        </w:rPr>
        <w:t>Each h</w:t>
      </w:r>
      <w:r w:rsidR="005A1031" w:rsidRPr="005719BF">
        <w:rPr>
          <w:i/>
        </w:rPr>
        <w:t>eading</w:t>
      </w:r>
      <w:r>
        <w:rPr>
          <w:i/>
        </w:rPr>
        <w:t xml:space="preserve"> and</w:t>
      </w:r>
      <w:r w:rsidR="005A1031" w:rsidRPr="005719BF">
        <w:rPr>
          <w:i/>
        </w:rPr>
        <w:t xml:space="preserve"> subheading</w:t>
      </w:r>
      <w:r w:rsidR="005719BF" w:rsidRPr="005719BF">
        <w:rPr>
          <w:i/>
        </w:rPr>
        <w:t xml:space="preserve"> for the links</w:t>
      </w:r>
      <w:r>
        <w:rPr>
          <w:i/>
        </w:rPr>
        <w:t xml:space="preserve"> is </w:t>
      </w:r>
      <w:r w:rsidR="00970D0C" w:rsidRPr="005719BF">
        <w:rPr>
          <w:i/>
        </w:rPr>
        <w:t>displayed</w:t>
      </w:r>
      <w:r>
        <w:rPr>
          <w:i/>
        </w:rPr>
        <w:t xml:space="preserve"> only if there are </w:t>
      </w:r>
      <w:r w:rsidR="005719BF" w:rsidRPr="005719BF">
        <w:rPr>
          <w:i/>
        </w:rPr>
        <w:t>links to be displayed under the</w:t>
      </w:r>
      <w:r w:rsidR="00970D0C" w:rsidRPr="005719BF">
        <w:rPr>
          <w:i/>
        </w:rPr>
        <w:t xml:space="preserve"> heading</w:t>
      </w:r>
      <w:r w:rsidR="002641F1" w:rsidRPr="005719BF">
        <w:rPr>
          <w:i/>
        </w:rPr>
        <w:t xml:space="preserve"> or subheading</w:t>
      </w:r>
      <w:r w:rsidR="00970D0C" w:rsidRPr="005719BF">
        <w:rPr>
          <w:i/>
        </w:rPr>
        <w:t>.</w:t>
      </w:r>
    </w:p>
    <w:p w:rsidR="00EF7D6D" w:rsidRDefault="009D7B6D" w:rsidP="007E0F69">
      <w:pPr>
        <w:pStyle w:val="ListParagraph"/>
        <w:numPr>
          <w:ilvl w:val="3"/>
          <w:numId w:val="2"/>
        </w:numPr>
      </w:pPr>
      <w:r>
        <w:t>A</w:t>
      </w:r>
      <w:r w:rsidR="00CB271A">
        <w:t xml:space="preserve"> list of</w:t>
      </w:r>
      <w:r w:rsidR="005D0CB9">
        <w:t xml:space="preserve"> zero</w:t>
      </w:r>
      <w:r w:rsidR="00767740">
        <w:t xml:space="preserve"> or more</w:t>
      </w:r>
      <w:r w:rsidR="00CB271A">
        <w:t xml:space="preserve"> </w:t>
      </w:r>
      <w:r w:rsidR="00970D0C">
        <w:t>links</w:t>
      </w:r>
      <w:r w:rsidR="002641F1">
        <w:t xml:space="preserve"> allow</w:t>
      </w:r>
      <w:r w:rsidR="001F6B20">
        <w:t xml:space="preserve"> the user to open</w:t>
      </w:r>
      <w:r w:rsidR="00970D0C">
        <w:t xml:space="preserve"> zero</w:t>
      </w:r>
      <w:r w:rsidR="006570C6">
        <w:t xml:space="preserve"> or more</w:t>
      </w:r>
      <w:r w:rsidR="0014330D">
        <w:t xml:space="preserve"> page</w:t>
      </w:r>
      <w:r w:rsidR="006570C6">
        <w:t>s</w:t>
      </w:r>
      <w:r w:rsidR="0014330D">
        <w:t xml:space="preserve"> for each of the user’s roles</w:t>
      </w:r>
      <w:r w:rsidR="006808FC">
        <w:t xml:space="preserve"> u</w:t>
      </w:r>
      <w:r w:rsidR="00EF7D6D">
        <w:t>nder the heading, “Page links for My Roles”</w:t>
      </w:r>
    </w:p>
    <w:p w:rsidR="001F6B20" w:rsidRDefault="001F6B20" w:rsidP="007E0F69">
      <w:pPr>
        <w:pStyle w:val="ListParagraph"/>
        <w:numPr>
          <w:ilvl w:val="4"/>
          <w:numId w:val="2"/>
        </w:numPr>
      </w:pPr>
      <w:r>
        <w:t>Table ‘</w:t>
      </w:r>
      <w:proofErr w:type="spellStart"/>
      <w:r w:rsidRPr="0014330D">
        <w:rPr>
          <w:b/>
        </w:rPr>
        <w:t>userrole</w:t>
      </w:r>
      <w:proofErr w:type="spellEnd"/>
      <w:r>
        <w:t>’</w:t>
      </w:r>
      <w:r w:rsidR="004A0FB2">
        <w:t xml:space="preserve"> has a </w:t>
      </w:r>
      <w:r w:rsidR="00722CDE">
        <w:t>primary key of</w:t>
      </w:r>
      <w:r w:rsidR="004A0FB2">
        <w:t>: &lt;</w:t>
      </w:r>
      <w:proofErr w:type="spellStart"/>
      <w:r w:rsidR="004A0FB2">
        <w:t>ema</w:t>
      </w:r>
      <w:r w:rsidR="00EF35F0">
        <w:t>iladdress</w:t>
      </w:r>
      <w:proofErr w:type="spellEnd"/>
      <w:r w:rsidR="00EF35F0">
        <w:t xml:space="preserve">&gt; and </w:t>
      </w:r>
      <w:r w:rsidR="0014330D">
        <w:t>‘</w:t>
      </w:r>
      <w:proofErr w:type="spellStart"/>
      <w:r w:rsidR="0014330D">
        <w:t>rolecode</w:t>
      </w:r>
      <w:proofErr w:type="spellEnd"/>
      <w:r w:rsidR="00EF35F0">
        <w:t>’ and</w:t>
      </w:r>
      <w:r w:rsidR="004A0FB2">
        <w:t xml:space="preserve"> each row on</w:t>
      </w:r>
      <w:r w:rsidR="009F0D07">
        <w:t xml:space="preserve"> the</w:t>
      </w:r>
      <w:r w:rsidR="004A0FB2">
        <w:t xml:space="preserve"> table identifies a unique c</w:t>
      </w:r>
      <w:r w:rsidR="00EF35F0">
        <w:t>ombination</w:t>
      </w:r>
      <w:r w:rsidR="004B243F">
        <w:t xml:space="preserve"> of a user with a</w:t>
      </w:r>
      <w:r w:rsidR="0014330D">
        <w:t xml:space="preserve"> role</w:t>
      </w:r>
      <w:r w:rsidR="004A0FB2">
        <w:t>.</w:t>
      </w:r>
    </w:p>
    <w:p w:rsidR="0014330D" w:rsidRDefault="00882C3D" w:rsidP="007E0F69">
      <w:pPr>
        <w:pStyle w:val="ListParagraph"/>
        <w:numPr>
          <w:ilvl w:val="4"/>
          <w:numId w:val="2"/>
        </w:numPr>
        <w:shd w:val="clear" w:color="auto" w:fill="F2DBDB" w:themeFill="accent2" w:themeFillTint="33"/>
      </w:pPr>
      <w:r w:rsidRPr="00882C3D">
        <w:t xml:space="preserve">The system provides access to each page authorized for the user’s role(s) but the details </w:t>
      </w:r>
      <w:r>
        <w:t>remain to  be defined based on</w:t>
      </w:r>
      <w:r w:rsidR="0014330D">
        <w:t xml:space="preserve"> Ref 1.a. which we expect to provide mu</w:t>
      </w:r>
      <w:r w:rsidR="009F599B">
        <w:t>ch of the functionality</w:t>
      </w:r>
      <w:r w:rsidR="0014330D">
        <w:t>.</w:t>
      </w:r>
    </w:p>
    <w:p w:rsidR="00114D95" w:rsidRDefault="00114D95" w:rsidP="007E0F69">
      <w:pPr>
        <w:pStyle w:val="ListParagraph"/>
        <w:numPr>
          <w:ilvl w:val="3"/>
          <w:numId w:val="2"/>
        </w:numPr>
      </w:pPr>
      <w:r>
        <w:t>Additional lists of links to the user’s ideas may be displayed under the role links.</w:t>
      </w:r>
    </w:p>
    <w:p w:rsidR="00882C3D" w:rsidRDefault="009D7B6D" w:rsidP="00114D95">
      <w:pPr>
        <w:pStyle w:val="ListParagraph"/>
        <w:numPr>
          <w:ilvl w:val="4"/>
          <w:numId w:val="2"/>
        </w:numPr>
      </w:pPr>
      <w:r>
        <w:t>Under a</w:t>
      </w:r>
      <w:r w:rsidR="00D4073E">
        <w:t xml:space="preserve"> heading “</w:t>
      </w:r>
      <w:r w:rsidR="00EF7D6D">
        <w:t>My Ideas”</w:t>
      </w:r>
      <w:r w:rsidR="00076908">
        <w:t>, l</w:t>
      </w:r>
      <w:r w:rsidR="00882C3D">
        <w:t>inks for the user’s ideas, if any, are listed in two rows s</w:t>
      </w:r>
      <w:r w:rsidR="005719BF">
        <w:t>eparated by a blank line.  Each of the two</w:t>
      </w:r>
      <w:r w:rsidR="00882C3D">
        <w:t xml:space="preserve"> rows may extend over multiple rows, if needed, to display all the ‘</w:t>
      </w:r>
      <w:proofErr w:type="spellStart"/>
      <w:r w:rsidR="00882C3D">
        <w:t>ideanum</w:t>
      </w:r>
      <w:proofErr w:type="spellEnd"/>
      <w:r w:rsidR="00882C3D">
        <w:t>’:</w:t>
      </w:r>
    </w:p>
    <w:p w:rsidR="002641F1" w:rsidRDefault="002641F1" w:rsidP="00114D95">
      <w:pPr>
        <w:pStyle w:val="ListParagraph"/>
        <w:numPr>
          <w:ilvl w:val="5"/>
          <w:numId w:val="2"/>
        </w:numPr>
      </w:pPr>
      <w:r>
        <w:t>Subheadings</w:t>
      </w:r>
      <w:r w:rsidR="000B683C">
        <w:t xml:space="preserve"> for the two rows</w:t>
      </w:r>
      <w:r>
        <w:t xml:space="preserve"> are created as follows:</w:t>
      </w:r>
    </w:p>
    <w:p w:rsidR="002641F1" w:rsidRDefault="008A2EF1" w:rsidP="00114D95">
      <w:pPr>
        <w:pStyle w:val="ListParagraph"/>
        <w:numPr>
          <w:ilvl w:val="6"/>
          <w:numId w:val="2"/>
        </w:numPr>
      </w:pPr>
      <w:r>
        <w:lastRenderedPageBreak/>
        <w:t>If there are no Idea numbers to be displayed for the SECOND row, no subheadings are</w:t>
      </w:r>
      <w:r w:rsidR="00882C3D">
        <w:t xml:space="preserve"> displayed</w:t>
      </w:r>
      <w:r w:rsidR="000B683C">
        <w:t xml:space="preserve"> for either row</w:t>
      </w:r>
      <w:r w:rsidR="002641F1">
        <w:t>.</w:t>
      </w:r>
    </w:p>
    <w:p w:rsidR="008A2EF1" w:rsidRDefault="008A2EF1" w:rsidP="00114D95">
      <w:pPr>
        <w:pStyle w:val="ListParagraph"/>
        <w:numPr>
          <w:ilvl w:val="6"/>
          <w:numId w:val="2"/>
        </w:numPr>
      </w:pPr>
      <w:proofErr w:type="spellStart"/>
      <w:r>
        <w:t>Othewise</w:t>
      </w:r>
      <w:proofErr w:type="spellEnd"/>
      <w:r>
        <w:t>:</w:t>
      </w:r>
    </w:p>
    <w:p w:rsidR="008A2EF1" w:rsidRDefault="008A2EF1" w:rsidP="00114D95">
      <w:pPr>
        <w:pStyle w:val="ListParagraph"/>
        <w:numPr>
          <w:ilvl w:val="7"/>
          <w:numId w:val="2"/>
        </w:numPr>
      </w:pPr>
      <w:r>
        <w:t xml:space="preserve">The first row </w:t>
      </w:r>
      <w:r w:rsidR="00882C3D">
        <w:t>sub</w:t>
      </w:r>
      <w:r>
        <w:t>heading is “My Initial Idea</w:t>
      </w:r>
      <w:r w:rsidR="00076908">
        <w:t>(</w:t>
      </w:r>
      <w:r>
        <w:t>s</w:t>
      </w:r>
      <w:r w:rsidR="00076908">
        <w:t>)</w:t>
      </w:r>
      <w:r>
        <w:t>”.</w:t>
      </w:r>
    </w:p>
    <w:p w:rsidR="008A2EF1" w:rsidRDefault="008A2EF1" w:rsidP="00114D95">
      <w:pPr>
        <w:pStyle w:val="ListParagraph"/>
        <w:numPr>
          <w:ilvl w:val="7"/>
          <w:numId w:val="2"/>
        </w:numPr>
      </w:pPr>
      <w:r>
        <w:t xml:space="preserve">The second row </w:t>
      </w:r>
      <w:r w:rsidR="00882C3D">
        <w:t>sub</w:t>
      </w:r>
      <w:r>
        <w:t>heading is “My Final Idea</w:t>
      </w:r>
      <w:r w:rsidR="00076908">
        <w:t>(</w:t>
      </w:r>
      <w:r>
        <w:t>s</w:t>
      </w:r>
      <w:r w:rsidR="00076908">
        <w:t>)</w:t>
      </w:r>
      <w:r>
        <w:t>”</w:t>
      </w:r>
      <w:r w:rsidR="00882C3D">
        <w:t>.</w:t>
      </w:r>
    </w:p>
    <w:p w:rsidR="00882C3D" w:rsidRDefault="000B683C" w:rsidP="00114D95">
      <w:pPr>
        <w:pStyle w:val="ListParagraph"/>
        <w:numPr>
          <w:ilvl w:val="7"/>
          <w:numId w:val="2"/>
        </w:numPr>
      </w:pPr>
      <w:r>
        <w:t>Some Ideas may be listed</w:t>
      </w:r>
      <w:r w:rsidR="00882C3D">
        <w:t xml:space="preserve"> in both rows.</w:t>
      </w:r>
    </w:p>
    <w:p w:rsidR="00311E0E" w:rsidRDefault="00091943" w:rsidP="00114D95">
      <w:pPr>
        <w:pStyle w:val="ListParagraph"/>
        <w:numPr>
          <w:ilvl w:val="5"/>
          <w:numId w:val="2"/>
        </w:numPr>
      </w:pPr>
      <w:r>
        <w:t>The first row lists</w:t>
      </w:r>
      <w:r w:rsidR="005D258D">
        <w:t>,</w:t>
      </w:r>
      <w:r>
        <w:t xml:space="preserve"> in ascending</w:t>
      </w:r>
      <w:r>
        <w:t xml:space="preserve"> order</w:t>
      </w:r>
      <w:r w:rsidR="005D258D">
        <w:t>,</w:t>
      </w:r>
      <w:r w:rsidR="000B683C">
        <w:t xml:space="preserve"> </w:t>
      </w:r>
      <w:r w:rsidR="00D4073E">
        <w:t>links</w:t>
      </w:r>
      <w:r>
        <w:t xml:space="preserve"> for</w:t>
      </w:r>
      <w:r w:rsidR="00EF7D6D">
        <w:t xml:space="preserve"> </w:t>
      </w:r>
      <w:r w:rsidR="00D4073E">
        <w:t>the</w:t>
      </w:r>
      <w:r w:rsidR="00EF7D6D">
        <w:t xml:space="preserve"> Idea</w:t>
      </w:r>
      <w:r w:rsidR="00D4073E">
        <w:t xml:space="preserve"> number</w:t>
      </w:r>
      <w:r>
        <w:t>s</w:t>
      </w:r>
      <w:r w:rsidR="00D4073E">
        <w:t xml:space="preserve"> (</w:t>
      </w:r>
      <w:r w:rsidR="00D4073E">
        <w:t>‘</w:t>
      </w:r>
      <w:proofErr w:type="spellStart"/>
      <w:r w:rsidR="00D4073E">
        <w:t>ideanum</w:t>
      </w:r>
      <w:proofErr w:type="spellEnd"/>
      <w:r w:rsidR="00D4073E">
        <w:t>’</w:t>
      </w:r>
      <w:r w:rsidR="00D4073E">
        <w:t>)</w:t>
      </w:r>
      <w:r w:rsidR="00BB0074">
        <w:t>.  One link is created</w:t>
      </w:r>
      <w:r w:rsidR="00D4073E">
        <w:t xml:space="preserve"> </w:t>
      </w:r>
      <w:r w:rsidR="00D4073E">
        <w:t>for each row for this user on either table ‘</w:t>
      </w:r>
      <w:proofErr w:type="spellStart"/>
      <w:r w:rsidR="00D4073E">
        <w:rPr>
          <w:b/>
        </w:rPr>
        <w:t>useridea</w:t>
      </w:r>
      <w:r w:rsidR="00D4073E" w:rsidRPr="0026533B">
        <w:rPr>
          <w:b/>
        </w:rPr>
        <w:t>temp</w:t>
      </w:r>
      <w:proofErr w:type="spellEnd"/>
      <w:r w:rsidR="00D4073E" w:rsidRPr="00620240">
        <w:t>’</w:t>
      </w:r>
      <w:r w:rsidR="00D4073E">
        <w:t xml:space="preserve"> or</w:t>
      </w:r>
      <w:r w:rsidR="00D4073E" w:rsidRPr="00620240">
        <w:t xml:space="preserve"> ‘</w:t>
      </w:r>
      <w:proofErr w:type="spellStart"/>
      <w:r w:rsidR="00D4073E" w:rsidRPr="00492B68">
        <w:rPr>
          <w:b/>
        </w:rPr>
        <w:t>useridea</w:t>
      </w:r>
      <w:proofErr w:type="spellEnd"/>
      <w:r w:rsidR="00D4073E" w:rsidRPr="00620240">
        <w:t>’</w:t>
      </w:r>
      <w:r w:rsidR="004D567D">
        <w:t>.</w:t>
      </w:r>
    </w:p>
    <w:p w:rsidR="00EF7D6D" w:rsidRDefault="00D4073E" w:rsidP="00114D95">
      <w:pPr>
        <w:pStyle w:val="ListParagraph"/>
        <w:numPr>
          <w:ilvl w:val="5"/>
          <w:numId w:val="2"/>
        </w:numPr>
      </w:pPr>
      <w:r>
        <w:t xml:space="preserve">The second row </w:t>
      </w:r>
      <w:r w:rsidR="00BB0074">
        <w:t>lists in ascending order, links for the Idea numbers (‘</w:t>
      </w:r>
      <w:proofErr w:type="spellStart"/>
      <w:r w:rsidR="00BB0074">
        <w:t>ideanum</w:t>
      </w:r>
      <w:proofErr w:type="spellEnd"/>
      <w:r w:rsidR="00BB0074">
        <w:t>’).  One link is created f</w:t>
      </w:r>
      <w:r w:rsidR="00EF7D6D">
        <w:t>or each row for this user on table</w:t>
      </w:r>
      <w:r w:rsidR="008A2EF1">
        <w:t xml:space="preserve"> </w:t>
      </w:r>
      <w:r w:rsidR="008A2EF1" w:rsidRPr="00492B68">
        <w:rPr>
          <w:b/>
        </w:rPr>
        <w:t>‘</w:t>
      </w:r>
      <w:proofErr w:type="spellStart"/>
      <w:r w:rsidR="008A2EF1" w:rsidRPr="00492B68">
        <w:rPr>
          <w:b/>
        </w:rPr>
        <w:t>user</w:t>
      </w:r>
      <w:r w:rsidR="000B683C">
        <w:rPr>
          <w:b/>
        </w:rPr>
        <w:t>idea</w:t>
      </w:r>
      <w:r w:rsidR="00076908">
        <w:rPr>
          <w:b/>
        </w:rPr>
        <w:t>final</w:t>
      </w:r>
      <w:proofErr w:type="spellEnd"/>
      <w:r w:rsidR="008A2EF1" w:rsidRPr="00492B68">
        <w:rPr>
          <w:b/>
        </w:rPr>
        <w:t>’</w:t>
      </w:r>
      <w:r w:rsidR="00BB0074">
        <w:rPr>
          <w:b/>
        </w:rPr>
        <w:t>.</w:t>
      </w:r>
    </w:p>
    <w:p w:rsidR="009D6868" w:rsidRDefault="009D6868" w:rsidP="00114D95">
      <w:pPr>
        <w:pStyle w:val="ListParagraph"/>
        <w:numPr>
          <w:ilvl w:val="4"/>
          <w:numId w:val="2"/>
        </w:numPr>
      </w:pPr>
      <w:r>
        <w:t>All ‘</w:t>
      </w:r>
      <w:proofErr w:type="spellStart"/>
      <w:r>
        <w:t>ideanum</w:t>
      </w:r>
      <w:proofErr w:type="spellEnd"/>
      <w:r>
        <w:t>’ of both types should probably be listed in a larger (and perhaps partly bold) typeface.</w:t>
      </w:r>
    </w:p>
    <w:p w:rsidR="009C68CF" w:rsidRDefault="009D7B6D" w:rsidP="00114D95">
      <w:pPr>
        <w:pStyle w:val="ListParagraph"/>
        <w:numPr>
          <w:ilvl w:val="4"/>
          <w:numId w:val="2"/>
        </w:numPr>
      </w:pPr>
      <w:r>
        <w:t>If no rows are found for</w:t>
      </w:r>
      <w:r w:rsidR="00311E0E">
        <w:t xml:space="preserve"> of any of these</w:t>
      </w:r>
      <w:r>
        <w:t xml:space="preserve"> Ideas </w:t>
      </w:r>
      <w:r w:rsidR="009C68CF">
        <w:t xml:space="preserve">there is no expansion </w:t>
      </w:r>
      <w:r w:rsidR="00076908">
        <w:t>between</w:t>
      </w:r>
      <w:r>
        <w:t xml:space="preserve"> the roles</w:t>
      </w:r>
      <w:r w:rsidR="00076908">
        <w:t xml:space="preserve"> and the bottom one or two buttons</w:t>
      </w:r>
      <w:r w:rsidR="009C68CF">
        <w:t>.</w:t>
      </w:r>
    </w:p>
    <w:p w:rsidR="0017290E" w:rsidRDefault="0017290E" w:rsidP="007E0F69">
      <w:pPr>
        <w:pStyle w:val="ListParagraph"/>
        <w:numPr>
          <w:ilvl w:val="3"/>
          <w:numId w:val="2"/>
        </w:numPr>
        <w:shd w:val="clear" w:color="auto" w:fill="F2DBDB" w:themeFill="accent2" w:themeFillTint="33"/>
      </w:pPr>
      <w:r>
        <w:t>The system allows and facilitates this user opening the page(s) associated with these roles</w:t>
      </w:r>
      <w:r w:rsidR="00676E18">
        <w:t xml:space="preserve"> </w:t>
      </w:r>
      <w:r>
        <w:t xml:space="preserve"> and Ideas but no one who is not so authorized.</w:t>
      </w:r>
    </w:p>
    <w:p w:rsidR="00BF5E50" w:rsidRDefault="00731741" w:rsidP="0017290E">
      <w:pPr>
        <w:pStyle w:val="ListParagraph"/>
        <w:numPr>
          <w:ilvl w:val="1"/>
          <w:numId w:val="2"/>
        </w:numPr>
      </w:pPr>
      <w:r>
        <w:t>Other items:</w:t>
      </w:r>
    </w:p>
    <w:p w:rsidR="001456CC" w:rsidRDefault="001456CC" w:rsidP="0017290E">
      <w:pPr>
        <w:pStyle w:val="ListParagraph"/>
        <w:numPr>
          <w:ilvl w:val="2"/>
          <w:numId w:val="2"/>
        </w:numPr>
        <w:shd w:val="clear" w:color="auto" w:fill="F2DBDB" w:themeFill="accent2" w:themeFillTint="33"/>
      </w:pPr>
      <w:r>
        <w:t>Hopefully our Flask extension will provide a process to prohibit</w:t>
      </w:r>
      <w:r w:rsidR="004A6B13">
        <w:t xml:space="preserve"> all</w:t>
      </w:r>
      <w:r w:rsidR="00DF32C3">
        <w:t xml:space="preserve"> unauthorized persons/sources</w:t>
      </w:r>
      <w:r>
        <w:t xml:space="preserve"> from accessing confidential pages.</w:t>
      </w:r>
    </w:p>
    <w:p w:rsidR="006A2BFD" w:rsidRDefault="00040A30" w:rsidP="0017290E">
      <w:pPr>
        <w:pStyle w:val="ListParagraph"/>
        <w:numPr>
          <w:ilvl w:val="2"/>
          <w:numId w:val="2"/>
        </w:numPr>
        <w:shd w:val="clear" w:color="auto" w:fill="F2DBDB" w:themeFill="accent2" w:themeFillTint="33"/>
      </w:pPr>
      <w:r>
        <w:t>After</w:t>
      </w:r>
      <w:r w:rsidR="006A2BFD">
        <w:t xml:space="preserve"> logging in</w:t>
      </w:r>
      <w:r>
        <w:t xml:space="preserve"> t</w:t>
      </w:r>
      <w:r w:rsidR="006A2BFD">
        <w:t>he user may navigate away from the SFF website</w:t>
      </w:r>
      <w:r>
        <w:t xml:space="preserve"> or leave their </w:t>
      </w:r>
      <w:r w:rsidR="002951F5">
        <w:t xml:space="preserve">PC unattended for an extended </w:t>
      </w:r>
      <w:r>
        <w:t>period.  What options are there for automatically logging the user out?</w:t>
      </w:r>
    </w:p>
    <w:p w:rsidR="00040A30" w:rsidRDefault="00040A30" w:rsidP="0017290E">
      <w:pPr>
        <w:pStyle w:val="ListParagraph"/>
        <w:numPr>
          <w:ilvl w:val="3"/>
          <w:numId w:val="2"/>
        </w:numPr>
        <w:shd w:val="clear" w:color="auto" w:fill="F2DBDB" w:themeFill="accent2" w:themeFillTint="33"/>
      </w:pPr>
      <w:r>
        <w:t xml:space="preserve">The ideal alternative </w:t>
      </w:r>
      <w:r w:rsidR="002951F5">
        <w:t xml:space="preserve">would be one or more database </w:t>
      </w:r>
      <w:r>
        <w:t>parameters to control these functions.</w:t>
      </w:r>
    </w:p>
    <w:p w:rsidR="00AC52AA" w:rsidRDefault="00AC52AA" w:rsidP="005F4179">
      <w:bookmarkStart w:id="0" w:name="_GoBack"/>
      <w:bookmarkEnd w:id="0"/>
    </w:p>
    <w:sectPr w:rsidR="00AC52AA" w:rsidSect="00AA3BD3">
      <w:pgSz w:w="10800" w:h="15840"/>
      <w:pgMar w:top="1440" w:right="720" w:bottom="115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F307E"/>
    <w:multiLevelType w:val="multilevel"/>
    <w:tmpl w:val="9E0CB932"/>
    <w:lvl w:ilvl="0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864" w:hanging="288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1152" w:hanging="288"/>
      </w:pPr>
      <w:rPr>
        <w:rFonts w:hint="default"/>
      </w:rPr>
    </w:lvl>
    <w:lvl w:ilvl="4">
      <w:start w:val="1"/>
      <w:numFmt w:val="decimal"/>
      <w:suff w:val="space"/>
      <w:lvlText w:val="(%5)"/>
      <w:lvlJc w:val="left"/>
      <w:pPr>
        <w:ind w:left="1440" w:hanging="288"/>
      </w:pPr>
      <w:rPr>
        <w:rFonts w:hint="default"/>
      </w:rPr>
    </w:lvl>
    <w:lvl w:ilvl="5">
      <w:start w:val="1"/>
      <w:numFmt w:val="lowerLetter"/>
      <w:suff w:val="space"/>
      <w:lvlText w:val="(%6)"/>
      <w:lvlJc w:val="left"/>
      <w:pPr>
        <w:ind w:left="1728" w:hanging="288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2592" w:hanging="288"/>
      </w:pPr>
      <w:rPr>
        <w:rFonts w:hint="default"/>
      </w:rPr>
    </w:lvl>
  </w:abstractNum>
  <w:abstractNum w:abstractNumId="1">
    <w:nsid w:val="54756200"/>
    <w:multiLevelType w:val="multilevel"/>
    <w:tmpl w:val="9E0CB932"/>
    <w:lvl w:ilvl="0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864" w:hanging="288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1152" w:hanging="288"/>
      </w:pPr>
      <w:rPr>
        <w:rFonts w:hint="default"/>
      </w:rPr>
    </w:lvl>
    <w:lvl w:ilvl="4">
      <w:start w:val="1"/>
      <w:numFmt w:val="decimal"/>
      <w:suff w:val="space"/>
      <w:lvlText w:val="(%5)"/>
      <w:lvlJc w:val="left"/>
      <w:pPr>
        <w:ind w:left="1440" w:hanging="288"/>
      </w:pPr>
      <w:rPr>
        <w:rFonts w:hint="default"/>
      </w:rPr>
    </w:lvl>
    <w:lvl w:ilvl="5">
      <w:start w:val="1"/>
      <w:numFmt w:val="lowerLetter"/>
      <w:suff w:val="space"/>
      <w:lvlText w:val="(%6)"/>
      <w:lvlJc w:val="left"/>
      <w:pPr>
        <w:ind w:left="1728" w:hanging="288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2592" w:hanging="288"/>
      </w:pPr>
      <w:rPr>
        <w:rFonts w:hint="default"/>
      </w:rPr>
    </w:lvl>
  </w:abstractNum>
  <w:abstractNum w:abstractNumId="2">
    <w:nsid w:val="6E04641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44555DE"/>
    <w:multiLevelType w:val="multilevel"/>
    <w:tmpl w:val="9E0CB932"/>
    <w:lvl w:ilvl="0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864" w:hanging="288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1152" w:hanging="288"/>
      </w:pPr>
      <w:rPr>
        <w:rFonts w:hint="default"/>
      </w:rPr>
    </w:lvl>
    <w:lvl w:ilvl="4">
      <w:start w:val="1"/>
      <w:numFmt w:val="decimal"/>
      <w:suff w:val="space"/>
      <w:lvlText w:val="(%5)"/>
      <w:lvlJc w:val="left"/>
      <w:pPr>
        <w:ind w:left="1440" w:hanging="288"/>
      </w:pPr>
      <w:rPr>
        <w:rFonts w:hint="default"/>
      </w:rPr>
    </w:lvl>
    <w:lvl w:ilvl="5">
      <w:start w:val="1"/>
      <w:numFmt w:val="lowerLetter"/>
      <w:suff w:val="space"/>
      <w:lvlText w:val="(%6)"/>
      <w:lvlJc w:val="left"/>
      <w:pPr>
        <w:ind w:left="1728" w:hanging="288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2592" w:hanging="288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proofState w:spelling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DD4"/>
    <w:rsid w:val="00017110"/>
    <w:rsid w:val="00017DA5"/>
    <w:rsid w:val="00021D67"/>
    <w:rsid w:val="00024638"/>
    <w:rsid w:val="00027F42"/>
    <w:rsid w:val="000314C8"/>
    <w:rsid w:val="0003468E"/>
    <w:rsid w:val="00037F25"/>
    <w:rsid w:val="00040A30"/>
    <w:rsid w:val="00042CA4"/>
    <w:rsid w:val="000516E2"/>
    <w:rsid w:val="00052FAC"/>
    <w:rsid w:val="000533F6"/>
    <w:rsid w:val="00055BD7"/>
    <w:rsid w:val="00065D63"/>
    <w:rsid w:val="00076908"/>
    <w:rsid w:val="00085C50"/>
    <w:rsid w:val="0008711A"/>
    <w:rsid w:val="00091943"/>
    <w:rsid w:val="00092891"/>
    <w:rsid w:val="000B683C"/>
    <w:rsid w:val="000C07A6"/>
    <w:rsid w:val="000D7636"/>
    <w:rsid w:val="000E1B3F"/>
    <w:rsid w:val="000E51DE"/>
    <w:rsid w:val="00100D9C"/>
    <w:rsid w:val="0010463D"/>
    <w:rsid w:val="0011333E"/>
    <w:rsid w:val="00114D95"/>
    <w:rsid w:val="00123279"/>
    <w:rsid w:val="00124940"/>
    <w:rsid w:val="001275D1"/>
    <w:rsid w:val="00141788"/>
    <w:rsid w:val="00143024"/>
    <w:rsid w:val="0014330D"/>
    <w:rsid w:val="001456CC"/>
    <w:rsid w:val="00153DEF"/>
    <w:rsid w:val="00172217"/>
    <w:rsid w:val="0017290E"/>
    <w:rsid w:val="00177C01"/>
    <w:rsid w:val="00186077"/>
    <w:rsid w:val="00187514"/>
    <w:rsid w:val="001A7BB0"/>
    <w:rsid w:val="001B0737"/>
    <w:rsid w:val="001B1EB0"/>
    <w:rsid w:val="001C2D26"/>
    <w:rsid w:val="001D08D3"/>
    <w:rsid w:val="001D0FDC"/>
    <w:rsid w:val="001E51E5"/>
    <w:rsid w:val="001E6DD4"/>
    <w:rsid w:val="001F3403"/>
    <w:rsid w:val="001F361D"/>
    <w:rsid w:val="001F6101"/>
    <w:rsid w:val="001F6B20"/>
    <w:rsid w:val="001F6E5E"/>
    <w:rsid w:val="00205E07"/>
    <w:rsid w:val="00221B49"/>
    <w:rsid w:val="00232176"/>
    <w:rsid w:val="00233044"/>
    <w:rsid w:val="00234CB0"/>
    <w:rsid w:val="00236325"/>
    <w:rsid w:val="00241E18"/>
    <w:rsid w:val="00262F75"/>
    <w:rsid w:val="00263424"/>
    <w:rsid w:val="002641F1"/>
    <w:rsid w:val="0026533B"/>
    <w:rsid w:val="00270CA3"/>
    <w:rsid w:val="00293A22"/>
    <w:rsid w:val="002951F5"/>
    <w:rsid w:val="002A2F85"/>
    <w:rsid w:val="002A674A"/>
    <w:rsid w:val="002B0644"/>
    <w:rsid w:val="002B1F73"/>
    <w:rsid w:val="002B24F3"/>
    <w:rsid w:val="002B320C"/>
    <w:rsid w:val="002B5BC6"/>
    <w:rsid w:val="002C274E"/>
    <w:rsid w:val="002D31A5"/>
    <w:rsid w:val="002E498D"/>
    <w:rsid w:val="00303204"/>
    <w:rsid w:val="00305177"/>
    <w:rsid w:val="003067B0"/>
    <w:rsid w:val="00307833"/>
    <w:rsid w:val="00311E0E"/>
    <w:rsid w:val="003146D7"/>
    <w:rsid w:val="003235A3"/>
    <w:rsid w:val="0032763B"/>
    <w:rsid w:val="003323AB"/>
    <w:rsid w:val="00340D43"/>
    <w:rsid w:val="00346E8A"/>
    <w:rsid w:val="0035719E"/>
    <w:rsid w:val="0036492D"/>
    <w:rsid w:val="00376DED"/>
    <w:rsid w:val="00385E14"/>
    <w:rsid w:val="00385F16"/>
    <w:rsid w:val="00392192"/>
    <w:rsid w:val="0039532A"/>
    <w:rsid w:val="003A0ADC"/>
    <w:rsid w:val="003A2183"/>
    <w:rsid w:val="003B549E"/>
    <w:rsid w:val="003C1A0D"/>
    <w:rsid w:val="003D66BE"/>
    <w:rsid w:val="003D748B"/>
    <w:rsid w:val="003D7EDC"/>
    <w:rsid w:val="003E58DF"/>
    <w:rsid w:val="003E7652"/>
    <w:rsid w:val="00401E20"/>
    <w:rsid w:val="00407DC5"/>
    <w:rsid w:val="00411A3B"/>
    <w:rsid w:val="00414EEA"/>
    <w:rsid w:val="004166BB"/>
    <w:rsid w:val="00425571"/>
    <w:rsid w:val="00425B05"/>
    <w:rsid w:val="00427118"/>
    <w:rsid w:val="004276FB"/>
    <w:rsid w:val="00440A5E"/>
    <w:rsid w:val="004414DB"/>
    <w:rsid w:val="00442B73"/>
    <w:rsid w:val="00444365"/>
    <w:rsid w:val="00444B70"/>
    <w:rsid w:val="0045743F"/>
    <w:rsid w:val="004766B6"/>
    <w:rsid w:val="004800F8"/>
    <w:rsid w:val="00481441"/>
    <w:rsid w:val="00492B68"/>
    <w:rsid w:val="0049451E"/>
    <w:rsid w:val="004A0FB2"/>
    <w:rsid w:val="004A44B7"/>
    <w:rsid w:val="004A6B13"/>
    <w:rsid w:val="004B15C7"/>
    <w:rsid w:val="004B243F"/>
    <w:rsid w:val="004B4195"/>
    <w:rsid w:val="004B5B7C"/>
    <w:rsid w:val="004B6289"/>
    <w:rsid w:val="004C38F4"/>
    <w:rsid w:val="004D2A7A"/>
    <w:rsid w:val="004D567D"/>
    <w:rsid w:val="004E6FC0"/>
    <w:rsid w:val="004F5848"/>
    <w:rsid w:val="00505D4B"/>
    <w:rsid w:val="005127A0"/>
    <w:rsid w:val="005127B3"/>
    <w:rsid w:val="00514C5B"/>
    <w:rsid w:val="00521275"/>
    <w:rsid w:val="005227EA"/>
    <w:rsid w:val="0052791D"/>
    <w:rsid w:val="0053493E"/>
    <w:rsid w:val="00545607"/>
    <w:rsid w:val="005469EC"/>
    <w:rsid w:val="00551D1B"/>
    <w:rsid w:val="005626A8"/>
    <w:rsid w:val="0056348E"/>
    <w:rsid w:val="00565E9A"/>
    <w:rsid w:val="005663EF"/>
    <w:rsid w:val="005719BF"/>
    <w:rsid w:val="005721CD"/>
    <w:rsid w:val="00575E7D"/>
    <w:rsid w:val="00581A6C"/>
    <w:rsid w:val="0058775C"/>
    <w:rsid w:val="005A1031"/>
    <w:rsid w:val="005A2574"/>
    <w:rsid w:val="005C7B6B"/>
    <w:rsid w:val="005D0CB9"/>
    <w:rsid w:val="005D258D"/>
    <w:rsid w:val="005E17B0"/>
    <w:rsid w:val="005E2E01"/>
    <w:rsid w:val="005F112A"/>
    <w:rsid w:val="005F2E4B"/>
    <w:rsid w:val="005F4179"/>
    <w:rsid w:val="005F6174"/>
    <w:rsid w:val="005F7D11"/>
    <w:rsid w:val="00620240"/>
    <w:rsid w:val="006213FB"/>
    <w:rsid w:val="006215EF"/>
    <w:rsid w:val="006275C5"/>
    <w:rsid w:val="006303C7"/>
    <w:rsid w:val="006430D3"/>
    <w:rsid w:val="00644693"/>
    <w:rsid w:val="006521B7"/>
    <w:rsid w:val="006570C6"/>
    <w:rsid w:val="00663D2A"/>
    <w:rsid w:val="00667EEC"/>
    <w:rsid w:val="00673AD2"/>
    <w:rsid w:val="00676E18"/>
    <w:rsid w:val="006808FC"/>
    <w:rsid w:val="0068770A"/>
    <w:rsid w:val="006A2BFD"/>
    <w:rsid w:val="006A76A9"/>
    <w:rsid w:val="006B282C"/>
    <w:rsid w:val="006D3954"/>
    <w:rsid w:val="006D7347"/>
    <w:rsid w:val="006D7F4E"/>
    <w:rsid w:val="006E175C"/>
    <w:rsid w:val="006E4398"/>
    <w:rsid w:val="006F5FB5"/>
    <w:rsid w:val="00701404"/>
    <w:rsid w:val="00722CDE"/>
    <w:rsid w:val="00731741"/>
    <w:rsid w:val="00731D21"/>
    <w:rsid w:val="00733EE4"/>
    <w:rsid w:val="00754118"/>
    <w:rsid w:val="007554DA"/>
    <w:rsid w:val="00762EDC"/>
    <w:rsid w:val="00767740"/>
    <w:rsid w:val="00770BD6"/>
    <w:rsid w:val="007733C9"/>
    <w:rsid w:val="0077404B"/>
    <w:rsid w:val="00787A13"/>
    <w:rsid w:val="00791056"/>
    <w:rsid w:val="007A481E"/>
    <w:rsid w:val="007B71B7"/>
    <w:rsid w:val="007C38D4"/>
    <w:rsid w:val="007C3AA3"/>
    <w:rsid w:val="007C43AE"/>
    <w:rsid w:val="007C4CDF"/>
    <w:rsid w:val="007C5DE7"/>
    <w:rsid w:val="007C6963"/>
    <w:rsid w:val="007C7AAF"/>
    <w:rsid w:val="007D571E"/>
    <w:rsid w:val="007E0F69"/>
    <w:rsid w:val="007E419C"/>
    <w:rsid w:val="007E72A3"/>
    <w:rsid w:val="007F1ACD"/>
    <w:rsid w:val="00802F14"/>
    <w:rsid w:val="00804A66"/>
    <w:rsid w:val="00824F67"/>
    <w:rsid w:val="00825E52"/>
    <w:rsid w:val="008265C8"/>
    <w:rsid w:val="0082761A"/>
    <w:rsid w:val="0083223D"/>
    <w:rsid w:val="0083480B"/>
    <w:rsid w:val="00834BA8"/>
    <w:rsid w:val="00841031"/>
    <w:rsid w:val="0084254E"/>
    <w:rsid w:val="00842882"/>
    <w:rsid w:val="0084308A"/>
    <w:rsid w:val="00843F00"/>
    <w:rsid w:val="008447C9"/>
    <w:rsid w:val="0085459B"/>
    <w:rsid w:val="008578FA"/>
    <w:rsid w:val="00860367"/>
    <w:rsid w:val="00882C3D"/>
    <w:rsid w:val="00891582"/>
    <w:rsid w:val="00892290"/>
    <w:rsid w:val="008A2EF1"/>
    <w:rsid w:val="008B605E"/>
    <w:rsid w:val="008B7A45"/>
    <w:rsid w:val="008C1C1F"/>
    <w:rsid w:val="008E2531"/>
    <w:rsid w:val="008E3135"/>
    <w:rsid w:val="008E5177"/>
    <w:rsid w:val="008E7DE4"/>
    <w:rsid w:val="008F25C3"/>
    <w:rsid w:val="008F3499"/>
    <w:rsid w:val="00916F0C"/>
    <w:rsid w:val="009171B7"/>
    <w:rsid w:val="00923012"/>
    <w:rsid w:val="00926686"/>
    <w:rsid w:val="00933121"/>
    <w:rsid w:val="00945A73"/>
    <w:rsid w:val="00947834"/>
    <w:rsid w:val="00963C00"/>
    <w:rsid w:val="0097052C"/>
    <w:rsid w:val="009707D9"/>
    <w:rsid w:val="00970D0C"/>
    <w:rsid w:val="00982170"/>
    <w:rsid w:val="00982D48"/>
    <w:rsid w:val="0098600E"/>
    <w:rsid w:val="0098798E"/>
    <w:rsid w:val="0099384C"/>
    <w:rsid w:val="00996B23"/>
    <w:rsid w:val="009A57F4"/>
    <w:rsid w:val="009A654D"/>
    <w:rsid w:val="009A7C45"/>
    <w:rsid w:val="009B08A7"/>
    <w:rsid w:val="009C0B12"/>
    <w:rsid w:val="009C1EA2"/>
    <w:rsid w:val="009C33E9"/>
    <w:rsid w:val="009C68CF"/>
    <w:rsid w:val="009C7328"/>
    <w:rsid w:val="009D4DE1"/>
    <w:rsid w:val="009D6868"/>
    <w:rsid w:val="009D79C8"/>
    <w:rsid w:val="009D7B6D"/>
    <w:rsid w:val="009E5ACB"/>
    <w:rsid w:val="009E6801"/>
    <w:rsid w:val="009F0D07"/>
    <w:rsid w:val="009F44DE"/>
    <w:rsid w:val="009F599B"/>
    <w:rsid w:val="00A26B05"/>
    <w:rsid w:val="00A27050"/>
    <w:rsid w:val="00A32710"/>
    <w:rsid w:val="00A35CC3"/>
    <w:rsid w:val="00A432A3"/>
    <w:rsid w:val="00A45C79"/>
    <w:rsid w:val="00A52A70"/>
    <w:rsid w:val="00A5518D"/>
    <w:rsid w:val="00A5710F"/>
    <w:rsid w:val="00A57DEA"/>
    <w:rsid w:val="00A62CC5"/>
    <w:rsid w:val="00A66BF6"/>
    <w:rsid w:val="00A72BF4"/>
    <w:rsid w:val="00A804F6"/>
    <w:rsid w:val="00A8415A"/>
    <w:rsid w:val="00A850A0"/>
    <w:rsid w:val="00AA3BD3"/>
    <w:rsid w:val="00AA55EE"/>
    <w:rsid w:val="00AA6033"/>
    <w:rsid w:val="00AA6982"/>
    <w:rsid w:val="00AC52AA"/>
    <w:rsid w:val="00AD166A"/>
    <w:rsid w:val="00AD2C14"/>
    <w:rsid w:val="00AD79B6"/>
    <w:rsid w:val="00AE37DC"/>
    <w:rsid w:val="00AE3CAA"/>
    <w:rsid w:val="00AE5EC2"/>
    <w:rsid w:val="00B17BE3"/>
    <w:rsid w:val="00B3305F"/>
    <w:rsid w:val="00B34058"/>
    <w:rsid w:val="00B343FD"/>
    <w:rsid w:val="00B42788"/>
    <w:rsid w:val="00B447D6"/>
    <w:rsid w:val="00B45E07"/>
    <w:rsid w:val="00B476C1"/>
    <w:rsid w:val="00B513B1"/>
    <w:rsid w:val="00B53B33"/>
    <w:rsid w:val="00B6177B"/>
    <w:rsid w:val="00B63B5E"/>
    <w:rsid w:val="00B66822"/>
    <w:rsid w:val="00B714E0"/>
    <w:rsid w:val="00B7159E"/>
    <w:rsid w:val="00B7735B"/>
    <w:rsid w:val="00B841CD"/>
    <w:rsid w:val="00B91D5E"/>
    <w:rsid w:val="00BA1312"/>
    <w:rsid w:val="00BA5931"/>
    <w:rsid w:val="00BA7A8C"/>
    <w:rsid w:val="00BB0074"/>
    <w:rsid w:val="00BC0668"/>
    <w:rsid w:val="00BC2F58"/>
    <w:rsid w:val="00BD211D"/>
    <w:rsid w:val="00BF19B6"/>
    <w:rsid w:val="00BF5E50"/>
    <w:rsid w:val="00C05EA6"/>
    <w:rsid w:val="00C13661"/>
    <w:rsid w:val="00C1530F"/>
    <w:rsid w:val="00C17753"/>
    <w:rsid w:val="00C27ACF"/>
    <w:rsid w:val="00C306EC"/>
    <w:rsid w:val="00C31417"/>
    <w:rsid w:val="00C358FB"/>
    <w:rsid w:val="00C42CD1"/>
    <w:rsid w:val="00C42CEF"/>
    <w:rsid w:val="00C467A2"/>
    <w:rsid w:val="00C520D7"/>
    <w:rsid w:val="00C679EA"/>
    <w:rsid w:val="00C704B1"/>
    <w:rsid w:val="00CA108A"/>
    <w:rsid w:val="00CA7E7B"/>
    <w:rsid w:val="00CB1915"/>
    <w:rsid w:val="00CB271A"/>
    <w:rsid w:val="00CC045B"/>
    <w:rsid w:val="00CC2B9F"/>
    <w:rsid w:val="00CC6FB7"/>
    <w:rsid w:val="00CD3E05"/>
    <w:rsid w:val="00CE0395"/>
    <w:rsid w:val="00CE09D2"/>
    <w:rsid w:val="00CE472E"/>
    <w:rsid w:val="00CF5559"/>
    <w:rsid w:val="00D05E38"/>
    <w:rsid w:val="00D10B65"/>
    <w:rsid w:val="00D4073E"/>
    <w:rsid w:val="00D40A61"/>
    <w:rsid w:val="00D55EFA"/>
    <w:rsid w:val="00D56C3D"/>
    <w:rsid w:val="00D617A0"/>
    <w:rsid w:val="00D80740"/>
    <w:rsid w:val="00D81F30"/>
    <w:rsid w:val="00D92629"/>
    <w:rsid w:val="00D931B5"/>
    <w:rsid w:val="00D958B5"/>
    <w:rsid w:val="00DC1394"/>
    <w:rsid w:val="00DC20D5"/>
    <w:rsid w:val="00DC6D83"/>
    <w:rsid w:val="00DE436B"/>
    <w:rsid w:val="00DF32C3"/>
    <w:rsid w:val="00E002AA"/>
    <w:rsid w:val="00E12A57"/>
    <w:rsid w:val="00E20E85"/>
    <w:rsid w:val="00E24B68"/>
    <w:rsid w:val="00E441CE"/>
    <w:rsid w:val="00E44B13"/>
    <w:rsid w:val="00E451A1"/>
    <w:rsid w:val="00E52EA3"/>
    <w:rsid w:val="00E54838"/>
    <w:rsid w:val="00E70E7C"/>
    <w:rsid w:val="00E8043F"/>
    <w:rsid w:val="00E9354C"/>
    <w:rsid w:val="00EA4F67"/>
    <w:rsid w:val="00EB0E82"/>
    <w:rsid w:val="00EB3ECE"/>
    <w:rsid w:val="00ED3DDF"/>
    <w:rsid w:val="00EF35F0"/>
    <w:rsid w:val="00EF46BD"/>
    <w:rsid w:val="00EF6C89"/>
    <w:rsid w:val="00EF7D6D"/>
    <w:rsid w:val="00F02D45"/>
    <w:rsid w:val="00F077C7"/>
    <w:rsid w:val="00F43497"/>
    <w:rsid w:val="00F54380"/>
    <w:rsid w:val="00F63983"/>
    <w:rsid w:val="00F8123E"/>
    <w:rsid w:val="00F91099"/>
    <w:rsid w:val="00F96706"/>
    <w:rsid w:val="00FA1697"/>
    <w:rsid w:val="00FB4276"/>
    <w:rsid w:val="00FB7D5E"/>
    <w:rsid w:val="00FC160D"/>
    <w:rsid w:val="00FC3589"/>
    <w:rsid w:val="00FD38FA"/>
    <w:rsid w:val="00FD60B4"/>
    <w:rsid w:val="00FE0C38"/>
    <w:rsid w:val="00FE0E01"/>
    <w:rsid w:val="00FE2B28"/>
    <w:rsid w:val="00FE66B8"/>
    <w:rsid w:val="00FE738E"/>
    <w:rsid w:val="00FF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A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53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211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A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53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21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.www4.irs.gov/irfof/lang/en/irfofgetstatus.js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flask-security-too.readthedocs.io/en/stab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Flask-Security-Too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upport.google.com/recaptcha/?hl=e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uce\Documents\99%20Others\System\Software\Word\Templates\1Basic%20outline%20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1Basic outline 01.dotx</Template>
  <TotalTime>1</TotalTime>
  <Pages>7</Pages>
  <Words>2816</Words>
  <Characters>16052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</cp:lastModifiedBy>
  <cp:revision>3</cp:revision>
  <dcterms:created xsi:type="dcterms:W3CDTF">2021-08-18T01:33:00Z</dcterms:created>
  <dcterms:modified xsi:type="dcterms:W3CDTF">2021-08-18T01:34:00Z</dcterms:modified>
</cp:coreProperties>
</file>