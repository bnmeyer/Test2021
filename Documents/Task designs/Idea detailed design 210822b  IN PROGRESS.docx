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70" w:rsidRDefault="00665399" w:rsidP="007C7AAF">
      <w:pPr>
        <w:jc w:val="center"/>
        <w:rPr>
          <w:b/>
        </w:rPr>
      </w:pPr>
      <w:r>
        <w:rPr>
          <w:b/>
        </w:rPr>
        <w:t>IDEA</w:t>
      </w:r>
      <w:r w:rsidR="00B415AD">
        <w:rPr>
          <w:b/>
        </w:rPr>
        <w:t xml:space="preserve"> -</w:t>
      </w:r>
      <w:r>
        <w:rPr>
          <w:b/>
        </w:rPr>
        <w:t xml:space="preserve"> DETAILED DESIGN</w:t>
      </w:r>
    </w:p>
    <w:p w:rsidR="007C7AAF" w:rsidRDefault="007C7AAF" w:rsidP="007C7AAF"/>
    <w:p w:rsidR="00DC355D" w:rsidRDefault="001479D8" w:rsidP="00DC355D">
      <w:pPr>
        <w:rPr>
          <w:color w:val="FF0000"/>
        </w:rPr>
      </w:pPr>
      <w:r>
        <w:rPr>
          <w:color w:val="FF0000"/>
        </w:rPr>
        <w:t>To do last as it may change:</w:t>
      </w:r>
      <w:r w:rsidR="008A3E72">
        <w:rPr>
          <w:color w:val="FF0000"/>
        </w:rPr>
        <w:t xml:space="preserve">  </w:t>
      </w:r>
      <w:r w:rsidR="00DC355D" w:rsidRPr="00DC355D">
        <w:rPr>
          <w:color w:val="FF0000"/>
        </w:rPr>
        <w:t xml:space="preserve">Need to create tables </w:t>
      </w:r>
      <w:proofErr w:type="spellStart"/>
      <w:r w:rsidR="00267D2C">
        <w:rPr>
          <w:color w:val="FF0000"/>
        </w:rPr>
        <w:t>useridea</w:t>
      </w:r>
      <w:r w:rsidR="00DC355D" w:rsidRPr="00DC355D">
        <w:rPr>
          <w:color w:val="FF0000"/>
        </w:rPr>
        <w:t>_hist</w:t>
      </w:r>
      <w:proofErr w:type="spellEnd"/>
      <w:r w:rsidR="00DC355D" w:rsidRPr="00DC355D">
        <w:rPr>
          <w:color w:val="FF0000"/>
        </w:rPr>
        <w:t xml:space="preserve">, </w:t>
      </w:r>
      <w:proofErr w:type="spellStart"/>
      <w:r w:rsidR="00DC355D" w:rsidRPr="00DC355D">
        <w:rPr>
          <w:color w:val="FF0000"/>
        </w:rPr>
        <w:t>ideafinal_hist</w:t>
      </w:r>
      <w:proofErr w:type="spellEnd"/>
      <w:r w:rsidR="00DC355D" w:rsidRPr="00DC355D">
        <w:rPr>
          <w:color w:val="FF0000"/>
        </w:rPr>
        <w:t xml:space="preserve"> &amp; </w:t>
      </w:r>
      <w:proofErr w:type="spellStart"/>
      <w:r w:rsidR="00DC355D" w:rsidRPr="00DC355D">
        <w:rPr>
          <w:color w:val="FF0000"/>
        </w:rPr>
        <w:t>ideahist</w:t>
      </w:r>
      <w:proofErr w:type="spellEnd"/>
      <w:r w:rsidR="00DC355D" w:rsidRPr="00DC355D">
        <w:rPr>
          <w:color w:val="FF0000"/>
        </w:rPr>
        <w:t xml:space="preserve"> in Create…</w:t>
      </w:r>
      <w:proofErr w:type="spellStart"/>
      <w:r w:rsidR="00DC355D" w:rsidRPr="00DC355D">
        <w:rPr>
          <w:color w:val="FF0000"/>
        </w:rPr>
        <w:t>sql</w:t>
      </w:r>
      <w:proofErr w:type="spellEnd"/>
      <w:r w:rsidR="00DC355D" w:rsidRPr="00DC355D">
        <w:rPr>
          <w:color w:val="FF0000"/>
        </w:rPr>
        <w:t>.</w:t>
      </w:r>
    </w:p>
    <w:p w:rsidR="00DC355D" w:rsidRDefault="00DC355D" w:rsidP="00DC355D">
      <w:pPr>
        <w:rPr>
          <w:color w:val="FF0000"/>
        </w:rPr>
      </w:pPr>
      <w:r>
        <w:rPr>
          <w:color w:val="FF0000"/>
        </w:rPr>
        <w:t>Read through entirely at least twice.</w:t>
      </w:r>
    </w:p>
    <w:p w:rsidR="00D51AFD" w:rsidRDefault="00D51AFD" w:rsidP="007C7AAF"/>
    <w:p w:rsidR="00DA3830" w:rsidRDefault="00DA3830" w:rsidP="00AC5388">
      <w:pPr>
        <w:pStyle w:val="ListParagraph"/>
        <w:numPr>
          <w:ilvl w:val="0"/>
          <w:numId w:val="2"/>
        </w:numPr>
      </w:pPr>
      <w:r>
        <w:t>References:</w:t>
      </w:r>
    </w:p>
    <w:p w:rsidR="00DA3830" w:rsidRDefault="00B4077C" w:rsidP="00DA3830">
      <w:pPr>
        <w:pStyle w:val="ListParagraph"/>
        <w:numPr>
          <w:ilvl w:val="1"/>
          <w:numId w:val="2"/>
        </w:numPr>
      </w:pPr>
      <w:r>
        <w:t xml:space="preserve">Current version of the Life cycle of </w:t>
      </w:r>
      <w:r w:rsidR="002F0FFC">
        <w:t>Idea</w:t>
      </w:r>
      <w:r>
        <w:t>s &amp; grant projects yymmdd.docx’.</w:t>
      </w:r>
    </w:p>
    <w:p w:rsidR="007E6459" w:rsidRDefault="007E6459" w:rsidP="00DA3830">
      <w:pPr>
        <w:pStyle w:val="ListParagraph"/>
        <w:numPr>
          <w:ilvl w:val="1"/>
          <w:numId w:val="2"/>
        </w:numPr>
      </w:pPr>
      <w:r>
        <w:t>Current version of ‘Register and login detailed design yymmdd.docx’</w:t>
      </w:r>
    </w:p>
    <w:p w:rsidR="00EC4B93" w:rsidRPr="00DA3830" w:rsidRDefault="00EC4B93" w:rsidP="00EC4B93">
      <w:pPr>
        <w:pStyle w:val="ListParagraph"/>
        <w:numPr>
          <w:ilvl w:val="1"/>
          <w:numId w:val="2"/>
        </w:numPr>
      </w:pPr>
      <w:r>
        <w:t>Current version of ‘Website standards yymmdd.docx’</w:t>
      </w:r>
    </w:p>
    <w:p w:rsidR="00543D20" w:rsidRDefault="00543D20" w:rsidP="00385AE9">
      <w:pPr>
        <w:pStyle w:val="ListParagraph"/>
        <w:numPr>
          <w:ilvl w:val="0"/>
          <w:numId w:val="2"/>
        </w:numPr>
        <w:rPr>
          <w:b/>
        </w:rPr>
      </w:pPr>
      <w:r>
        <w:rPr>
          <w:b/>
        </w:rPr>
        <w:t>Task summary</w:t>
      </w:r>
    </w:p>
    <w:p w:rsidR="00543D20" w:rsidRDefault="00543D20" w:rsidP="00543D20">
      <w:pPr>
        <w:pStyle w:val="ListParagraph"/>
        <w:numPr>
          <w:ilvl w:val="1"/>
          <w:numId w:val="2"/>
        </w:numPr>
      </w:pPr>
      <w:r>
        <w:t>Strengthening Future Families’ core business is making research grants.  Th</w:t>
      </w:r>
      <w:r w:rsidR="000677E6">
        <w:t>at is the primary purpose of the</w:t>
      </w:r>
      <w:r>
        <w:t xml:space="preserve"> website.  Researchers interested in receiving grants submit their research </w:t>
      </w:r>
      <w:r w:rsidR="002F0FFC">
        <w:t>Idea</w:t>
      </w:r>
      <w:r>
        <w:t>s in a two-step process:  preliminary Idea submissions and (for those selected) final Idea submissions.</w:t>
      </w:r>
    </w:p>
    <w:p w:rsidR="00487FCF" w:rsidRDefault="00543D20" w:rsidP="00543D20">
      <w:pPr>
        <w:pStyle w:val="ListParagraph"/>
        <w:numPr>
          <w:ilvl w:val="1"/>
          <w:numId w:val="2"/>
        </w:numPr>
      </w:pPr>
      <w:r>
        <w:t xml:space="preserve">This task is to create two Flask Forms:  “Share My Idea” for initial Ideas and </w:t>
      </w:r>
      <w:r w:rsidR="00487FCF">
        <w:t>“Complete My Idea” for final Ideas.  In addition, at t</w:t>
      </w:r>
      <w:r w:rsidR="001479D8">
        <w:t>he bottom of both</w:t>
      </w:r>
      <w:r w:rsidR="00487FCF">
        <w:t xml:space="preserve"> form</w:t>
      </w:r>
      <w:r w:rsidR="001479D8">
        <w:t>s</w:t>
      </w:r>
      <w:r w:rsidR="00487FCF">
        <w:t xml:space="preserve"> is</w:t>
      </w:r>
      <w:r w:rsidR="00217239">
        <w:t xml:space="preserve"> a second input form named  ‘addingusers.html’ containing</w:t>
      </w:r>
      <w:r w:rsidR="00487FCF">
        <w:t xml:space="preserve"> a set of input boxes to</w:t>
      </w:r>
      <w:r w:rsidR="00217239">
        <w:t xml:space="preserve"> associate users with the above</w:t>
      </w:r>
      <w:r w:rsidR="00380B67">
        <w:t xml:space="preserve"> Idea.  Based on data entered in these boxes, five data elements populate table</w:t>
      </w:r>
      <w:r w:rsidR="001479D8">
        <w:t>s ‘</w:t>
      </w:r>
      <w:proofErr w:type="spellStart"/>
      <w:r w:rsidR="00267D2C">
        <w:t>useridea</w:t>
      </w:r>
      <w:proofErr w:type="spellEnd"/>
      <w:r w:rsidR="001479D8">
        <w:t>’ or ‘</w:t>
      </w:r>
      <w:proofErr w:type="spellStart"/>
      <w:r w:rsidR="001479D8">
        <w:t>userideafinal</w:t>
      </w:r>
      <w:proofErr w:type="spellEnd"/>
      <w:r w:rsidR="001479D8">
        <w:t>’</w:t>
      </w:r>
      <w:r w:rsidR="00DD5BE5">
        <w:t xml:space="preserve"> for each user associated with the project</w:t>
      </w:r>
      <w:r w:rsidR="00487FCF">
        <w:t>.</w:t>
      </w:r>
    </w:p>
    <w:p w:rsidR="00380B67" w:rsidRDefault="00487FCF" w:rsidP="00380B67">
      <w:pPr>
        <w:pStyle w:val="ListParagraph"/>
        <w:numPr>
          <w:ilvl w:val="1"/>
          <w:numId w:val="2"/>
        </w:numPr>
      </w:pPr>
      <w:r>
        <w:t>An Idea progresses through a series of steps covering</w:t>
      </w:r>
      <w:r w:rsidR="00380B67">
        <w:t xml:space="preserve"> its</w:t>
      </w:r>
      <w:r>
        <w:t xml:space="preserve"> creation, submission and review and is controlled by an Idea Status Code</w:t>
      </w:r>
      <w:r w:rsidR="00380B67">
        <w:t xml:space="preserve"> maintained on table ‘Idea’</w:t>
      </w:r>
      <w:r>
        <w:t>.  Ultimately, there will be 19 codes cov</w:t>
      </w:r>
      <w:r w:rsidR="00380B67">
        <w:t>ering the full life cycle of an</w:t>
      </w:r>
      <w:r w:rsidR="00DD5BE5">
        <w:t xml:space="preserve"> Idea.  All</w:t>
      </w:r>
      <w:r>
        <w:t xml:space="preserve"> except the first three, however, are outside the</w:t>
      </w:r>
      <w:r w:rsidR="00380B67">
        <w:t xml:space="preserve"> scope of this project.</w:t>
      </w:r>
      <w:r w:rsidR="000677E6">
        <w:t xml:space="preserve">  Six tables contain Idea data at various </w:t>
      </w:r>
      <w:r w:rsidR="002E250B">
        <w:t xml:space="preserve">times during the Idea’s life cycle.  For more about these tables and their relationships, see the current versions of “Tables yymmdd.docx” and decision number six in “Design decisions yymmdd.docx”.  </w:t>
      </w:r>
    </w:p>
    <w:p w:rsidR="00380B67" w:rsidRPr="00543D20" w:rsidRDefault="00487FCF" w:rsidP="00380B67">
      <w:pPr>
        <w:pStyle w:val="ListParagraph"/>
        <w:numPr>
          <w:ilvl w:val="1"/>
          <w:numId w:val="2"/>
        </w:numPr>
      </w:pPr>
      <w:r>
        <w:t xml:space="preserve">The first </w:t>
      </w:r>
      <w:r w:rsidR="00380B67">
        <w:t>three codes cover initial Idea creation and submission</w:t>
      </w:r>
      <w:r w:rsidR="004B1168">
        <w:t>.  These three codes and the two input forms are  the subject of this task and</w:t>
      </w:r>
      <w:r w:rsidR="00AC6BBA">
        <w:t xml:space="preserve"> are</w:t>
      </w:r>
      <w:r w:rsidR="00380B67">
        <w:t xml:space="preserve"> described below:</w:t>
      </w:r>
    </w:p>
    <w:p w:rsidR="002366C2" w:rsidRPr="002366C2" w:rsidRDefault="002366C2" w:rsidP="002366C2">
      <w:pPr>
        <w:pStyle w:val="ListParagraph"/>
        <w:numPr>
          <w:ilvl w:val="1"/>
          <w:numId w:val="2"/>
        </w:numPr>
        <w:rPr>
          <w:b/>
          <w:color w:val="FF0000"/>
        </w:rPr>
      </w:pPr>
      <w:r w:rsidRPr="002366C2">
        <w:rPr>
          <w:b/>
          <w:color w:val="FF0000"/>
        </w:rPr>
        <w:t>*********************** WORKING HERE **************************************</w:t>
      </w:r>
    </w:p>
    <w:p w:rsidR="003B392E" w:rsidRPr="003B392E" w:rsidRDefault="00683712" w:rsidP="00385AE9">
      <w:pPr>
        <w:pStyle w:val="ListParagraph"/>
        <w:numPr>
          <w:ilvl w:val="0"/>
          <w:numId w:val="2"/>
        </w:numPr>
        <w:rPr>
          <w:b/>
        </w:rPr>
      </w:pPr>
      <w:r>
        <w:rPr>
          <w:b/>
        </w:rPr>
        <w:t>Creating and updating</w:t>
      </w:r>
      <w:r w:rsidR="003D6E6C">
        <w:rPr>
          <w:b/>
        </w:rPr>
        <w:t xml:space="preserve"> </w:t>
      </w:r>
      <w:r w:rsidR="00DE6CD1">
        <w:rPr>
          <w:b/>
        </w:rPr>
        <w:t>Idea</w:t>
      </w:r>
      <w:r w:rsidR="003D6E6C">
        <w:rPr>
          <w:b/>
        </w:rPr>
        <w:t>s</w:t>
      </w:r>
      <w:r w:rsidR="00DE6CD1">
        <w:rPr>
          <w:b/>
        </w:rPr>
        <w:t>.</w:t>
      </w:r>
    </w:p>
    <w:p w:rsidR="007B1866" w:rsidRDefault="001D619C" w:rsidP="006F2AB6">
      <w:pPr>
        <w:pStyle w:val="ListParagraph"/>
        <w:numPr>
          <w:ilvl w:val="1"/>
          <w:numId w:val="2"/>
        </w:numPr>
      </w:pPr>
      <w:r>
        <w:t>T</w:t>
      </w:r>
      <w:r w:rsidR="007B1866">
        <w:t>he “Share My Idea” data entry form</w:t>
      </w:r>
      <w:r w:rsidR="00A862E1">
        <w:t xml:space="preserve"> (sharemyidea.html)</w:t>
      </w:r>
      <w:r w:rsidR="00A13D7B">
        <w:t xml:space="preserve"> is used</w:t>
      </w:r>
      <w:r w:rsidR="003D6E6C">
        <w:t xml:space="preserve"> </w:t>
      </w:r>
      <w:r w:rsidR="003064D3">
        <w:t>to create and update</w:t>
      </w:r>
      <w:r w:rsidR="003D6E6C">
        <w:t xml:space="preserve"> Idea</w:t>
      </w:r>
      <w:r w:rsidR="00D1645F">
        <w:t>s</w:t>
      </w:r>
      <w:r w:rsidR="00A13D7B">
        <w:t>.  It</w:t>
      </w:r>
      <w:r w:rsidR="00EA31A6">
        <w:t xml:space="preserve"> is</w:t>
      </w:r>
      <w:r w:rsidR="00C12B3D">
        <w:t xml:space="preserve"> accessed</w:t>
      </w:r>
      <w:r w:rsidR="00E873C2">
        <w:t xml:space="preserve"> at</w:t>
      </w:r>
      <w:r w:rsidR="00EA31A6">
        <w:t xml:space="preserve"> the bottom of login.html</w:t>
      </w:r>
      <w:r w:rsidR="00D1645F">
        <w:t xml:space="preserve"> by clicking</w:t>
      </w:r>
      <w:r w:rsidR="00E873C2">
        <w:t xml:space="preserve"> either of two types of links or</w:t>
      </w:r>
      <w:r w:rsidR="002366C2">
        <w:t>,</w:t>
      </w:r>
      <w:r w:rsidR="00D1645F">
        <w:t xml:space="preserve"> below them</w:t>
      </w:r>
      <w:r w:rsidR="002366C2">
        <w:t>,</w:t>
      </w:r>
      <w:r w:rsidR="00D1645F">
        <w:t xml:space="preserve"> a button.</w:t>
      </w:r>
      <w:r w:rsidR="00F44F73">
        <w:t xml:space="preserve">  (See near the end of the last section of Ref 1.b</w:t>
      </w:r>
      <w:r w:rsidR="004651C4">
        <w:t>. for a description of how the</w:t>
      </w:r>
      <w:r w:rsidR="0052244C">
        <w:t xml:space="preserve"> links are</w:t>
      </w:r>
      <w:r w:rsidR="00F44F73">
        <w:t xml:space="preserve"> created)</w:t>
      </w:r>
      <w:r w:rsidR="00E873C2">
        <w:t>.</w:t>
      </w:r>
    </w:p>
    <w:p w:rsidR="00E873C2" w:rsidRDefault="00E873C2" w:rsidP="008B66AF">
      <w:pPr>
        <w:pStyle w:val="ListParagraph"/>
        <w:numPr>
          <w:ilvl w:val="2"/>
          <w:numId w:val="2"/>
        </w:numPr>
      </w:pPr>
      <w:r>
        <w:t>Types of links:</w:t>
      </w:r>
    </w:p>
    <w:p w:rsidR="00D666AE" w:rsidRDefault="00486EE5" w:rsidP="00E873C2">
      <w:pPr>
        <w:pStyle w:val="ListParagraph"/>
        <w:numPr>
          <w:ilvl w:val="3"/>
          <w:numId w:val="2"/>
        </w:numPr>
      </w:pPr>
      <w:r>
        <w:t>Zero or more</w:t>
      </w:r>
      <w:r w:rsidR="009D285F">
        <w:t xml:space="preserve"> ‘</w:t>
      </w:r>
      <w:proofErr w:type="spellStart"/>
      <w:r w:rsidR="009D285F">
        <w:t>ideanum</w:t>
      </w:r>
      <w:proofErr w:type="spellEnd"/>
      <w:r w:rsidR="009D285F">
        <w:t>’</w:t>
      </w:r>
      <w:r w:rsidR="00D1645F">
        <w:t xml:space="preserve"> </w:t>
      </w:r>
      <w:r w:rsidR="00F46D9C">
        <w:t>link</w:t>
      </w:r>
      <w:r w:rsidR="00FD50F6">
        <w:t>s based on table</w:t>
      </w:r>
      <w:r>
        <w:t>s</w:t>
      </w:r>
      <w:r w:rsidR="00FD50F6">
        <w:t xml:space="preserve"> </w:t>
      </w:r>
      <w:r w:rsidR="00E873C2">
        <w:t>‘</w:t>
      </w:r>
      <w:proofErr w:type="spellStart"/>
      <w:r>
        <w:t>user</w:t>
      </w:r>
      <w:r w:rsidR="002962A8">
        <w:t>ideatemp</w:t>
      </w:r>
      <w:proofErr w:type="spellEnd"/>
      <w:r w:rsidR="00E873C2">
        <w:t>’</w:t>
      </w:r>
      <w:r w:rsidR="002C66C8">
        <w:t xml:space="preserve"> and ‘</w:t>
      </w:r>
      <w:proofErr w:type="spellStart"/>
      <w:r w:rsidR="002C66C8">
        <w:t>useridea</w:t>
      </w:r>
      <w:proofErr w:type="spellEnd"/>
      <w:r w:rsidR="002C66C8">
        <w:t xml:space="preserve"> in the first</w:t>
      </w:r>
      <w:r>
        <w:t xml:space="preserve"> row,</w:t>
      </w:r>
    </w:p>
    <w:p w:rsidR="008B66AF" w:rsidRDefault="00D1645F" w:rsidP="00E873C2">
      <w:pPr>
        <w:pStyle w:val="ListParagraph"/>
        <w:numPr>
          <w:ilvl w:val="3"/>
          <w:numId w:val="2"/>
        </w:numPr>
      </w:pPr>
      <w:r>
        <w:t>Zero</w:t>
      </w:r>
      <w:r w:rsidR="003D6E6C">
        <w:t xml:space="preserve"> or more ‘</w:t>
      </w:r>
      <w:proofErr w:type="spellStart"/>
      <w:r w:rsidR="003D6E6C">
        <w:t>i</w:t>
      </w:r>
      <w:r w:rsidR="008B66AF">
        <w:t>dea</w:t>
      </w:r>
      <w:r w:rsidR="003D6E6C">
        <w:t>num</w:t>
      </w:r>
      <w:proofErr w:type="spellEnd"/>
      <w:r w:rsidR="003D6E6C">
        <w:t>’</w:t>
      </w:r>
      <w:r w:rsidR="008B66AF">
        <w:t xml:space="preserve"> </w:t>
      </w:r>
      <w:r w:rsidR="00F46D9C">
        <w:t>link</w:t>
      </w:r>
      <w:r w:rsidR="003D6E6C">
        <w:t>s</w:t>
      </w:r>
      <w:r w:rsidR="009D285F">
        <w:t xml:space="preserve"> based on table ‘</w:t>
      </w:r>
      <w:proofErr w:type="spellStart"/>
      <w:r w:rsidR="00486EE5">
        <w:t>user</w:t>
      </w:r>
      <w:r w:rsidR="009D285F">
        <w:t>idea</w:t>
      </w:r>
      <w:r w:rsidR="00486EE5">
        <w:t>final</w:t>
      </w:r>
      <w:proofErr w:type="spellEnd"/>
      <w:r w:rsidR="009D285F">
        <w:t>’</w:t>
      </w:r>
      <w:r w:rsidR="002C66C8">
        <w:t xml:space="preserve"> in the second</w:t>
      </w:r>
      <w:r w:rsidR="00486EE5">
        <w:t xml:space="preserve"> row</w:t>
      </w:r>
      <w:r>
        <w:t>, and</w:t>
      </w:r>
    </w:p>
    <w:p w:rsidR="00A20B72" w:rsidRDefault="003D6E6C" w:rsidP="00E873C2">
      <w:pPr>
        <w:pStyle w:val="ListParagraph"/>
        <w:numPr>
          <w:ilvl w:val="3"/>
          <w:numId w:val="2"/>
        </w:numPr>
      </w:pPr>
      <w:r>
        <w:t>T</w:t>
      </w:r>
      <w:r w:rsidR="00A20B72">
        <w:t>he ‘Create a New Idea’ bu</w:t>
      </w:r>
      <w:r w:rsidR="00D1645F">
        <w:t>tton</w:t>
      </w:r>
      <w:r w:rsidR="002C66C8">
        <w:t>.</w:t>
      </w:r>
    </w:p>
    <w:p w:rsidR="00A20B72" w:rsidRDefault="002C66C8" w:rsidP="00E873C2">
      <w:pPr>
        <w:pStyle w:val="ListParagraph"/>
        <w:numPr>
          <w:ilvl w:val="4"/>
          <w:numId w:val="2"/>
        </w:numPr>
      </w:pPr>
      <w:r>
        <w:t>Note:  any logged in</w:t>
      </w:r>
      <w:r w:rsidR="003D6E6C">
        <w:t xml:space="preserve"> user can click this button to</w:t>
      </w:r>
      <w:r w:rsidR="00A20B72">
        <w:t xml:space="preserve"> create an </w:t>
      </w:r>
      <w:r w:rsidR="002F0FFC">
        <w:t>Idea</w:t>
      </w:r>
      <w:r w:rsidR="00A20B72">
        <w:t>.</w:t>
      </w:r>
    </w:p>
    <w:p w:rsidR="007B1866" w:rsidRDefault="00D1645F" w:rsidP="007B1866">
      <w:pPr>
        <w:pStyle w:val="ListParagraph"/>
        <w:numPr>
          <w:ilvl w:val="2"/>
          <w:numId w:val="2"/>
        </w:numPr>
      </w:pPr>
      <w:r>
        <w:t>When any these</w:t>
      </w:r>
      <w:r w:rsidR="00A14AA6">
        <w:t xml:space="preserve">  links</w:t>
      </w:r>
      <w:r>
        <w:t xml:space="preserve"> is clicked t</w:t>
      </w:r>
      <w:r w:rsidR="007B1866">
        <w:t>he user will</w:t>
      </w:r>
      <w:r w:rsidR="00321654">
        <w:t xml:space="preserve"> already</w:t>
      </w:r>
      <w:r w:rsidR="007B1866">
        <w:t xml:space="preserve"> be</w:t>
      </w:r>
      <w:r w:rsidR="00486EE5">
        <w:t xml:space="preserve"> authenticated</w:t>
      </w:r>
      <w:r w:rsidR="00DA1356">
        <w:t xml:space="preserve"> using</w:t>
      </w:r>
      <w:r w:rsidR="00D87A92">
        <w:t xml:space="preserve"> </w:t>
      </w:r>
      <w:r w:rsidR="000677E6">
        <w:t>&lt;</w:t>
      </w:r>
      <w:proofErr w:type="spellStart"/>
      <w:r w:rsidR="000677E6">
        <w:t>emailaddress</w:t>
      </w:r>
      <w:proofErr w:type="spellEnd"/>
      <w:r w:rsidR="000677E6">
        <w:t>&gt;</w:t>
      </w:r>
      <w:r w:rsidR="00A13D7B">
        <w:t xml:space="preserve"> as the user ID</w:t>
      </w:r>
      <w:r w:rsidR="007B1866">
        <w:t>.</w:t>
      </w:r>
    </w:p>
    <w:p w:rsidR="00B924C3" w:rsidRDefault="00B924C3" w:rsidP="00C93827">
      <w:pPr>
        <w:pStyle w:val="ListParagraph"/>
        <w:numPr>
          <w:ilvl w:val="1"/>
          <w:numId w:val="2"/>
        </w:numPr>
      </w:pPr>
      <w:r>
        <w:t xml:space="preserve">Even though many </w:t>
      </w:r>
      <w:r w:rsidR="00486EE5">
        <w:t>columns on tables ‘</w:t>
      </w:r>
      <w:proofErr w:type="spellStart"/>
      <w:r w:rsidR="00486EE5">
        <w:t>ideatemp</w:t>
      </w:r>
      <w:proofErr w:type="spellEnd"/>
      <w:r w:rsidR="00486EE5">
        <w:t>’</w:t>
      </w:r>
      <w:r w:rsidR="00727966">
        <w:t xml:space="preserve"> and</w:t>
      </w:r>
      <w:r>
        <w:t xml:space="preserve"> ‘</w:t>
      </w:r>
      <w:proofErr w:type="spellStart"/>
      <w:r>
        <w:t>userideatemp</w:t>
      </w:r>
      <w:proofErr w:type="spellEnd"/>
      <w:r>
        <w:t xml:space="preserve">’ are </w:t>
      </w:r>
      <w:proofErr w:type="spellStart"/>
      <w:r>
        <w:t>nullable</w:t>
      </w:r>
      <w:proofErr w:type="spellEnd"/>
      <w:r>
        <w:t>, the edits</w:t>
      </w:r>
      <w:r w:rsidR="00796EBB">
        <w:t xml:space="preserve"> requiring these data elements</w:t>
      </w:r>
      <w:r>
        <w:t xml:space="preserve"> should be the same as for tables ‘idea’ and ‘</w:t>
      </w:r>
      <w:proofErr w:type="spellStart"/>
      <w:r>
        <w:t>useridea</w:t>
      </w:r>
      <w:proofErr w:type="spellEnd"/>
      <w:r>
        <w:t>’ except the edits are warnings rather than fatal.</w:t>
      </w:r>
    </w:p>
    <w:p w:rsidR="00C93827" w:rsidRDefault="00C93827" w:rsidP="00C93827">
      <w:pPr>
        <w:pStyle w:val="ListParagraph"/>
        <w:numPr>
          <w:ilvl w:val="1"/>
          <w:numId w:val="2"/>
        </w:numPr>
      </w:pPr>
      <w:r>
        <w:t>A trigger is</w:t>
      </w:r>
      <w:r w:rsidR="00796EBB">
        <w:t xml:space="preserve"> added to table ‘</w:t>
      </w:r>
      <w:proofErr w:type="spellStart"/>
      <w:r w:rsidR="00796EBB">
        <w:t>useridea</w:t>
      </w:r>
      <w:proofErr w:type="spellEnd"/>
      <w:r w:rsidR="00796EBB">
        <w:t>’ requiring</w:t>
      </w:r>
      <w:r>
        <w:t xml:space="preserve"> ‘</w:t>
      </w:r>
      <w:proofErr w:type="spellStart"/>
      <w:r>
        <w:t>anticipated_contrib</w:t>
      </w:r>
      <w:proofErr w:type="spellEnd"/>
      <w:r>
        <w:t>’ to be not null if ‘</w:t>
      </w:r>
      <w:proofErr w:type="spellStart"/>
      <w:r>
        <w:t>projrolecode</w:t>
      </w:r>
      <w:proofErr w:type="spellEnd"/>
      <w:r>
        <w:t>’ &lt;&gt;</w:t>
      </w:r>
      <w:r w:rsidR="00025692">
        <w:t xml:space="preserve"> (</w:t>
      </w:r>
      <w:r>
        <w:t>‘PI’ or ‘PI1’</w:t>
      </w:r>
      <w:r w:rsidR="00025692">
        <w:t>)</w:t>
      </w:r>
      <w:r>
        <w:t>.</w:t>
      </w:r>
    </w:p>
    <w:p w:rsidR="00486EE5" w:rsidRDefault="00486EE5" w:rsidP="00486EE5">
      <w:pPr>
        <w:pStyle w:val="ListParagraph"/>
        <w:numPr>
          <w:ilvl w:val="2"/>
          <w:numId w:val="2"/>
        </w:numPr>
      </w:pPr>
      <w:r>
        <w:t>A</w:t>
      </w:r>
      <w:r w:rsidR="00727966">
        <w:t xml:space="preserve"> “Share My Idea”</w:t>
      </w:r>
      <w:r>
        <w:t xml:space="preserve"> form edit</w:t>
      </w:r>
      <w:r w:rsidR="00727966">
        <w:t xml:space="preserve"> constraint</w:t>
      </w:r>
      <w:r w:rsidR="00D147ED">
        <w:t xml:space="preserve"> also</w:t>
      </w:r>
      <w:r w:rsidR="00727966">
        <w:t xml:space="preserve"> en</w:t>
      </w:r>
      <w:r w:rsidR="00D147ED">
        <w:t>forces this so</w:t>
      </w:r>
      <w:r w:rsidR="00727966">
        <w:t xml:space="preserve"> no records are rejected on insertion into the database.</w:t>
      </w:r>
    </w:p>
    <w:p w:rsidR="0058413F" w:rsidRDefault="0058413F" w:rsidP="0058413F">
      <w:pPr>
        <w:pStyle w:val="ListParagraph"/>
        <w:numPr>
          <w:ilvl w:val="1"/>
          <w:numId w:val="2"/>
        </w:numPr>
      </w:pPr>
      <w:r>
        <w:t>A trigger is added to table ‘</w:t>
      </w:r>
      <w:proofErr w:type="spellStart"/>
      <w:r>
        <w:t>userideatemp</w:t>
      </w:r>
      <w:proofErr w:type="spellEnd"/>
      <w:r>
        <w:t>’ as a non-fatal warning requiring ‘</w:t>
      </w:r>
      <w:proofErr w:type="spellStart"/>
      <w:r>
        <w:t>anticipated_contrib</w:t>
      </w:r>
      <w:proofErr w:type="spellEnd"/>
      <w:r>
        <w:t>’ to be not null if ‘</w:t>
      </w:r>
      <w:proofErr w:type="spellStart"/>
      <w:r>
        <w:t>projrolecode</w:t>
      </w:r>
      <w:proofErr w:type="spellEnd"/>
      <w:r>
        <w:t>’ &lt;&gt; (‘PI’ or ‘PI1’) if possible.</w:t>
      </w:r>
    </w:p>
    <w:p w:rsidR="0058413F" w:rsidRDefault="0058413F" w:rsidP="0058413F">
      <w:pPr>
        <w:pStyle w:val="ListParagraph"/>
        <w:numPr>
          <w:ilvl w:val="2"/>
          <w:numId w:val="2"/>
        </w:numPr>
      </w:pPr>
      <w:r>
        <w:lastRenderedPageBreak/>
        <w:t>A “Share My Idea” form edit constraint also enforces this so no records are rejected on insertion into the database.</w:t>
      </w:r>
    </w:p>
    <w:p w:rsidR="00EF1383" w:rsidRDefault="00EF1383" w:rsidP="00EF1383">
      <w:pPr>
        <w:pStyle w:val="ListParagraph"/>
        <w:numPr>
          <w:ilvl w:val="1"/>
          <w:numId w:val="2"/>
        </w:numPr>
      </w:pPr>
      <w:r>
        <w:t xml:space="preserve">Two values are used to determine if this user is allowed to update this </w:t>
      </w:r>
      <w:r w:rsidR="002F0FFC">
        <w:t>Idea</w:t>
      </w:r>
      <w:r>
        <w:t>:</w:t>
      </w:r>
    </w:p>
    <w:p w:rsidR="00EF1383" w:rsidRDefault="00EF1383" w:rsidP="00EF1383">
      <w:pPr>
        <w:pStyle w:val="ListParagraph"/>
        <w:numPr>
          <w:ilvl w:val="2"/>
          <w:numId w:val="2"/>
        </w:numPr>
      </w:pPr>
      <w:r>
        <w:t>‘</w:t>
      </w:r>
      <w:proofErr w:type="spellStart"/>
      <w:r>
        <w:t>open_locked_done</w:t>
      </w:r>
      <w:proofErr w:type="spellEnd"/>
      <w:r>
        <w:t xml:space="preserve">’ indicates if SFF allows updates to this </w:t>
      </w:r>
      <w:r w:rsidR="002F0FFC">
        <w:t>Idea</w:t>
      </w:r>
      <w:r>
        <w:t xml:space="preserve"> or has closed it because SFF is review</w:t>
      </w:r>
      <w:r w:rsidR="000677E6">
        <w:t>ing or already has reviewed the</w:t>
      </w:r>
      <w:r>
        <w:t xml:space="preserve"> </w:t>
      </w:r>
      <w:r w:rsidR="002F0FFC">
        <w:t>Idea</w:t>
      </w:r>
      <w:r>
        <w:t>.</w:t>
      </w:r>
    </w:p>
    <w:p w:rsidR="00EF1383" w:rsidRDefault="00EF1383" w:rsidP="00EF1383">
      <w:pPr>
        <w:pStyle w:val="ListParagraph"/>
        <w:numPr>
          <w:ilvl w:val="2"/>
          <w:numId w:val="2"/>
        </w:numPr>
      </w:pPr>
      <w:r>
        <w:t>‘</w:t>
      </w:r>
      <w:proofErr w:type="spellStart"/>
      <w:r>
        <w:t>ideaupdate_TF</w:t>
      </w:r>
      <w:proofErr w:type="spellEnd"/>
      <w:r>
        <w:t>’ indicates if the Idea’s project team has allowed this specific user to update this Idea.</w:t>
      </w:r>
    </w:p>
    <w:p w:rsidR="000910D9" w:rsidRDefault="000910D9" w:rsidP="000910D9">
      <w:pPr>
        <w:pStyle w:val="ListParagraph"/>
        <w:numPr>
          <w:ilvl w:val="1"/>
          <w:numId w:val="2"/>
        </w:numPr>
      </w:pPr>
      <w:r>
        <w:t>At the bo</w:t>
      </w:r>
      <w:r w:rsidR="00CF0790">
        <w:t xml:space="preserve">ttom of the login.html page </w:t>
      </w:r>
      <w:r>
        <w:t>user</w:t>
      </w:r>
      <w:r w:rsidR="00CF0790">
        <w:t>s</w:t>
      </w:r>
      <w:r>
        <w:t xml:space="preserve"> may click any one of the following types of links</w:t>
      </w:r>
      <w:r w:rsidR="00CF0790">
        <w:t xml:space="preserve"> to work on their Ideas</w:t>
      </w:r>
      <w:r>
        <w:t>:</w:t>
      </w:r>
    </w:p>
    <w:p w:rsidR="000910D9" w:rsidRDefault="000910D9" w:rsidP="000910D9">
      <w:pPr>
        <w:pStyle w:val="ListParagraph"/>
        <w:numPr>
          <w:ilvl w:val="2"/>
          <w:numId w:val="2"/>
        </w:numPr>
      </w:pPr>
      <w:r>
        <w:t>Note:  if displayed, the user may also click role base</w:t>
      </w:r>
      <w:r w:rsidR="00CF0790">
        <w:t>d links but that is discussed in</w:t>
      </w:r>
      <w:r>
        <w:t xml:space="preserve"> a separate process design.</w:t>
      </w:r>
    </w:p>
    <w:p w:rsidR="00025692" w:rsidRDefault="00025692" w:rsidP="00025692">
      <w:pPr>
        <w:pStyle w:val="ListParagraph"/>
        <w:numPr>
          <w:ilvl w:val="2"/>
          <w:numId w:val="2"/>
        </w:numPr>
      </w:pPr>
      <w:r>
        <w:t>If the user clicks the bottom ‘Create a New Idea’ button</w:t>
      </w:r>
      <w:r w:rsidR="00F46D9C">
        <w:t xml:space="preserve"> </w:t>
      </w:r>
      <w:r>
        <w:t xml:space="preserve"> OR</w:t>
      </w:r>
      <w:r w:rsidR="00F46D9C">
        <w:t xml:space="preserve"> </w:t>
      </w:r>
      <w:r>
        <w:t xml:space="preserve"> If the user clicks one of the ‘</w:t>
      </w:r>
      <w:proofErr w:type="spellStart"/>
      <w:r>
        <w:t>ideanum</w:t>
      </w:r>
      <w:proofErr w:type="spellEnd"/>
      <w:r>
        <w:t xml:space="preserve">’ </w:t>
      </w:r>
      <w:r w:rsidR="00F46D9C">
        <w:t>links in the top</w:t>
      </w:r>
      <w:r>
        <w:t xml:space="preserve"> row</w:t>
      </w:r>
      <w:r w:rsidR="00F46D9C">
        <w:t xml:space="preserve"> above</w:t>
      </w:r>
      <w:r w:rsidR="0079433B">
        <w:t xml:space="preserve"> the button:</w:t>
      </w:r>
    </w:p>
    <w:p w:rsidR="008D6AE0" w:rsidRDefault="004651C4" w:rsidP="00025692">
      <w:pPr>
        <w:pStyle w:val="ListParagraph"/>
        <w:numPr>
          <w:ilvl w:val="3"/>
          <w:numId w:val="2"/>
        </w:numPr>
      </w:pPr>
      <w:r>
        <w:t>If the user clicks</w:t>
      </w:r>
      <w:r w:rsidR="00A20B72">
        <w:t xml:space="preserve"> the bottom</w:t>
      </w:r>
      <w:r w:rsidR="008D6AE0">
        <w:t xml:space="preserve"> ‘Create a New Idea’ button</w:t>
      </w:r>
      <w:r>
        <w:t>:</w:t>
      </w:r>
    </w:p>
    <w:p w:rsidR="001B1972" w:rsidRDefault="001B1972" w:rsidP="00025692">
      <w:pPr>
        <w:pStyle w:val="ListParagraph"/>
        <w:numPr>
          <w:ilvl w:val="4"/>
          <w:numId w:val="2"/>
        </w:numPr>
      </w:pPr>
      <w:r>
        <w:t>The user’s &lt;</w:t>
      </w:r>
      <w:proofErr w:type="spellStart"/>
      <w:r>
        <w:t>emailaddress</w:t>
      </w:r>
      <w:proofErr w:type="spellEnd"/>
      <w:r>
        <w:t>&gt; is saved to table ‘</w:t>
      </w:r>
      <w:proofErr w:type="spellStart"/>
      <w:r>
        <w:t>Ideafirst</w:t>
      </w:r>
      <w:proofErr w:type="spellEnd"/>
      <w:r>
        <w:t xml:space="preserve">’.  This creates a number for the </w:t>
      </w:r>
      <w:r w:rsidR="002F0FFC">
        <w:t>Idea</w:t>
      </w:r>
      <w:r>
        <w:t xml:space="preserve"> since by default, if ‘</w:t>
      </w:r>
      <w:proofErr w:type="spellStart"/>
      <w:r>
        <w:t>ideanum</w:t>
      </w:r>
      <w:proofErr w:type="spellEnd"/>
      <w:r>
        <w:t>’ is null on insert, the database assigns the next available number to it.</w:t>
      </w:r>
    </w:p>
    <w:p w:rsidR="001B1972" w:rsidRDefault="001B1972" w:rsidP="00025692">
      <w:pPr>
        <w:pStyle w:val="ListParagraph"/>
        <w:numPr>
          <w:ilvl w:val="4"/>
          <w:numId w:val="2"/>
        </w:numPr>
      </w:pPr>
      <w:r>
        <w:t>The number is permanently assigned and never reused.</w:t>
      </w:r>
    </w:p>
    <w:p w:rsidR="001B1972" w:rsidRDefault="001B1972" w:rsidP="00025692">
      <w:pPr>
        <w:pStyle w:val="ListParagraph"/>
        <w:numPr>
          <w:ilvl w:val="4"/>
          <w:numId w:val="2"/>
        </w:numPr>
      </w:pPr>
      <w:r>
        <w:t>The ‘</w:t>
      </w:r>
      <w:proofErr w:type="spellStart"/>
      <w:r>
        <w:t>ideastatuscode</w:t>
      </w:r>
      <w:proofErr w:type="spellEnd"/>
      <w:r>
        <w:t>’ is set to ‘ST’ – Started.</w:t>
      </w:r>
    </w:p>
    <w:p w:rsidR="0091364F" w:rsidRDefault="0091364F" w:rsidP="00025692">
      <w:pPr>
        <w:pStyle w:val="ListParagraph"/>
        <w:numPr>
          <w:ilvl w:val="4"/>
          <w:numId w:val="2"/>
        </w:numPr>
      </w:pPr>
      <w:r>
        <w:t xml:space="preserve">Because the </w:t>
      </w:r>
      <w:r w:rsidR="002F0FFC">
        <w:t>Idea</w:t>
      </w:r>
      <w:r>
        <w:t xml:space="preserve"> is newly created:</w:t>
      </w:r>
    </w:p>
    <w:p w:rsidR="0091364F" w:rsidRDefault="00EF1383" w:rsidP="00025692">
      <w:pPr>
        <w:pStyle w:val="ListParagraph"/>
        <w:numPr>
          <w:ilvl w:val="5"/>
          <w:numId w:val="2"/>
        </w:numPr>
      </w:pPr>
      <w:r>
        <w:t>‘</w:t>
      </w:r>
      <w:proofErr w:type="spellStart"/>
      <w:r w:rsidR="0091364F">
        <w:t>open_locked_done</w:t>
      </w:r>
      <w:proofErr w:type="spellEnd"/>
      <w:r>
        <w:t>’</w:t>
      </w:r>
      <w:r w:rsidR="0091364F">
        <w:t xml:space="preserve"> = ‘open’</w:t>
      </w:r>
    </w:p>
    <w:p w:rsidR="0091364F" w:rsidRDefault="0091364F" w:rsidP="00025692">
      <w:pPr>
        <w:pStyle w:val="ListParagraph"/>
        <w:numPr>
          <w:ilvl w:val="5"/>
          <w:numId w:val="2"/>
        </w:numPr>
      </w:pPr>
      <w:r>
        <w:t>‘</w:t>
      </w:r>
      <w:proofErr w:type="spellStart"/>
      <w:r>
        <w:t>ideaupdate_TF</w:t>
      </w:r>
      <w:proofErr w:type="spellEnd"/>
      <w:r>
        <w:t>’ = ‘True’</w:t>
      </w:r>
    </w:p>
    <w:p w:rsidR="00082B93" w:rsidRDefault="00082B93" w:rsidP="005F04FF">
      <w:pPr>
        <w:pStyle w:val="ListParagraph"/>
        <w:numPr>
          <w:ilvl w:val="4"/>
          <w:numId w:val="2"/>
        </w:numPr>
      </w:pPr>
      <w:r>
        <w:t>User &lt;</w:t>
      </w:r>
      <w:proofErr w:type="spellStart"/>
      <w:r>
        <w:t>emailaddress</w:t>
      </w:r>
      <w:proofErr w:type="spellEnd"/>
      <w:r>
        <w:t>&gt; has</w:t>
      </w:r>
      <w:r w:rsidR="005F04FF">
        <w:t xml:space="preserve"> both read and update authority s</w:t>
      </w:r>
      <w:r w:rsidR="0058413F">
        <w:t>inc</w:t>
      </w:r>
      <w:r w:rsidR="005F04FF">
        <w:t>e the user is</w:t>
      </w:r>
      <w:r>
        <w:t xml:space="preserve"> the creator of the </w:t>
      </w:r>
      <w:r w:rsidR="002F0FFC">
        <w:t>Idea</w:t>
      </w:r>
      <w:r w:rsidR="005F04FF">
        <w:t>.</w:t>
      </w:r>
    </w:p>
    <w:p w:rsidR="00A84F25" w:rsidRDefault="00A84F25" w:rsidP="00A84F25">
      <w:pPr>
        <w:pStyle w:val="ListParagraph"/>
        <w:numPr>
          <w:ilvl w:val="4"/>
          <w:numId w:val="2"/>
        </w:numPr>
      </w:pPr>
      <w:r w:rsidRPr="0000161E">
        <w:rPr>
          <w:b/>
          <w:color w:val="FF0000"/>
        </w:rPr>
        <w:t>ST</w:t>
      </w:r>
      <w:r>
        <w:t xml:space="preserve"> The Idea’s ‘</w:t>
      </w:r>
      <w:proofErr w:type="spellStart"/>
      <w:r>
        <w:t>Ideastatuscode</w:t>
      </w:r>
      <w:proofErr w:type="spellEnd"/>
      <w:r>
        <w:t>’ is initialized as ‘ST’ meaning ‘Started’.</w:t>
      </w:r>
    </w:p>
    <w:p w:rsidR="00F16D91" w:rsidRDefault="00F16D91" w:rsidP="00025692">
      <w:pPr>
        <w:pStyle w:val="ListParagraph"/>
        <w:numPr>
          <w:ilvl w:val="3"/>
          <w:numId w:val="2"/>
        </w:numPr>
      </w:pPr>
      <w:r>
        <w:t>If the user clicks one of the ‘</w:t>
      </w:r>
      <w:proofErr w:type="spellStart"/>
      <w:r>
        <w:t>ideanum</w:t>
      </w:r>
      <w:proofErr w:type="spellEnd"/>
      <w:r>
        <w:t xml:space="preserve">’ </w:t>
      </w:r>
      <w:r w:rsidR="00F46D9C">
        <w:t>link</w:t>
      </w:r>
      <w:r>
        <w:t>s in the first row:</w:t>
      </w:r>
    </w:p>
    <w:p w:rsidR="00F16D91" w:rsidRDefault="000215DF" w:rsidP="00025692">
      <w:pPr>
        <w:pStyle w:val="ListParagraph"/>
        <w:numPr>
          <w:ilvl w:val="4"/>
          <w:numId w:val="2"/>
        </w:numPr>
      </w:pPr>
      <w:r>
        <w:t>The u</w:t>
      </w:r>
      <w:r w:rsidR="00F16D91">
        <w:t>ser’s access authority</w:t>
      </w:r>
      <w:r>
        <w:t xml:space="preserve"> is determined</w:t>
      </w:r>
      <w:r w:rsidR="00F16D91">
        <w:t>:</w:t>
      </w:r>
    </w:p>
    <w:p w:rsidR="00732A48" w:rsidRDefault="00732A48" w:rsidP="00025692">
      <w:pPr>
        <w:pStyle w:val="ListParagraph"/>
        <w:numPr>
          <w:ilvl w:val="5"/>
          <w:numId w:val="2"/>
        </w:numPr>
      </w:pPr>
      <w:r>
        <w:t>Table ‘</w:t>
      </w:r>
      <w:proofErr w:type="spellStart"/>
      <w:r>
        <w:t>userideatemp</w:t>
      </w:r>
      <w:proofErr w:type="spellEnd"/>
      <w:r>
        <w:t>’ is queried</w:t>
      </w:r>
      <w:r w:rsidR="00CF12FC">
        <w:t xml:space="preserve"> using &lt;</w:t>
      </w:r>
      <w:proofErr w:type="spellStart"/>
      <w:r w:rsidR="00CF12FC">
        <w:t>emailaddress</w:t>
      </w:r>
      <w:proofErr w:type="spellEnd"/>
      <w:r w:rsidR="00CF12FC">
        <w:t xml:space="preserve">&gt; = &lt;the currently logged in user’s ID&gt; and </w:t>
      </w:r>
      <w:proofErr w:type="spellStart"/>
      <w:r w:rsidR="00CF12FC">
        <w:t>ideanum</w:t>
      </w:r>
      <w:proofErr w:type="spellEnd"/>
      <w:r w:rsidR="00CF12FC">
        <w:t xml:space="preserve"> = &lt;the </w:t>
      </w:r>
      <w:proofErr w:type="spellStart"/>
      <w:r w:rsidR="00CF12FC">
        <w:t>ideanum</w:t>
      </w:r>
      <w:proofErr w:type="spellEnd"/>
      <w:r w:rsidR="00CF12FC">
        <w:t xml:space="preserve"> that was clicked&gt; to return the data including</w:t>
      </w:r>
      <w:r>
        <w:t xml:space="preserve"> ‘</w:t>
      </w:r>
      <w:proofErr w:type="spellStart"/>
      <w:r>
        <w:t>ideaupdate_TF</w:t>
      </w:r>
      <w:proofErr w:type="spellEnd"/>
      <w:r>
        <w:t>’</w:t>
      </w:r>
      <w:r w:rsidR="00CF12FC">
        <w:t>.</w:t>
      </w:r>
    </w:p>
    <w:p w:rsidR="000A3513" w:rsidRDefault="005946E8" w:rsidP="000A3513">
      <w:pPr>
        <w:pStyle w:val="ListParagraph"/>
        <w:numPr>
          <w:ilvl w:val="6"/>
          <w:numId w:val="2"/>
        </w:numPr>
      </w:pPr>
      <w:r>
        <w:t xml:space="preserve">If an </w:t>
      </w:r>
      <w:r w:rsidR="002F0FFC">
        <w:t>Idea</w:t>
      </w:r>
      <w:r>
        <w:t xml:space="preserve"> is found</w:t>
      </w:r>
      <w:r w:rsidR="00732A48">
        <w:t xml:space="preserve"> then</w:t>
      </w:r>
      <w:r w:rsidR="00D52FA7">
        <w:t xml:space="preserve"> the ‘</w:t>
      </w:r>
      <w:proofErr w:type="spellStart"/>
      <w:r w:rsidR="00D52FA7">
        <w:t>open_locked_done</w:t>
      </w:r>
      <w:proofErr w:type="spellEnd"/>
      <w:r w:rsidR="00D52FA7">
        <w:t xml:space="preserve">’ value is ‘open’ since all </w:t>
      </w:r>
      <w:proofErr w:type="spellStart"/>
      <w:r w:rsidR="00D52FA7">
        <w:t>indeas</w:t>
      </w:r>
      <w:proofErr w:type="spellEnd"/>
      <w:r w:rsidR="00D52FA7">
        <w:t xml:space="preserve"> on this table have this ‘</w:t>
      </w:r>
      <w:proofErr w:type="spellStart"/>
      <w:r w:rsidR="00D52FA7">
        <w:t>open_locked_done</w:t>
      </w:r>
      <w:proofErr w:type="spellEnd"/>
      <w:r w:rsidR="00D52FA7">
        <w:t>’ value.</w:t>
      </w:r>
    </w:p>
    <w:p w:rsidR="00F16D91" w:rsidRDefault="00F16D91" w:rsidP="001F71FF">
      <w:pPr>
        <w:pStyle w:val="ListParagraph"/>
        <w:numPr>
          <w:ilvl w:val="5"/>
          <w:numId w:val="2"/>
        </w:numPr>
      </w:pPr>
      <w:r>
        <w:t xml:space="preserve">If no </w:t>
      </w:r>
      <w:r w:rsidR="002F0FFC">
        <w:t>Idea</w:t>
      </w:r>
      <w:r>
        <w:t xml:space="preserve"> is found for this</w:t>
      </w:r>
      <w:r w:rsidR="00521601">
        <w:t xml:space="preserve"> user and ‘</w:t>
      </w:r>
      <w:proofErr w:type="spellStart"/>
      <w:r w:rsidR="00521601">
        <w:t>ídeanum</w:t>
      </w:r>
      <w:proofErr w:type="spellEnd"/>
      <w:r w:rsidR="00521601">
        <w:t xml:space="preserve">’ combination </w:t>
      </w:r>
      <w:r>
        <w:t>then</w:t>
      </w:r>
      <w:r w:rsidR="00994697">
        <w:t xml:space="preserve"> t</w:t>
      </w:r>
      <w:r w:rsidR="00EF1383">
        <w:t xml:space="preserve">he </w:t>
      </w:r>
      <w:r w:rsidR="002F0FFC">
        <w:t>Idea</w:t>
      </w:r>
      <w:r w:rsidR="00EF1383">
        <w:t xml:space="preserve"> </w:t>
      </w:r>
      <w:r w:rsidR="002849EB">
        <w:t>must exist on table ‘Idea’ and t</w:t>
      </w:r>
      <w:r w:rsidR="00EF1383">
        <w:t xml:space="preserve">he </w:t>
      </w:r>
      <w:r w:rsidR="00521601">
        <w:t>required two values are found as follows:</w:t>
      </w:r>
    </w:p>
    <w:p w:rsidR="00CF12FC" w:rsidRDefault="00CF12FC" w:rsidP="005D6FDF">
      <w:pPr>
        <w:pStyle w:val="ListParagraph"/>
        <w:numPr>
          <w:ilvl w:val="6"/>
          <w:numId w:val="2"/>
        </w:numPr>
      </w:pPr>
      <w:r>
        <w:t>Table ‘</w:t>
      </w:r>
      <w:proofErr w:type="spellStart"/>
      <w:r>
        <w:t>useridea</w:t>
      </w:r>
      <w:proofErr w:type="spellEnd"/>
      <w:r>
        <w:t>’ is queried to obtain</w:t>
      </w:r>
      <w:r w:rsidR="00473AC3">
        <w:t xml:space="preserve"> all data including</w:t>
      </w:r>
      <w:r>
        <w:t xml:space="preserve"> ‘</w:t>
      </w:r>
      <w:proofErr w:type="spellStart"/>
      <w:r>
        <w:t>ideaupdate_TF</w:t>
      </w:r>
      <w:proofErr w:type="spellEnd"/>
      <w:r>
        <w:t>’.</w:t>
      </w:r>
    </w:p>
    <w:p w:rsidR="00F16D91" w:rsidRDefault="00F16D91" w:rsidP="005D6FDF">
      <w:pPr>
        <w:pStyle w:val="ListParagraph"/>
        <w:numPr>
          <w:ilvl w:val="6"/>
          <w:numId w:val="2"/>
        </w:numPr>
      </w:pPr>
      <w:r>
        <w:t>‘</w:t>
      </w:r>
      <w:proofErr w:type="spellStart"/>
      <w:r>
        <w:t>Ideastatuscode</w:t>
      </w:r>
      <w:proofErr w:type="spellEnd"/>
      <w:r>
        <w:t>’</w:t>
      </w:r>
      <w:r w:rsidR="00521601">
        <w:t xml:space="preserve"> from </w:t>
      </w:r>
      <w:r w:rsidR="00CB3F51">
        <w:t>table ‘Idea’ is</w:t>
      </w:r>
      <w:r>
        <w:t xml:space="preserve"> used to access ‘</w:t>
      </w:r>
      <w:proofErr w:type="spellStart"/>
      <w:r w:rsidR="00A62C65" w:rsidRPr="0003754D">
        <w:rPr>
          <w:b/>
        </w:rPr>
        <w:t>idea</w:t>
      </w:r>
      <w:r w:rsidR="00A62C65">
        <w:rPr>
          <w:b/>
        </w:rPr>
        <w:t>_</w:t>
      </w:r>
      <w:r w:rsidR="00A62C65">
        <w:t>open_locked_done</w:t>
      </w:r>
      <w:proofErr w:type="spellEnd"/>
      <w:r>
        <w:t>’ on table ‘</w:t>
      </w:r>
      <w:proofErr w:type="spellStart"/>
      <w:r>
        <w:t>ideastatus</w:t>
      </w:r>
      <w:proofErr w:type="spellEnd"/>
      <w:r>
        <w:t>’.</w:t>
      </w:r>
    </w:p>
    <w:p w:rsidR="00F16D91" w:rsidRDefault="002B0AF5" w:rsidP="005D6FDF">
      <w:pPr>
        <w:pStyle w:val="ListParagraph"/>
        <w:numPr>
          <w:ilvl w:val="6"/>
          <w:numId w:val="2"/>
        </w:numPr>
      </w:pPr>
      <w:r>
        <w:t>‘</w:t>
      </w:r>
      <w:proofErr w:type="spellStart"/>
      <w:r>
        <w:t>open_locked_done</w:t>
      </w:r>
      <w:proofErr w:type="spellEnd"/>
      <w:r>
        <w:t>’</w:t>
      </w:r>
      <w:r>
        <w:t xml:space="preserve"> is set as the </w:t>
      </w:r>
      <w:r w:rsidR="00F16D91">
        <w:t>‘</w:t>
      </w:r>
      <w:proofErr w:type="spellStart"/>
      <w:r w:rsidR="00F16D91" w:rsidRPr="0003754D">
        <w:rPr>
          <w:b/>
        </w:rPr>
        <w:t>idea</w:t>
      </w:r>
      <w:r w:rsidR="00F16D91">
        <w:rPr>
          <w:b/>
        </w:rPr>
        <w:t>_</w:t>
      </w:r>
      <w:r w:rsidR="00F16D91">
        <w:t>open_locked_done</w:t>
      </w:r>
      <w:proofErr w:type="spellEnd"/>
      <w:r w:rsidR="00F16D91">
        <w:t>’</w:t>
      </w:r>
      <w:r>
        <w:t xml:space="preserve"> value </w:t>
      </w:r>
      <w:r w:rsidR="00F16D91">
        <w:t>returned</w:t>
      </w:r>
      <w:r w:rsidR="005D6FDF">
        <w:t>.</w:t>
      </w:r>
    </w:p>
    <w:p w:rsidR="000A3513" w:rsidRDefault="000A3513" w:rsidP="005D6FDF">
      <w:pPr>
        <w:pStyle w:val="ListParagraph"/>
        <w:numPr>
          <w:ilvl w:val="5"/>
          <w:numId w:val="2"/>
        </w:numPr>
      </w:pPr>
      <w:r>
        <w:t xml:space="preserve">Table ‘idea’ is queried to return the data for the </w:t>
      </w:r>
      <w:r w:rsidR="002F0FFC">
        <w:t>Idea</w:t>
      </w:r>
      <w:r>
        <w:t>.</w:t>
      </w:r>
    </w:p>
    <w:p w:rsidR="00F16D91" w:rsidRDefault="00F16D91" w:rsidP="00025692">
      <w:pPr>
        <w:pStyle w:val="ListParagraph"/>
        <w:numPr>
          <w:ilvl w:val="5"/>
          <w:numId w:val="2"/>
        </w:numPr>
      </w:pPr>
      <w:r>
        <w:t xml:space="preserve">The </w:t>
      </w:r>
      <w:r w:rsidR="0091364F">
        <w:t>‘</w:t>
      </w:r>
      <w:proofErr w:type="spellStart"/>
      <w:r w:rsidR="0091364F">
        <w:t>ideaupdate_TF</w:t>
      </w:r>
      <w:proofErr w:type="spellEnd"/>
      <w:r w:rsidR="0091364F">
        <w:t>’</w:t>
      </w:r>
      <w:r w:rsidR="00EF1383">
        <w:t xml:space="preserve"> and</w:t>
      </w:r>
      <w:r>
        <w:t xml:space="preserve"> </w:t>
      </w:r>
      <w:r w:rsidR="00EF1383">
        <w:t>‘</w:t>
      </w:r>
      <w:proofErr w:type="spellStart"/>
      <w:r w:rsidR="00EF1383">
        <w:t>open_locked_done</w:t>
      </w:r>
      <w:proofErr w:type="spellEnd"/>
      <w:r w:rsidR="00EF1383">
        <w:t xml:space="preserve">’ values </w:t>
      </w:r>
      <w:r>
        <w:t>are interpreted as follows</w:t>
      </w:r>
      <w:r w:rsidR="00F33B9E">
        <w:t xml:space="preserve"> (same process as below so no need to recode.  Instead can create a callable function for this):</w:t>
      </w:r>
    </w:p>
    <w:p w:rsidR="00F16D91" w:rsidRDefault="00F16D91" w:rsidP="00025692">
      <w:pPr>
        <w:pStyle w:val="ListParagraph"/>
        <w:numPr>
          <w:ilvl w:val="6"/>
          <w:numId w:val="2"/>
        </w:numPr>
      </w:pPr>
      <w:r>
        <w:t>If  ‘</w:t>
      </w:r>
      <w:proofErr w:type="spellStart"/>
      <w:r>
        <w:t>ideaupdate_TF</w:t>
      </w:r>
      <w:proofErr w:type="spellEnd"/>
      <w:r>
        <w:t>’ is True, and</w:t>
      </w:r>
    </w:p>
    <w:p w:rsidR="00F16D91" w:rsidRDefault="00F16D91" w:rsidP="00025692">
      <w:pPr>
        <w:pStyle w:val="ListParagraph"/>
        <w:numPr>
          <w:ilvl w:val="7"/>
          <w:numId w:val="2"/>
        </w:numPr>
      </w:pPr>
      <w:r>
        <w:t>If the ‘</w:t>
      </w:r>
      <w:proofErr w:type="spellStart"/>
      <w:r>
        <w:t>open_locked_done</w:t>
      </w:r>
      <w:proofErr w:type="spellEnd"/>
      <w:r>
        <w:t>’ value is 1 (open):</w:t>
      </w:r>
    </w:p>
    <w:p w:rsidR="00F16D91" w:rsidRDefault="00EC54A6" w:rsidP="00025692">
      <w:pPr>
        <w:pStyle w:val="ListParagraph"/>
        <w:numPr>
          <w:ilvl w:val="8"/>
          <w:numId w:val="2"/>
        </w:numPr>
      </w:pPr>
      <w:r>
        <w:t>Then user &lt;</w:t>
      </w:r>
      <w:proofErr w:type="spellStart"/>
      <w:r>
        <w:t>emailaddress</w:t>
      </w:r>
      <w:proofErr w:type="spellEnd"/>
      <w:r>
        <w:t>&gt;</w:t>
      </w:r>
      <w:r w:rsidR="00F16D91">
        <w:t xml:space="preserve"> has both read and update authority.</w:t>
      </w:r>
    </w:p>
    <w:p w:rsidR="00F16D91" w:rsidRDefault="00F16D91" w:rsidP="00025692">
      <w:pPr>
        <w:pStyle w:val="ListParagraph"/>
        <w:numPr>
          <w:ilvl w:val="8"/>
          <w:numId w:val="2"/>
        </w:numPr>
      </w:pPr>
      <w:r>
        <w:t>No message is displayed.</w:t>
      </w:r>
    </w:p>
    <w:p w:rsidR="00F16D91" w:rsidRDefault="00F16D91" w:rsidP="00025692">
      <w:pPr>
        <w:pStyle w:val="ListParagraph"/>
        <w:numPr>
          <w:ilvl w:val="7"/>
          <w:numId w:val="2"/>
        </w:numPr>
      </w:pPr>
      <w:r>
        <w:t>Otherwise</w:t>
      </w:r>
    </w:p>
    <w:p w:rsidR="00F16D91" w:rsidRDefault="00F16D91" w:rsidP="00025692">
      <w:pPr>
        <w:pStyle w:val="ListParagraph"/>
        <w:numPr>
          <w:ilvl w:val="8"/>
          <w:numId w:val="2"/>
        </w:numPr>
      </w:pPr>
      <w:r>
        <w:t>The user has read only authority.</w:t>
      </w:r>
    </w:p>
    <w:p w:rsidR="00F16D91" w:rsidRDefault="00F16D91" w:rsidP="00025692">
      <w:pPr>
        <w:pStyle w:val="ListParagraph"/>
        <w:numPr>
          <w:ilvl w:val="8"/>
          <w:numId w:val="2"/>
        </w:numPr>
      </w:pPr>
      <w:r>
        <w:lastRenderedPageBreak/>
        <w:t>A message is displayed at the top of the screen, “The Idea cannot be updated because it is in processing or has been processed.”</w:t>
      </w:r>
    </w:p>
    <w:p w:rsidR="00F16D91" w:rsidRDefault="00F16D91" w:rsidP="00025692">
      <w:pPr>
        <w:pStyle w:val="ListParagraph"/>
        <w:numPr>
          <w:ilvl w:val="6"/>
          <w:numId w:val="2"/>
        </w:numPr>
      </w:pPr>
      <w:r>
        <w:t>If  ‘</w:t>
      </w:r>
      <w:proofErr w:type="spellStart"/>
      <w:r>
        <w:t>ideaupdate_TF</w:t>
      </w:r>
      <w:proofErr w:type="spellEnd"/>
      <w:r>
        <w:t>’ on table ‘</w:t>
      </w:r>
      <w:proofErr w:type="spellStart"/>
      <w:r>
        <w:t>useridea</w:t>
      </w:r>
      <w:proofErr w:type="spellEnd"/>
      <w:r>
        <w:t>’ is False, then</w:t>
      </w:r>
    </w:p>
    <w:p w:rsidR="00F16D91" w:rsidRDefault="00F16D91" w:rsidP="00025692">
      <w:pPr>
        <w:pStyle w:val="ListParagraph"/>
        <w:numPr>
          <w:ilvl w:val="7"/>
          <w:numId w:val="2"/>
        </w:numPr>
      </w:pPr>
      <w:r>
        <w:t>The user has read only authority.</w:t>
      </w:r>
    </w:p>
    <w:p w:rsidR="00F16D91" w:rsidRDefault="00F16D91" w:rsidP="00025692">
      <w:pPr>
        <w:pStyle w:val="ListParagraph"/>
        <w:numPr>
          <w:ilvl w:val="7"/>
          <w:numId w:val="2"/>
        </w:numPr>
      </w:pPr>
      <w:r>
        <w:t>No message is displayed.</w:t>
      </w:r>
    </w:p>
    <w:p w:rsidR="00025692" w:rsidRDefault="00025692" w:rsidP="00025692">
      <w:pPr>
        <w:pStyle w:val="ListParagraph"/>
        <w:numPr>
          <w:ilvl w:val="3"/>
          <w:numId w:val="2"/>
        </w:numPr>
      </w:pPr>
      <w:r>
        <w:t>The “Share My Idea” input form is opened an</w:t>
      </w:r>
      <w:r w:rsidR="004E3D36">
        <w:t>d populated with</w:t>
      </w:r>
      <w:r w:rsidR="002B0AF5">
        <w:t xml:space="preserve"> either the returned ‘</w:t>
      </w:r>
      <w:proofErr w:type="spellStart"/>
      <w:r w:rsidR="002B0AF5">
        <w:t>ideatemp</w:t>
      </w:r>
      <w:proofErr w:type="spellEnd"/>
      <w:r w:rsidR="002B0AF5">
        <w:t>’ and ‘</w:t>
      </w:r>
      <w:proofErr w:type="spellStart"/>
      <w:r w:rsidR="002B0AF5">
        <w:t>userideatemp</w:t>
      </w:r>
      <w:proofErr w:type="spellEnd"/>
      <w:r w:rsidR="002B0AF5">
        <w:t>’ data elements or the</w:t>
      </w:r>
      <w:r w:rsidR="004E3D36">
        <w:t xml:space="preserve"> </w:t>
      </w:r>
      <w:r w:rsidR="00217239">
        <w:t>‘</w:t>
      </w:r>
      <w:r w:rsidR="004E3D36">
        <w:t>idea</w:t>
      </w:r>
      <w:r w:rsidR="00217239">
        <w:t>’</w:t>
      </w:r>
      <w:r w:rsidR="005D6FDF">
        <w:t xml:space="preserve"> and </w:t>
      </w:r>
      <w:r w:rsidR="00217239">
        <w:t>‘</w:t>
      </w:r>
      <w:proofErr w:type="spellStart"/>
      <w:r w:rsidR="005D6FDF">
        <w:t>useridea</w:t>
      </w:r>
      <w:proofErr w:type="spellEnd"/>
      <w:r w:rsidR="00217239">
        <w:t>’</w:t>
      </w:r>
      <w:r w:rsidR="004E3D36">
        <w:t xml:space="preserve"> data elements</w:t>
      </w:r>
      <w:r w:rsidR="002B0AF5">
        <w:t>, whichever were returned</w:t>
      </w:r>
      <w:r>
        <w:t>.</w:t>
      </w:r>
    </w:p>
    <w:p w:rsidR="00217239" w:rsidRDefault="00217239" w:rsidP="00217239">
      <w:pPr>
        <w:pStyle w:val="ListParagraph"/>
        <w:numPr>
          <w:ilvl w:val="3"/>
          <w:numId w:val="2"/>
        </w:numPr>
      </w:pPr>
      <w:r>
        <w:t>After any data element is updated on the “Share My Idea” input form,</w:t>
      </w:r>
    </w:p>
    <w:p w:rsidR="00217239" w:rsidRDefault="00217239" w:rsidP="00217239">
      <w:pPr>
        <w:pStyle w:val="ListParagraph"/>
        <w:numPr>
          <w:ilvl w:val="4"/>
          <w:numId w:val="2"/>
        </w:numPr>
      </w:pPr>
      <w:r>
        <w:t>If the ‘</w:t>
      </w:r>
      <w:proofErr w:type="spellStart"/>
      <w:r>
        <w:t>ideastatus</w:t>
      </w:r>
      <w:proofErr w:type="spellEnd"/>
      <w:r>
        <w:t xml:space="preserve">’ of the </w:t>
      </w:r>
      <w:r w:rsidR="00B34DAE">
        <w:t>I</w:t>
      </w:r>
      <w:r>
        <w:t>dea</w:t>
      </w:r>
      <w:r w:rsidR="00B34DAE">
        <w:t xml:space="preserve"> on table ‘idea’</w:t>
      </w:r>
      <w:r>
        <w:t xml:space="preserve"> is ‘ST’ and </w:t>
      </w:r>
      <w:r w:rsidR="00B34DAE">
        <w:t>no errors are detected</w:t>
      </w:r>
      <w:r>
        <w:t xml:space="preserve"> in either</w:t>
      </w:r>
      <w:r w:rsidR="00B34DAE">
        <w:t xml:space="preserve"> the “Share My Idea” or  ‘addingusers.html’ input forms then:</w:t>
      </w:r>
    </w:p>
    <w:p w:rsidR="00217239" w:rsidRDefault="00217239" w:rsidP="00217239">
      <w:pPr>
        <w:pStyle w:val="ListParagraph"/>
        <w:numPr>
          <w:ilvl w:val="5"/>
          <w:numId w:val="2"/>
        </w:numPr>
      </w:pPr>
      <w:r w:rsidRPr="0000161E">
        <w:rPr>
          <w:b/>
          <w:color w:val="FF0000"/>
        </w:rPr>
        <w:t>UP</w:t>
      </w:r>
      <w:r>
        <w:rPr>
          <w:b/>
          <w:color w:val="FF0000"/>
        </w:rPr>
        <w:t xml:space="preserve">  </w:t>
      </w:r>
      <w:r w:rsidR="00B34DAE">
        <w:t>T</w:t>
      </w:r>
      <w:r>
        <w:t>he system changes the ‘</w:t>
      </w:r>
      <w:proofErr w:type="spellStart"/>
      <w:r>
        <w:t>Ideastatus</w:t>
      </w:r>
      <w:proofErr w:type="spellEnd"/>
      <w:r>
        <w:t>’ to ‘UP’ – ‘Updated’.</w:t>
      </w:r>
    </w:p>
    <w:p w:rsidR="00217239" w:rsidRDefault="00217239" w:rsidP="00217239">
      <w:pPr>
        <w:pStyle w:val="ListParagraph"/>
        <w:numPr>
          <w:ilvl w:val="5"/>
          <w:numId w:val="2"/>
        </w:numPr>
      </w:pPr>
      <w:r>
        <w:t>The Idea is saved to table ‘Idea’.</w:t>
      </w:r>
    </w:p>
    <w:p w:rsidR="00217239" w:rsidRDefault="00217239" w:rsidP="00217239">
      <w:pPr>
        <w:pStyle w:val="ListParagraph"/>
        <w:numPr>
          <w:ilvl w:val="5"/>
          <w:numId w:val="2"/>
        </w:numPr>
      </w:pPr>
      <w:r>
        <w:t>The Idea is deleted from table ‘</w:t>
      </w:r>
      <w:proofErr w:type="spellStart"/>
      <w:r>
        <w:t>ideatemp</w:t>
      </w:r>
      <w:proofErr w:type="spellEnd"/>
      <w:r>
        <w:t>’.</w:t>
      </w:r>
    </w:p>
    <w:p w:rsidR="00C3643B" w:rsidRDefault="00C3643B" w:rsidP="000910D9">
      <w:pPr>
        <w:pStyle w:val="ListParagraph"/>
        <w:numPr>
          <w:ilvl w:val="2"/>
          <w:numId w:val="2"/>
        </w:numPr>
      </w:pPr>
      <w:r>
        <w:t>If the user clicks one of the ‘</w:t>
      </w:r>
      <w:proofErr w:type="spellStart"/>
      <w:r>
        <w:t>ideanum</w:t>
      </w:r>
      <w:proofErr w:type="spellEnd"/>
      <w:r>
        <w:t xml:space="preserve">’ </w:t>
      </w:r>
      <w:r w:rsidR="00F46D9C">
        <w:t>link</w:t>
      </w:r>
      <w:r>
        <w:t>s in the second row:</w:t>
      </w:r>
    </w:p>
    <w:p w:rsidR="005D6FDF" w:rsidRDefault="008B6EF7" w:rsidP="00AC4B4D">
      <w:pPr>
        <w:pStyle w:val="ListParagraph"/>
        <w:numPr>
          <w:ilvl w:val="3"/>
          <w:numId w:val="2"/>
        </w:numPr>
      </w:pPr>
      <w:r>
        <w:t xml:space="preserve">Using the user’s logged in </w:t>
      </w:r>
      <w:r w:rsidR="000677E6">
        <w:t>&lt;</w:t>
      </w:r>
      <w:proofErr w:type="spellStart"/>
      <w:r w:rsidR="000677E6">
        <w:t>emailaddress</w:t>
      </w:r>
      <w:proofErr w:type="spellEnd"/>
      <w:r w:rsidR="000677E6">
        <w:t>&gt;</w:t>
      </w:r>
      <w:r>
        <w:t xml:space="preserve"> and the ‘</w:t>
      </w:r>
      <w:proofErr w:type="spellStart"/>
      <w:r>
        <w:t>I</w:t>
      </w:r>
      <w:r w:rsidR="001F71FF">
        <w:t>deanum</w:t>
      </w:r>
      <w:proofErr w:type="spellEnd"/>
      <w:r w:rsidR="001F71FF">
        <w:t>’ from the clicked link,</w:t>
      </w:r>
      <w:r w:rsidR="00AC4B4D">
        <w:t xml:space="preserve"> t</w:t>
      </w:r>
      <w:r w:rsidR="005D6FDF">
        <w:t>he user’s access authority is determined:</w:t>
      </w:r>
    </w:p>
    <w:p w:rsidR="005D6FDF" w:rsidRDefault="00AC4B4D" w:rsidP="00AC4B4D">
      <w:pPr>
        <w:pStyle w:val="ListParagraph"/>
        <w:numPr>
          <w:ilvl w:val="4"/>
          <w:numId w:val="2"/>
        </w:numPr>
      </w:pPr>
      <w:r>
        <w:t>Since t</w:t>
      </w:r>
      <w:r w:rsidR="005D6FDF">
        <w:t xml:space="preserve">he </w:t>
      </w:r>
      <w:r w:rsidR="002F0FFC">
        <w:t>Idea</w:t>
      </w:r>
      <w:r w:rsidR="005D6FDF">
        <w:t xml:space="preserve"> </w:t>
      </w:r>
      <w:r>
        <w:t>must exist on table ‘Idea’,</w:t>
      </w:r>
      <w:r w:rsidR="005D6FDF">
        <w:t xml:space="preserve"> the required two values are found as follows:</w:t>
      </w:r>
    </w:p>
    <w:p w:rsidR="008042E4" w:rsidRDefault="008042E4" w:rsidP="008042E4">
      <w:pPr>
        <w:pStyle w:val="ListParagraph"/>
        <w:numPr>
          <w:ilvl w:val="5"/>
          <w:numId w:val="2"/>
        </w:numPr>
      </w:pPr>
      <w:r>
        <w:t>Table ‘</w:t>
      </w:r>
      <w:proofErr w:type="spellStart"/>
      <w:r>
        <w:t>useridea</w:t>
      </w:r>
      <w:proofErr w:type="spellEnd"/>
      <w:r>
        <w:t>’ is queried to obtain all data including ‘</w:t>
      </w:r>
      <w:proofErr w:type="spellStart"/>
      <w:r>
        <w:t>ideaupdate_TF</w:t>
      </w:r>
      <w:proofErr w:type="spellEnd"/>
      <w:r>
        <w:t>’.</w:t>
      </w:r>
    </w:p>
    <w:p w:rsidR="005C10C3" w:rsidRDefault="005C10C3" w:rsidP="008042E4">
      <w:pPr>
        <w:pStyle w:val="ListParagraph"/>
        <w:numPr>
          <w:ilvl w:val="5"/>
          <w:numId w:val="2"/>
        </w:numPr>
      </w:pPr>
      <w:r>
        <w:t xml:space="preserve">Table ‘idea’ is queried to obtain all data including </w:t>
      </w:r>
      <w:r w:rsidR="008042E4">
        <w:t>‘</w:t>
      </w:r>
      <w:proofErr w:type="spellStart"/>
      <w:r w:rsidR="008042E4">
        <w:t>Ideastatuscode</w:t>
      </w:r>
      <w:proofErr w:type="spellEnd"/>
      <w:r w:rsidR="008042E4">
        <w:t>’</w:t>
      </w:r>
      <w:r>
        <w:t>.</w:t>
      </w:r>
    </w:p>
    <w:p w:rsidR="008042E4" w:rsidRDefault="005C10C3" w:rsidP="008042E4">
      <w:pPr>
        <w:pStyle w:val="ListParagraph"/>
        <w:numPr>
          <w:ilvl w:val="5"/>
          <w:numId w:val="2"/>
        </w:numPr>
      </w:pPr>
      <w:r>
        <w:t>‘</w:t>
      </w:r>
      <w:proofErr w:type="spellStart"/>
      <w:r>
        <w:t>Ideastatuscode</w:t>
      </w:r>
      <w:proofErr w:type="spellEnd"/>
      <w:r>
        <w:t>’</w:t>
      </w:r>
      <w:r>
        <w:t xml:space="preserve"> is used to access table ‘</w:t>
      </w:r>
      <w:proofErr w:type="spellStart"/>
      <w:r>
        <w:t>ideastatus</w:t>
      </w:r>
      <w:proofErr w:type="spellEnd"/>
      <w:r>
        <w:t>’ and return ‘</w:t>
      </w:r>
      <w:proofErr w:type="spellStart"/>
      <w:r w:rsidR="008042E4" w:rsidRPr="005C10C3">
        <w:rPr>
          <w:b/>
        </w:rPr>
        <w:t>idea</w:t>
      </w:r>
      <w:r w:rsidR="008042E4" w:rsidRPr="005C10C3">
        <w:rPr>
          <w:b/>
        </w:rPr>
        <w:t>final</w:t>
      </w:r>
      <w:r w:rsidR="008042E4" w:rsidRPr="005C10C3">
        <w:rPr>
          <w:b/>
        </w:rPr>
        <w:t>_</w:t>
      </w:r>
      <w:r w:rsidR="008042E4">
        <w:t>open_locked_done</w:t>
      </w:r>
      <w:proofErr w:type="spellEnd"/>
      <w:r w:rsidR="008042E4">
        <w:t>’.</w:t>
      </w:r>
    </w:p>
    <w:p w:rsidR="008042E4" w:rsidRDefault="008042E4" w:rsidP="008042E4">
      <w:pPr>
        <w:pStyle w:val="ListParagraph"/>
        <w:numPr>
          <w:ilvl w:val="5"/>
          <w:numId w:val="2"/>
        </w:numPr>
      </w:pPr>
      <w:r>
        <w:t>‘</w:t>
      </w:r>
      <w:proofErr w:type="spellStart"/>
      <w:r>
        <w:t>open_locked_done</w:t>
      </w:r>
      <w:proofErr w:type="spellEnd"/>
      <w:r>
        <w:t>’ is set as the ‘</w:t>
      </w:r>
      <w:proofErr w:type="spellStart"/>
      <w:r w:rsidRPr="0003754D">
        <w:rPr>
          <w:b/>
        </w:rPr>
        <w:t>idea</w:t>
      </w:r>
      <w:r>
        <w:rPr>
          <w:b/>
        </w:rPr>
        <w:t>final</w:t>
      </w:r>
      <w:r>
        <w:rPr>
          <w:b/>
        </w:rPr>
        <w:t>_</w:t>
      </w:r>
      <w:r>
        <w:t>open_locked_done</w:t>
      </w:r>
      <w:proofErr w:type="spellEnd"/>
      <w:r>
        <w:t>’ value returned.</w:t>
      </w:r>
    </w:p>
    <w:p w:rsidR="005D6FDF" w:rsidRDefault="005D6FDF" w:rsidP="00AC4B4D">
      <w:pPr>
        <w:pStyle w:val="ListParagraph"/>
        <w:numPr>
          <w:ilvl w:val="4"/>
          <w:numId w:val="2"/>
        </w:numPr>
      </w:pPr>
      <w:r>
        <w:t>The ‘</w:t>
      </w:r>
      <w:proofErr w:type="spellStart"/>
      <w:r>
        <w:t>ideaupdate_TF</w:t>
      </w:r>
      <w:proofErr w:type="spellEnd"/>
      <w:r>
        <w:t>’ and ‘</w:t>
      </w:r>
      <w:proofErr w:type="spellStart"/>
      <w:r>
        <w:t>open_locked_done</w:t>
      </w:r>
      <w:proofErr w:type="spellEnd"/>
      <w:r>
        <w:t>’ v</w:t>
      </w:r>
      <w:r w:rsidR="005C10C3">
        <w:t xml:space="preserve">alues are interpreted using the </w:t>
      </w:r>
      <w:r w:rsidR="00F33B9E">
        <w:t>same process as above so no need to recode.  Instead can crea</w:t>
      </w:r>
      <w:r w:rsidR="005C10C3">
        <w:t>te a callable function for this</w:t>
      </w:r>
    </w:p>
    <w:p w:rsidR="002D0123" w:rsidRDefault="002D0123" w:rsidP="002D0123">
      <w:pPr>
        <w:pStyle w:val="ListParagraph"/>
        <w:numPr>
          <w:ilvl w:val="3"/>
          <w:numId w:val="2"/>
        </w:numPr>
      </w:pPr>
      <w:r>
        <w:t>The “Complete My Idea” input form is opened and populated with the data</w:t>
      </w:r>
      <w:r w:rsidR="005C10C3">
        <w:t xml:space="preserve"> already retrieved</w:t>
      </w:r>
      <w:r>
        <w:t xml:space="preserve"> from table</w:t>
      </w:r>
      <w:r w:rsidR="00DD1A27">
        <w:t>s</w:t>
      </w:r>
      <w:r>
        <w:t xml:space="preserve"> ‘</w:t>
      </w:r>
      <w:proofErr w:type="spellStart"/>
      <w:r>
        <w:t>ideafinal</w:t>
      </w:r>
      <w:proofErr w:type="spellEnd"/>
      <w:r>
        <w:t>’</w:t>
      </w:r>
      <w:r w:rsidR="00DD1A27">
        <w:t xml:space="preserve"> and </w:t>
      </w:r>
      <w:r w:rsidR="00A63A67">
        <w:t>‘</w:t>
      </w:r>
      <w:proofErr w:type="spellStart"/>
      <w:r w:rsidR="00A63A67">
        <w:t>useridea</w:t>
      </w:r>
      <w:proofErr w:type="spellEnd"/>
      <w:r w:rsidR="00A63A67">
        <w:t>’</w:t>
      </w:r>
      <w:r>
        <w:t>.</w:t>
      </w:r>
    </w:p>
    <w:p w:rsidR="005D6FDF" w:rsidRDefault="006F66C6" w:rsidP="0030310A">
      <w:pPr>
        <w:pStyle w:val="ListParagraph"/>
        <w:numPr>
          <w:ilvl w:val="2"/>
          <w:numId w:val="2"/>
        </w:numPr>
        <w:tabs>
          <w:tab w:val="left" w:pos="8280"/>
        </w:tabs>
      </w:pPr>
      <w:r>
        <w:t>Below</w:t>
      </w:r>
      <w:r w:rsidR="0030310A">
        <w:t xml:space="preserve"> both</w:t>
      </w:r>
      <w:r>
        <w:t xml:space="preserve"> the</w:t>
      </w:r>
      <w:r w:rsidR="0030310A">
        <w:t xml:space="preserve"> “Share My Idea” and</w:t>
      </w:r>
      <w:r>
        <w:t xml:space="preserve"> “Complete My Idea” input form</w:t>
      </w:r>
      <w:r w:rsidR="0030310A">
        <w:t>s appears the</w:t>
      </w:r>
      <w:r>
        <w:t xml:space="preserve"> ‘addingusers.html’ user input for</w:t>
      </w:r>
      <w:r w:rsidR="00B34DAE">
        <w:t>m</w:t>
      </w:r>
      <w:r w:rsidR="0030310A">
        <w:t xml:space="preserve"> via an</w:t>
      </w:r>
      <w:r>
        <w:t xml:space="preserve"> includes statement.</w:t>
      </w:r>
      <w:r w:rsidR="0030310A">
        <w:t xml:space="preserve">  (See the A</w:t>
      </w:r>
      <w:r w:rsidR="0030310A" w:rsidRPr="0030310A">
        <w:t>dding and Changing Project Participants</w:t>
      </w:r>
      <w:r w:rsidR="0030310A">
        <w:t xml:space="preserve"> section below).</w:t>
      </w:r>
    </w:p>
    <w:p w:rsidR="005C4454" w:rsidRPr="00D147ED" w:rsidRDefault="005C4454" w:rsidP="008348D3">
      <w:pPr>
        <w:pStyle w:val="ListParagraph"/>
        <w:numPr>
          <w:ilvl w:val="0"/>
          <w:numId w:val="2"/>
        </w:numPr>
        <w:rPr>
          <w:color w:val="FF0000"/>
        </w:rPr>
      </w:pPr>
      <w:r w:rsidRPr="00D147ED">
        <w:rPr>
          <w:color w:val="FF0000"/>
        </w:rPr>
        <w:t>*******************************  WORK</w:t>
      </w:r>
      <w:bookmarkStart w:id="0" w:name="_GoBack"/>
      <w:bookmarkEnd w:id="0"/>
      <w:r w:rsidRPr="00D147ED">
        <w:rPr>
          <w:color w:val="FF0000"/>
        </w:rPr>
        <w:t>ING HERE ***********************************</w:t>
      </w:r>
    </w:p>
    <w:p w:rsidR="005349E3" w:rsidRPr="005349E3" w:rsidRDefault="005349E3" w:rsidP="005349E3">
      <w:pPr>
        <w:pStyle w:val="ListParagraph"/>
        <w:numPr>
          <w:ilvl w:val="0"/>
          <w:numId w:val="2"/>
        </w:numPr>
        <w:rPr>
          <w:b/>
        </w:rPr>
      </w:pPr>
      <w:r>
        <w:rPr>
          <w:b/>
        </w:rPr>
        <w:t>Saving I</w:t>
      </w:r>
      <w:r w:rsidRPr="005349E3">
        <w:rPr>
          <w:b/>
        </w:rPr>
        <w:t>dea</w:t>
      </w:r>
      <w:r>
        <w:rPr>
          <w:b/>
        </w:rPr>
        <w:t>s</w:t>
      </w:r>
    </w:p>
    <w:p w:rsidR="005349E3" w:rsidRDefault="005349E3" w:rsidP="001E553C">
      <w:pPr>
        <w:pStyle w:val="ListParagraph"/>
        <w:numPr>
          <w:ilvl w:val="1"/>
          <w:numId w:val="2"/>
        </w:numPr>
      </w:pPr>
      <w:r>
        <w:t>The user may save an open Idea at any time.</w:t>
      </w:r>
    </w:p>
    <w:p w:rsidR="000A148D" w:rsidRDefault="001E553C" w:rsidP="001E553C">
      <w:pPr>
        <w:pStyle w:val="ListParagraph"/>
        <w:numPr>
          <w:ilvl w:val="1"/>
          <w:numId w:val="2"/>
        </w:numPr>
      </w:pPr>
      <w:r>
        <w:t>Preliminary</w:t>
      </w:r>
      <w:r w:rsidR="000A148D">
        <w:t xml:space="preserve"> Idea</w:t>
      </w:r>
      <w:r>
        <w:t>s, when</w:t>
      </w:r>
      <w:r w:rsidR="000A148D">
        <w:t xml:space="preserve"> saved, may be saved to any one of three tables:</w:t>
      </w:r>
    </w:p>
    <w:p w:rsidR="000A148D" w:rsidRDefault="000A148D" w:rsidP="001E553C">
      <w:pPr>
        <w:pStyle w:val="ListParagraph"/>
        <w:numPr>
          <w:ilvl w:val="2"/>
          <w:numId w:val="2"/>
        </w:numPr>
      </w:pPr>
      <w:r>
        <w:t>‘</w:t>
      </w:r>
      <w:proofErr w:type="spellStart"/>
      <w:r>
        <w:t>Ideafirst</w:t>
      </w:r>
      <w:proofErr w:type="spellEnd"/>
      <w:r>
        <w:t>’ if it does not yet have an ‘</w:t>
      </w:r>
      <w:proofErr w:type="spellStart"/>
      <w:r>
        <w:t>Ideanum</w:t>
      </w:r>
      <w:proofErr w:type="spellEnd"/>
      <w:r>
        <w:t>’ to uniquely identify it.</w:t>
      </w:r>
    </w:p>
    <w:p w:rsidR="000A148D" w:rsidRDefault="000A148D" w:rsidP="001E553C">
      <w:pPr>
        <w:pStyle w:val="ListParagraph"/>
        <w:numPr>
          <w:ilvl w:val="2"/>
          <w:numId w:val="2"/>
        </w:numPr>
      </w:pPr>
      <w:r>
        <w:t>‘</w:t>
      </w:r>
      <w:proofErr w:type="spellStart"/>
      <w:r>
        <w:t>ideatemp</w:t>
      </w:r>
      <w:proofErr w:type="spellEnd"/>
      <w:r>
        <w:t>’ if it has an ‘</w:t>
      </w:r>
      <w:proofErr w:type="spellStart"/>
      <w:r>
        <w:t>ideanum</w:t>
      </w:r>
      <w:proofErr w:type="spellEnd"/>
      <w:r>
        <w:t>’ and its ‘</w:t>
      </w:r>
      <w:proofErr w:type="spellStart"/>
      <w:r>
        <w:t>ideastatuscode</w:t>
      </w:r>
      <w:proofErr w:type="spellEnd"/>
      <w:r>
        <w:t>’ is ‘ST’ meaning started.</w:t>
      </w:r>
    </w:p>
    <w:p w:rsidR="000A148D" w:rsidRDefault="000A148D" w:rsidP="001E553C">
      <w:pPr>
        <w:pStyle w:val="ListParagraph"/>
        <w:numPr>
          <w:ilvl w:val="2"/>
          <w:numId w:val="2"/>
        </w:numPr>
      </w:pPr>
      <w:r>
        <w:t>‘idea’ in every other case.</w:t>
      </w:r>
    </w:p>
    <w:p w:rsidR="000A148D" w:rsidRDefault="000A148D" w:rsidP="001E553C">
      <w:pPr>
        <w:pStyle w:val="ListParagraph"/>
        <w:numPr>
          <w:ilvl w:val="2"/>
          <w:numId w:val="2"/>
        </w:numPr>
      </w:pPr>
      <w:r>
        <w:t>The following explains this in more detail.</w:t>
      </w:r>
    </w:p>
    <w:p w:rsidR="00837A68" w:rsidRDefault="00354EC3" w:rsidP="001E553C">
      <w:pPr>
        <w:pStyle w:val="ListParagraph"/>
        <w:numPr>
          <w:ilvl w:val="1"/>
          <w:numId w:val="2"/>
        </w:numPr>
      </w:pPr>
      <w:r>
        <w:t>When saving</w:t>
      </w:r>
      <w:r w:rsidR="00837A68">
        <w:t xml:space="preserve"> the </w:t>
      </w:r>
      <w:r w:rsidR="002F0FFC">
        <w:t>Idea</w:t>
      </w:r>
      <w:r w:rsidR="00837A68">
        <w:t>:</w:t>
      </w:r>
    </w:p>
    <w:p w:rsidR="001E553C" w:rsidRDefault="004646D6" w:rsidP="001E553C">
      <w:pPr>
        <w:pStyle w:val="ListParagraph"/>
        <w:numPr>
          <w:ilvl w:val="2"/>
          <w:numId w:val="2"/>
        </w:numPr>
      </w:pPr>
      <w:r>
        <w:t>At creation it is automatically saved to</w:t>
      </w:r>
      <w:r w:rsidR="001E553C">
        <w:t xml:space="preserve"> table ‘</w:t>
      </w:r>
      <w:proofErr w:type="spellStart"/>
      <w:r w:rsidR="001E553C">
        <w:t>ideafirst</w:t>
      </w:r>
      <w:proofErr w:type="spellEnd"/>
      <w:r w:rsidR="001E553C">
        <w:t>’.</w:t>
      </w:r>
    </w:p>
    <w:p w:rsidR="008A1B5D" w:rsidRDefault="008A1B5D" w:rsidP="008A1B5D">
      <w:pPr>
        <w:pStyle w:val="ListParagraph"/>
        <w:numPr>
          <w:ilvl w:val="3"/>
          <w:numId w:val="2"/>
        </w:numPr>
      </w:pPr>
      <w:r>
        <w:t>This tab</w:t>
      </w:r>
      <w:r w:rsidR="00C52250">
        <w:t>le assigns it</w:t>
      </w:r>
      <w:r>
        <w:t xml:space="preserve"> the next sequential ‘</w:t>
      </w:r>
      <w:proofErr w:type="spellStart"/>
      <w:r>
        <w:t>ideanum</w:t>
      </w:r>
      <w:proofErr w:type="spellEnd"/>
      <w:r>
        <w:t>’.</w:t>
      </w:r>
    </w:p>
    <w:p w:rsidR="003D50BC" w:rsidRDefault="001E553C" w:rsidP="001E553C">
      <w:pPr>
        <w:pStyle w:val="ListParagraph"/>
        <w:numPr>
          <w:ilvl w:val="2"/>
          <w:numId w:val="2"/>
        </w:numPr>
      </w:pPr>
      <w:r>
        <w:t xml:space="preserve">After that it is saved with </w:t>
      </w:r>
      <w:r w:rsidR="00267873">
        <w:t>‘</w:t>
      </w:r>
      <w:proofErr w:type="spellStart"/>
      <w:r w:rsidR="00F75248">
        <w:t>idea</w:t>
      </w:r>
      <w:r w:rsidR="00837A68">
        <w:t>status</w:t>
      </w:r>
      <w:r>
        <w:t>code</w:t>
      </w:r>
      <w:proofErr w:type="spellEnd"/>
      <w:r w:rsidR="00267873">
        <w:t>’</w:t>
      </w:r>
      <w:r>
        <w:t xml:space="preserve"> =</w:t>
      </w:r>
      <w:r w:rsidR="00837A68">
        <w:t xml:space="preserve"> ‘ST’</w:t>
      </w:r>
      <w:r>
        <w:t xml:space="preserve"> (for started) to able ‘</w:t>
      </w:r>
      <w:proofErr w:type="spellStart"/>
      <w:r>
        <w:t>ideatemp</w:t>
      </w:r>
      <w:proofErr w:type="spellEnd"/>
      <w:r>
        <w:t>’.</w:t>
      </w:r>
    </w:p>
    <w:p w:rsidR="00837A68" w:rsidRDefault="003D50BC" w:rsidP="001E553C">
      <w:pPr>
        <w:pStyle w:val="ListParagraph"/>
        <w:numPr>
          <w:ilvl w:val="3"/>
          <w:numId w:val="2"/>
        </w:numPr>
      </w:pPr>
      <w:r>
        <w:t>The Idea</w:t>
      </w:r>
      <w:r w:rsidR="001E553C">
        <w:t xml:space="preserve"> is saved</w:t>
      </w:r>
      <w:r w:rsidR="00D7302B">
        <w:t xml:space="preserve"> with any data eleme</w:t>
      </w:r>
      <w:r w:rsidR="009B4CD7">
        <w:t>nts the user may have populated, and</w:t>
      </w:r>
    </w:p>
    <w:p w:rsidR="009B4CD7" w:rsidRPr="009B4CD7" w:rsidRDefault="009666AF" w:rsidP="001E553C">
      <w:pPr>
        <w:pStyle w:val="ListParagraph"/>
        <w:numPr>
          <w:ilvl w:val="3"/>
          <w:numId w:val="2"/>
        </w:numPr>
      </w:pPr>
      <w:r>
        <w:t>Any data elements</w:t>
      </w:r>
      <w:r w:rsidR="008A1B5D">
        <w:t xml:space="preserve"> for users associated with the idea are saved to</w:t>
      </w:r>
      <w:r w:rsidR="009B4CD7">
        <w:t xml:space="preserve"> table ‘</w:t>
      </w:r>
      <w:proofErr w:type="spellStart"/>
      <w:r w:rsidR="008A1B5D">
        <w:t>user</w:t>
      </w:r>
      <w:r w:rsidR="002962A8">
        <w:t>ideatemp</w:t>
      </w:r>
      <w:proofErr w:type="spellEnd"/>
      <w:r w:rsidR="009B4CD7">
        <w:t>’.  (See t</w:t>
      </w:r>
      <w:r w:rsidR="009B4CD7" w:rsidRPr="009B4CD7">
        <w:t>he “</w:t>
      </w:r>
      <w:r w:rsidR="009B4CD7" w:rsidRPr="009B4CD7">
        <w:rPr>
          <w:sz w:val="24"/>
          <w:szCs w:val="24"/>
        </w:rPr>
        <w:t>Adding Project Participants” section below</w:t>
      </w:r>
      <w:r w:rsidR="009B4CD7">
        <w:rPr>
          <w:sz w:val="24"/>
          <w:szCs w:val="24"/>
        </w:rPr>
        <w:t>.)</w:t>
      </w:r>
    </w:p>
    <w:p w:rsidR="003D50BC" w:rsidRDefault="009B4CD7" w:rsidP="001E553C">
      <w:pPr>
        <w:pStyle w:val="ListParagraph"/>
        <w:numPr>
          <w:ilvl w:val="3"/>
          <w:numId w:val="2"/>
        </w:numPr>
      </w:pPr>
      <w:r>
        <w:t xml:space="preserve">Both tables have </w:t>
      </w:r>
      <w:r w:rsidR="00F13151">
        <w:t>few</w:t>
      </w:r>
      <w:r>
        <w:t>er</w:t>
      </w:r>
      <w:r w:rsidR="003D50BC">
        <w:t xml:space="preserve"> ‘not null’ constraints so the Idea can be saved precisely as the user created it</w:t>
      </w:r>
      <w:r w:rsidR="00113C81">
        <w:t>, including with</w:t>
      </w:r>
      <w:r w:rsidR="00B57762">
        <w:t xml:space="preserve"> some but not all</w:t>
      </w:r>
      <w:r w:rsidR="00113C81">
        <w:t xml:space="preserve"> errors</w:t>
      </w:r>
      <w:r w:rsidR="003D50BC">
        <w:t>.</w:t>
      </w:r>
    </w:p>
    <w:p w:rsidR="00267873" w:rsidRDefault="00267873" w:rsidP="001E553C">
      <w:pPr>
        <w:pStyle w:val="ListParagraph"/>
        <w:numPr>
          <w:ilvl w:val="3"/>
          <w:numId w:val="2"/>
        </w:numPr>
      </w:pPr>
      <w:r>
        <w:lastRenderedPageBreak/>
        <w:t>When</w:t>
      </w:r>
      <w:r w:rsidR="00354EC3">
        <w:t xml:space="preserve"> saving an </w:t>
      </w:r>
      <w:r w:rsidR="002F0FFC">
        <w:t>Idea</w:t>
      </w:r>
      <w:r>
        <w:t>,</w:t>
      </w:r>
      <w:r w:rsidR="00354EC3">
        <w:t xml:space="preserve"> the</w:t>
      </w:r>
      <w:r>
        <w:t xml:space="preserve"> system verifies there is </w:t>
      </w:r>
      <w:r w:rsidR="00354EC3">
        <w:t>at least one person with update au</w:t>
      </w:r>
      <w:r>
        <w:t>thority associated with it</w:t>
      </w:r>
      <w:r w:rsidR="00F13151">
        <w:t xml:space="preserve"> on table </w:t>
      </w:r>
      <w:proofErr w:type="spellStart"/>
      <w:r w:rsidR="00B57762">
        <w:t>user</w:t>
      </w:r>
      <w:r w:rsidR="002962A8">
        <w:t>ideatemp</w:t>
      </w:r>
      <w:proofErr w:type="spellEnd"/>
      <w:r>
        <w:t xml:space="preserve"> when saved.</w:t>
      </w:r>
    </w:p>
    <w:p w:rsidR="00354EC3" w:rsidRDefault="00354EC3" w:rsidP="001E553C">
      <w:pPr>
        <w:pStyle w:val="ListParagraph"/>
        <w:numPr>
          <w:ilvl w:val="4"/>
          <w:numId w:val="2"/>
        </w:numPr>
      </w:pPr>
      <w:r>
        <w:t>(This assures the user did not revoke his/her own authority during the session).</w:t>
      </w:r>
    </w:p>
    <w:p w:rsidR="009B4CD7" w:rsidRDefault="009B4CD7" w:rsidP="001E553C">
      <w:pPr>
        <w:pStyle w:val="ListParagraph"/>
        <w:numPr>
          <w:ilvl w:val="4"/>
          <w:numId w:val="2"/>
        </w:numPr>
      </w:pPr>
      <w:r>
        <w:t>If there is no such user the Idea is not saved and an error is reported.</w:t>
      </w:r>
    </w:p>
    <w:p w:rsidR="0022677E" w:rsidRDefault="009666AF" w:rsidP="001E553C">
      <w:pPr>
        <w:pStyle w:val="ListParagraph"/>
        <w:numPr>
          <w:ilvl w:val="2"/>
          <w:numId w:val="2"/>
        </w:numPr>
      </w:pPr>
      <w:r>
        <w:t xml:space="preserve">For all other </w:t>
      </w:r>
      <w:r w:rsidR="002F0FFC">
        <w:t>Idea</w:t>
      </w:r>
      <w:r>
        <w:t>s</w:t>
      </w:r>
      <w:r w:rsidR="0022677E">
        <w:t>:</w:t>
      </w:r>
    </w:p>
    <w:p w:rsidR="0022677E" w:rsidRDefault="0022677E" w:rsidP="001E553C">
      <w:pPr>
        <w:pStyle w:val="ListParagraph"/>
        <w:numPr>
          <w:ilvl w:val="3"/>
          <w:numId w:val="2"/>
        </w:numPr>
      </w:pPr>
      <w:r>
        <w:t>If any errors are present</w:t>
      </w:r>
      <w:r w:rsidR="005D0AC2">
        <w:t xml:space="preserve"> for either table ‘idea’ or table ‘</w:t>
      </w:r>
      <w:proofErr w:type="spellStart"/>
      <w:r w:rsidR="005D0AC2">
        <w:t>useridea</w:t>
      </w:r>
      <w:proofErr w:type="spellEnd"/>
      <w:r w:rsidR="005D0AC2">
        <w:t>’</w:t>
      </w:r>
      <w:r>
        <w:t>:</w:t>
      </w:r>
    </w:p>
    <w:p w:rsidR="0022677E" w:rsidRDefault="0022677E" w:rsidP="001E553C">
      <w:pPr>
        <w:pStyle w:val="ListParagraph"/>
        <w:numPr>
          <w:ilvl w:val="4"/>
          <w:numId w:val="2"/>
        </w:numPr>
      </w:pPr>
      <w:r>
        <w:t xml:space="preserve">An additional error is reported that the errors must be corrected before saving the </w:t>
      </w:r>
      <w:r w:rsidR="002F0FFC">
        <w:t>Idea</w:t>
      </w:r>
      <w:r>
        <w:t>.</w:t>
      </w:r>
    </w:p>
    <w:p w:rsidR="005D0AC2" w:rsidRDefault="005D0AC2" w:rsidP="001E553C">
      <w:pPr>
        <w:pStyle w:val="ListParagraph"/>
        <w:numPr>
          <w:ilvl w:val="3"/>
          <w:numId w:val="2"/>
        </w:numPr>
      </w:pPr>
      <w:r>
        <w:t>If no errors are present for either table ‘idea’ and ‘</w:t>
      </w:r>
      <w:proofErr w:type="spellStart"/>
      <w:r>
        <w:t>useridea</w:t>
      </w:r>
      <w:proofErr w:type="spellEnd"/>
      <w:r>
        <w:t xml:space="preserve">’, the </w:t>
      </w:r>
      <w:r w:rsidR="002F0FFC">
        <w:t>Idea</w:t>
      </w:r>
      <w:r>
        <w:t xml:space="preserve"> is saved to both tables. </w:t>
      </w:r>
    </w:p>
    <w:p w:rsidR="00113C81" w:rsidRDefault="00113C81" w:rsidP="00113C81">
      <w:pPr>
        <w:pStyle w:val="ListParagraph"/>
        <w:numPr>
          <w:ilvl w:val="1"/>
          <w:numId w:val="2"/>
        </w:numPr>
      </w:pPr>
      <w:r>
        <w:t>A</w:t>
      </w:r>
      <w:r w:rsidR="0029328B">
        <w:t>dditional notes on a</w:t>
      </w:r>
      <w:r>
        <w:t>ccessing and updating the Idea</w:t>
      </w:r>
      <w:r w:rsidR="00B93211">
        <w:t xml:space="preserve"> after creation</w:t>
      </w:r>
      <w:r w:rsidR="009B4CD7">
        <w:t>:</w:t>
      </w:r>
    </w:p>
    <w:p w:rsidR="00A07AA6" w:rsidRDefault="005349E3" w:rsidP="00A07AA6">
      <w:pPr>
        <w:pStyle w:val="ListParagraph"/>
        <w:numPr>
          <w:ilvl w:val="2"/>
          <w:numId w:val="2"/>
        </w:numPr>
      </w:pPr>
      <w:r>
        <w:t>Whenever table ‘I</w:t>
      </w:r>
      <w:r w:rsidR="00A07AA6">
        <w:t>dea</w:t>
      </w:r>
      <w:r>
        <w:t>’</w:t>
      </w:r>
      <w:r w:rsidR="005D0AC2">
        <w:t xml:space="preserve"> records are inserted</w:t>
      </w:r>
      <w:r w:rsidR="00A07AA6">
        <w:t xml:space="preserve">, </w:t>
      </w:r>
      <w:r w:rsidR="00A07AA6" w:rsidRPr="009666AF">
        <w:rPr>
          <w:i/>
        </w:rPr>
        <w:t>accessed</w:t>
      </w:r>
      <w:r w:rsidR="00A07AA6">
        <w:t>, or up</w:t>
      </w:r>
      <w:r>
        <w:t>dated, now() is saved to ‘</w:t>
      </w:r>
      <w:proofErr w:type="spellStart"/>
      <w:r w:rsidR="004D424E">
        <w:t>lastaccessed</w:t>
      </w:r>
      <w:proofErr w:type="spellEnd"/>
      <w:r>
        <w:t>’</w:t>
      </w:r>
      <w:r w:rsidR="009666AF">
        <w:t xml:space="preserve"> for the ‘idea’</w:t>
      </w:r>
      <w:r w:rsidR="00A07AA6">
        <w:t>.</w:t>
      </w:r>
    </w:p>
    <w:p w:rsidR="00113C81" w:rsidRDefault="005349E3" w:rsidP="00113C81">
      <w:pPr>
        <w:pStyle w:val="ListParagraph"/>
        <w:numPr>
          <w:ilvl w:val="3"/>
          <w:numId w:val="2"/>
        </w:numPr>
      </w:pPr>
      <w:r>
        <w:t>Note that a</w:t>
      </w:r>
      <w:r w:rsidR="00A56D8F">
        <w:t xml:space="preserve">ccessing an </w:t>
      </w:r>
      <w:r w:rsidR="004B5DD5">
        <w:t>‘</w:t>
      </w:r>
      <w:r w:rsidR="00A56D8F">
        <w:t>Idea</w:t>
      </w:r>
      <w:r w:rsidR="004B5DD5">
        <w:t>’</w:t>
      </w:r>
      <w:r w:rsidR="00A56D8F">
        <w:t>, even</w:t>
      </w:r>
      <w:r w:rsidR="00B93211">
        <w:t xml:space="preserve"> if not updating</w:t>
      </w:r>
      <w:r w:rsidR="00A56D8F">
        <w:t xml:space="preserve"> it</w:t>
      </w:r>
      <w:r w:rsidR="00466DCD">
        <w:t xml:space="preserve">, is </w:t>
      </w:r>
      <w:r w:rsidR="00A56D8F">
        <w:t>sufficient</w:t>
      </w:r>
      <w:r w:rsidR="00113C81">
        <w:t xml:space="preserve"> for purp</w:t>
      </w:r>
      <w:r w:rsidR="004B5DD5">
        <w:t>oses of updating ‘</w:t>
      </w:r>
      <w:proofErr w:type="spellStart"/>
      <w:r w:rsidR="004D424E">
        <w:t>lastaccessed</w:t>
      </w:r>
      <w:proofErr w:type="spellEnd"/>
      <w:r w:rsidR="004B5DD5">
        <w:t>’</w:t>
      </w:r>
      <w:r w:rsidR="00113C81">
        <w:t>.</w:t>
      </w:r>
    </w:p>
    <w:p w:rsidR="00113C81" w:rsidRDefault="005349E3" w:rsidP="00113C81">
      <w:pPr>
        <w:pStyle w:val="ListParagraph"/>
        <w:numPr>
          <w:ilvl w:val="2"/>
          <w:numId w:val="2"/>
        </w:numPr>
      </w:pPr>
      <w:r>
        <w:t xml:space="preserve">After </w:t>
      </w:r>
      <w:r w:rsidR="00A56D8F">
        <w:t>an Idea</w:t>
      </w:r>
      <w:r>
        <w:t xml:space="preserve"> has been saved</w:t>
      </w:r>
      <w:r w:rsidR="004B5DD5">
        <w:t xml:space="preserve"> once</w:t>
      </w:r>
      <w:r w:rsidR="00113C81">
        <w:t>, any user associate</w:t>
      </w:r>
      <w:r w:rsidR="00B93211">
        <w:t>d</w:t>
      </w:r>
      <w:r w:rsidR="00113C81">
        <w:t xml:space="preserve"> with the </w:t>
      </w:r>
      <w:r w:rsidR="002F0FFC">
        <w:t>Idea</w:t>
      </w:r>
      <w:r w:rsidR="00113C81">
        <w:t xml:space="preserve"> on table ‘</w:t>
      </w:r>
      <w:proofErr w:type="spellStart"/>
      <w:r w:rsidR="00267D2C">
        <w:t>useridea</w:t>
      </w:r>
      <w:proofErr w:type="spellEnd"/>
      <w:r w:rsidR="00113C81">
        <w:t>’ may read the idea.</w:t>
      </w:r>
    </w:p>
    <w:p w:rsidR="00DE6CD1" w:rsidRPr="00683712" w:rsidRDefault="00683712" w:rsidP="00683712">
      <w:pPr>
        <w:pStyle w:val="ListParagraph"/>
        <w:numPr>
          <w:ilvl w:val="0"/>
          <w:numId w:val="2"/>
        </w:numPr>
        <w:rPr>
          <w:b/>
        </w:rPr>
      </w:pPr>
      <w:r w:rsidRPr="00683712">
        <w:rPr>
          <w:b/>
        </w:rPr>
        <w:t xml:space="preserve">Deleting </w:t>
      </w:r>
      <w:r w:rsidR="00DE6CD1" w:rsidRPr="00683712">
        <w:rPr>
          <w:b/>
        </w:rPr>
        <w:t>Idea</w:t>
      </w:r>
      <w:r w:rsidRPr="00683712">
        <w:rPr>
          <w:b/>
        </w:rPr>
        <w:t>s</w:t>
      </w:r>
      <w:r w:rsidR="00DE6CD1" w:rsidRPr="00683712">
        <w:rPr>
          <w:b/>
        </w:rPr>
        <w:t>:</w:t>
      </w:r>
    </w:p>
    <w:p w:rsidR="00DA788E" w:rsidRDefault="00DA788E" w:rsidP="00683712">
      <w:pPr>
        <w:pStyle w:val="ListParagraph"/>
        <w:numPr>
          <w:ilvl w:val="1"/>
          <w:numId w:val="2"/>
        </w:numPr>
      </w:pPr>
      <w:r>
        <w:t>A “Delete Idea” button at the bottom of the “Share My Idea” data entry form</w:t>
      </w:r>
      <w:r w:rsidR="002366C2">
        <w:t xml:space="preserve">, but above the Adding Project Participants section (see below) </w:t>
      </w:r>
      <w:r>
        <w:t>is provided for the user to delete the currently loaded Idea.</w:t>
      </w:r>
    </w:p>
    <w:p w:rsidR="00DA788E" w:rsidRDefault="00DA788E" w:rsidP="00683712">
      <w:pPr>
        <w:pStyle w:val="ListParagraph"/>
        <w:numPr>
          <w:ilvl w:val="2"/>
          <w:numId w:val="2"/>
        </w:numPr>
      </w:pPr>
      <w:r>
        <w:t>When clicked, the system will respond with a Yes/No request to confirm the Idea should be deleted.</w:t>
      </w:r>
    </w:p>
    <w:p w:rsidR="00DA788E" w:rsidRDefault="00DA788E" w:rsidP="00683712">
      <w:pPr>
        <w:pStyle w:val="ListParagraph"/>
        <w:numPr>
          <w:ilvl w:val="2"/>
          <w:numId w:val="2"/>
        </w:numPr>
      </w:pPr>
      <w:r>
        <w:t>If Yes is clicked, the Idea is deleted.</w:t>
      </w:r>
    </w:p>
    <w:p w:rsidR="00A04582" w:rsidRDefault="00DE6CD1" w:rsidP="00683712">
      <w:pPr>
        <w:pStyle w:val="ListParagraph"/>
        <w:numPr>
          <w:ilvl w:val="1"/>
          <w:numId w:val="2"/>
        </w:numPr>
      </w:pPr>
      <w:r>
        <w:t>In a future enhancement</w:t>
      </w:r>
      <w:r w:rsidR="00A04582">
        <w:t>:</w:t>
      </w:r>
    </w:p>
    <w:p w:rsidR="00DE6CD1" w:rsidRDefault="00DE6CD1" w:rsidP="00683712">
      <w:pPr>
        <w:pStyle w:val="ListParagraph"/>
        <w:numPr>
          <w:ilvl w:val="2"/>
          <w:numId w:val="2"/>
        </w:numPr>
      </w:pPr>
      <w:r>
        <w:t>Ideas will be deleted when they have not been accessed for at least</w:t>
      </w:r>
      <w:r w:rsidR="005C78D3">
        <w:t xml:space="preserve"> (tentatively)</w:t>
      </w:r>
      <w:r>
        <w:t xml:space="preserve"> two years.</w:t>
      </w:r>
    </w:p>
    <w:p w:rsidR="00A04582" w:rsidRDefault="00DE6CD1" w:rsidP="00683712">
      <w:pPr>
        <w:pStyle w:val="ListParagraph"/>
        <w:numPr>
          <w:ilvl w:val="2"/>
          <w:numId w:val="2"/>
        </w:numPr>
      </w:pPr>
      <w:r>
        <w:t>We may send an email warning</w:t>
      </w:r>
      <w:r w:rsidR="005C78D3">
        <w:t xml:space="preserve"> that it will be deleted</w:t>
      </w:r>
      <w:r>
        <w:t xml:space="preserve"> in</w:t>
      </w:r>
      <w:r w:rsidR="005C78D3">
        <w:t xml:space="preserve"> (tentatively)</w:t>
      </w:r>
      <w:r w:rsidR="00A04582">
        <w:t xml:space="preserve"> 60 days.</w:t>
      </w:r>
    </w:p>
    <w:p w:rsidR="00DE6CD1" w:rsidRDefault="00DE6CD1" w:rsidP="00683712">
      <w:pPr>
        <w:pStyle w:val="ListParagraph"/>
        <w:numPr>
          <w:ilvl w:val="2"/>
          <w:numId w:val="2"/>
        </w:numPr>
      </w:pPr>
      <w:r>
        <w:t>If so, this will create an additional Idea status code for an Idea where a warning has been sent.</w:t>
      </w:r>
    </w:p>
    <w:p w:rsidR="002366C2" w:rsidRPr="002366C2" w:rsidRDefault="002366C2" w:rsidP="002366C2">
      <w:pPr>
        <w:pStyle w:val="ListParagraph"/>
        <w:numPr>
          <w:ilvl w:val="1"/>
          <w:numId w:val="2"/>
        </w:numPr>
        <w:rPr>
          <w:b/>
          <w:color w:val="FF0000"/>
        </w:rPr>
      </w:pPr>
      <w:r w:rsidRPr="002366C2">
        <w:rPr>
          <w:b/>
          <w:color w:val="FF0000"/>
        </w:rPr>
        <w:t>*********************** WORKING HERE **************************************</w:t>
      </w:r>
    </w:p>
    <w:p w:rsidR="00DE6CD1" w:rsidRPr="00683712" w:rsidRDefault="00683712" w:rsidP="00385AE9">
      <w:pPr>
        <w:pStyle w:val="ListParagraph"/>
        <w:numPr>
          <w:ilvl w:val="0"/>
          <w:numId w:val="2"/>
        </w:numPr>
        <w:rPr>
          <w:b/>
        </w:rPr>
      </w:pPr>
      <w:r>
        <w:rPr>
          <w:b/>
        </w:rPr>
        <w:t xml:space="preserve">Submitting </w:t>
      </w:r>
      <w:r w:rsidR="00DE6CD1" w:rsidRPr="00683712">
        <w:rPr>
          <w:b/>
        </w:rPr>
        <w:t>Idea</w:t>
      </w:r>
      <w:r>
        <w:rPr>
          <w:b/>
        </w:rPr>
        <w:t>s:</w:t>
      </w:r>
    </w:p>
    <w:p w:rsidR="00DE6CD1" w:rsidRDefault="004B1168" w:rsidP="00DE6CD1">
      <w:pPr>
        <w:pStyle w:val="ListParagraph"/>
        <w:numPr>
          <w:ilvl w:val="1"/>
          <w:numId w:val="2"/>
        </w:numPr>
      </w:pPr>
      <w:r>
        <w:t>A ‘Submit</w:t>
      </w:r>
      <w:r w:rsidR="00EB467D">
        <w:t xml:space="preserve"> My Idea’</w:t>
      </w:r>
      <w:r w:rsidR="00DE6CD1">
        <w:t xml:space="preserve"> button will be displayed at the bo</w:t>
      </w:r>
      <w:r w:rsidR="00E37FAB">
        <w:t>ttom of</w:t>
      </w:r>
      <w:r w:rsidR="00544010">
        <w:t xml:space="preserve"> both</w:t>
      </w:r>
      <w:r w:rsidR="00E37FAB">
        <w:t xml:space="preserve"> the ‘Share My Idea’ </w:t>
      </w:r>
      <w:r w:rsidR="00065804">
        <w:t>(</w:t>
      </w:r>
      <w:r w:rsidR="00E37FAB">
        <w:t>‘sharemyidea.html’</w:t>
      </w:r>
      <w:r w:rsidR="00065804">
        <w:t>)</w:t>
      </w:r>
      <w:r w:rsidR="00E37FAB">
        <w:t xml:space="preserve"> input page</w:t>
      </w:r>
      <w:r w:rsidR="00544010">
        <w:t xml:space="preserve"> and the </w:t>
      </w:r>
      <w:r w:rsidR="002A3FE4">
        <w:t>ideafinal.html input page</w:t>
      </w:r>
      <w:r>
        <w:t>s</w:t>
      </w:r>
      <w:r w:rsidR="00DE6CD1">
        <w:t>.</w:t>
      </w:r>
    </w:p>
    <w:p w:rsidR="00065804" w:rsidRDefault="004B1168" w:rsidP="00065804">
      <w:pPr>
        <w:pStyle w:val="ListParagraph"/>
        <w:numPr>
          <w:ilvl w:val="2"/>
          <w:numId w:val="2"/>
        </w:numPr>
      </w:pPr>
      <w:r>
        <w:t>The</w:t>
      </w:r>
      <w:r w:rsidR="00065804">
        <w:t xml:space="preserve"> button</w:t>
      </w:r>
      <w:r w:rsidR="002A3FE4">
        <w:t>s submit the</w:t>
      </w:r>
      <w:r w:rsidR="00065804">
        <w:t xml:space="preserve"> initial and final Ideas</w:t>
      </w:r>
      <w:r w:rsidR="002A3FE4">
        <w:t xml:space="preserve"> respectively</w:t>
      </w:r>
      <w:r w:rsidR="00065804">
        <w:t>.</w:t>
      </w:r>
    </w:p>
    <w:p w:rsidR="00065804" w:rsidRDefault="004B1168" w:rsidP="00065804">
      <w:pPr>
        <w:pStyle w:val="ListParagraph"/>
        <w:numPr>
          <w:ilvl w:val="2"/>
          <w:numId w:val="2"/>
        </w:numPr>
      </w:pPr>
      <w:r>
        <w:t>Before submission, i</w:t>
      </w:r>
      <w:r w:rsidR="003C7FE2">
        <w:t>nitial Ideas</w:t>
      </w:r>
      <w:r w:rsidR="00065804">
        <w:t xml:space="preserve"> will have</w:t>
      </w:r>
      <w:r w:rsidR="003C7FE2">
        <w:t xml:space="preserve"> an</w:t>
      </w:r>
      <w:r w:rsidR="00065804">
        <w:t xml:space="preserve"> ‘</w:t>
      </w:r>
      <w:proofErr w:type="spellStart"/>
      <w:r w:rsidR="00065804">
        <w:t>Ideast</w:t>
      </w:r>
      <w:r w:rsidR="003C7FE2">
        <w:t>atuscode</w:t>
      </w:r>
      <w:proofErr w:type="spellEnd"/>
      <w:r w:rsidR="003C7FE2">
        <w:t>’ = ‘UP’</w:t>
      </w:r>
      <w:r w:rsidR="00065804">
        <w:t xml:space="preserve"> and finals will have ‘</w:t>
      </w:r>
      <w:proofErr w:type="spellStart"/>
      <w:r w:rsidR="00065804">
        <w:t>Ideastatuscode</w:t>
      </w:r>
      <w:proofErr w:type="spellEnd"/>
      <w:r w:rsidR="00065804">
        <w:t>’ = ‘C2’.</w:t>
      </w:r>
    </w:p>
    <w:p w:rsidR="00EB467D" w:rsidRDefault="004B1168" w:rsidP="00DE6CD1">
      <w:pPr>
        <w:pStyle w:val="ListParagraph"/>
        <w:numPr>
          <w:ilvl w:val="1"/>
          <w:numId w:val="2"/>
        </w:numPr>
      </w:pPr>
      <w:r>
        <w:t>Clicking the ‘Submit</w:t>
      </w:r>
      <w:r w:rsidR="00EB467D">
        <w:t xml:space="preserve"> My Idea’ button.</w:t>
      </w:r>
    </w:p>
    <w:p w:rsidR="00DE6CD1" w:rsidRDefault="00EB467D" w:rsidP="00EB467D">
      <w:pPr>
        <w:pStyle w:val="ListParagraph"/>
        <w:numPr>
          <w:ilvl w:val="2"/>
          <w:numId w:val="2"/>
        </w:numPr>
      </w:pPr>
      <w:r>
        <w:t>When the user is satisfied the initial or final Idea is fin</w:t>
      </w:r>
      <w:r w:rsidR="003C7FE2">
        <w:t>ished, the user clicks the ‘Submit My Idea</w:t>
      </w:r>
      <w:r>
        <w:t>’ button.</w:t>
      </w:r>
    </w:p>
    <w:p w:rsidR="003366AB" w:rsidRDefault="003366AB" w:rsidP="003366AB">
      <w:pPr>
        <w:pStyle w:val="ListParagraph"/>
        <w:numPr>
          <w:ilvl w:val="2"/>
          <w:numId w:val="2"/>
        </w:numPr>
      </w:pPr>
      <w:r>
        <w:t>The system asks, “Are you certain you would like to submit this Idea?”</w:t>
      </w:r>
    </w:p>
    <w:p w:rsidR="003366AB" w:rsidRDefault="003366AB" w:rsidP="003366AB">
      <w:pPr>
        <w:pStyle w:val="ListParagraph"/>
        <w:numPr>
          <w:ilvl w:val="3"/>
          <w:numId w:val="2"/>
        </w:numPr>
      </w:pPr>
      <w:r>
        <w:t>‘Yes’ and ‘No’ buttons are displayed immediately below</w:t>
      </w:r>
      <w:r w:rsidR="002A3FE4">
        <w:t xml:space="preserve"> the question</w:t>
      </w:r>
      <w:r>
        <w:t>.</w:t>
      </w:r>
    </w:p>
    <w:p w:rsidR="003366AB" w:rsidRDefault="003366AB" w:rsidP="003366AB">
      <w:pPr>
        <w:pStyle w:val="ListParagraph"/>
        <w:numPr>
          <w:ilvl w:val="3"/>
          <w:numId w:val="2"/>
        </w:numPr>
      </w:pPr>
      <w:r>
        <w:t>If ‘No’ is clicked, the user is returned to the open form.</w:t>
      </w:r>
    </w:p>
    <w:p w:rsidR="003366AB" w:rsidRDefault="003366AB" w:rsidP="003366AB">
      <w:pPr>
        <w:pStyle w:val="ListParagraph"/>
        <w:numPr>
          <w:ilvl w:val="3"/>
          <w:numId w:val="2"/>
        </w:numPr>
      </w:pPr>
      <w:r>
        <w:t>If ‘Yes’ is clicked, processing continues.</w:t>
      </w:r>
    </w:p>
    <w:p w:rsidR="003366AB" w:rsidRDefault="003366AB" w:rsidP="003366AB">
      <w:pPr>
        <w:pStyle w:val="ListParagraph"/>
        <w:numPr>
          <w:ilvl w:val="2"/>
          <w:numId w:val="2"/>
        </w:numPr>
      </w:pPr>
      <w:r>
        <w:t>The system verifies there are no errors present in the open form.</w:t>
      </w:r>
    </w:p>
    <w:p w:rsidR="003366AB" w:rsidRDefault="003366AB" w:rsidP="003366AB">
      <w:pPr>
        <w:pStyle w:val="ListParagraph"/>
        <w:numPr>
          <w:ilvl w:val="3"/>
          <w:numId w:val="2"/>
        </w:numPr>
      </w:pPr>
      <w:r>
        <w:t>If one or more errors are present:</w:t>
      </w:r>
    </w:p>
    <w:p w:rsidR="003366AB" w:rsidRDefault="003366AB" w:rsidP="003366AB">
      <w:pPr>
        <w:pStyle w:val="ListParagraph"/>
        <w:numPr>
          <w:ilvl w:val="4"/>
          <w:numId w:val="2"/>
        </w:numPr>
      </w:pPr>
      <w:r>
        <w:t>One or more error messages will already be displayed on the form.</w:t>
      </w:r>
    </w:p>
    <w:p w:rsidR="003366AB" w:rsidRDefault="003366AB" w:rsidP="003366AB">
      <w:pPr>
        <w:pStyle w:val="ListParagraph"/>
        <w:numPr>
          <w:ilvl w:val="4"/>
          <w:numId w:val="2"/>
        </w:numPr>
      </w:pPr>
      <w:r>
        <w:t>The system additionally responds, ‘One or more errors remain in the form.  Please revise and resubmit.”</w:t>
      </w:r>
    </w:p>
    <w:p w:rsidR="003366AB" w:rsidRDefault="003366AB" w:rsidP="003366AB">
      <w:pPr>
        <w:pStyle w:val="ListParagraph"/>
        <w:numPr>
          <w:ilvl w:val="4"/>
          <w:numId w:val="2"/>
        </w:numPr>
      </w:pPr>
      <w:r>
        <w:t>The user is returned to the open form.</w:t>
      </w:r>
    </w:p>
    <w:p w:rsidR="003366AB" w:rsidRDefault="003366AB" w:rsidP="003366AB">
      <w:pPr>
        <w:pStyle w:val="ListParagraph"/>
        <w:numPr>
          <w:ilvl w:val="2"/>
          <w:numId w:val="2"/>
        </w:numPr>
      </w:pPr>
      <w:r>
        <w:lastRenderedPageBreak/>
        <w:t xml:space="preserve">The user’s login email address and the </w:t>
      </w:r>
      <w:proofErr w:type="spellStart"/>
      <w:r>
        <w:t>ideanum</w:t>
      </w:r>
      <w:proofErr w:type="spellEnd"/>
      <w:r>
        <w:t xml:space="preserve"> are used to verify the user has a ‘PI1’  ‘</w:t>
      </w:r>
      <w:proofErr w:type="spellStart"/>
      <w:r>
        <w:t>projrolecode</w:t>
      </w:r>
      <w:proofErr w:type="spellEnd"/>
      <w:r>
        <w:t>’ on table ‘</w:t>
      </w:r>
      <w:proofErr w:type="spellStart"/>
      <w:r w:rsidR="00267D2C">
        <w:t>useridea</w:t>
      </w:r>
      <w:proofErr w:type="spellEnd"/>
      <w:r>
        <w:t>’.</w:t>
      </w:r>
    </w:p>
    <w:p w:rsidR="002A3FE4" w:rsidRDefault="002A3FE4" w:rsidP="003366AB">
      <w:pPr>
        <w:pStyle w:val="ListParagraph"/>
        <w:numPr>
          <w:ilvl w:val="3"/>
          <w:numId w:val="2"/>
        </w:numPr>
      </w:pPr>
      <w:r>
        <w:t>If not:</w:t>
      </w:r>
    </w:p>
    <w:p w:rsidR="002A3FE4" w:rsidRDefault="002A3FE4" w:rsidP="002A3FE4">
      <w:pPr>
        <w:pStyle w:val="ListParagraph"/>
        <w:numPr>
          <w:ilvl w:val="4"/>
          <w:numId w:val="2"/>
        </w:numPr>
      </w:pPr>
      <w:r>
        <w:t>The user is returned to the open form, and</w:t>
      </w:r>
    </w:p>
    <w:p w:rsidR="003366AB" w:rsidRDefault="002A3FE4" w:rsidP="002A3FE4">
      <w:pPr>
        <w:pStyle w:val="ListParagraph"/>
        <w:numPr>
          <w:ilvl w:val="4"/>
          <w:numId w:val="2"/>
        </w:numPr>
      </w:pPr>
      <w:r>
        <w:t>T</w:t>
      </w:r>
      <w:r w:rsidR="003366AB">
        <w:t>he following error is displayed:  “To submit an idea the user must be a Principal Investigator with submit authority.”</w:t>
      </w:r>
    </w:p>
    <w:p w:rsidR="0090094B" w:rsidRDefault="0090094B" w:rsidP="0090094B">
      <w:pPr>
        <w:pStyle w:val="ListParagraph"/>
        <w:numPr>
          <w:ilvl w:val="2"/>
          <w:numId w:val="2"/>
        </w:numPr>
      </w:pPr>
      <w:r>
        <w:t xml:space="preserve">If any user record associated with the Idea, has a </w:t>
      </w:r>
      <w:proofErr w:type="spellStart"/>
      <w:r w:rsidR="004D424E">
        <w:t>lastaccessed</w:t>
      </w:r>
      <w:proofErr w:type="spellEnd"/>
      <w:r>
        <w:t xml:space="preserve"> timestamp &gt; 2 1/2 years old:</w:t>
      </w:r>
    </w:p>
    <w:p w:rsidR="0090094B" w:rsidRDefault="0090094B" w:rsidP="0090094B">
      <w:pPr>
        <w:pStyle w:val="ListParagraph"/>
        <w:numPr>
          <w:ilvl w:val="3"/>
          <w:numId w:val="2"/>
        </w:numPr>
      </w:pPr>
      <w:r>
        <w:t>The user is returned to the open form.</w:t>
      </w:r>
    </w:p>
    <w:p w:rsidR="0090094B" w:rsidRDefault="0090094B" w:rsidP="0090094B">
      <w:pPr>
        <w:pStyle w:val="ListParagraph"/>
        <w:numPr>
          <w:ilvl w:val="3"/>
          <w:numId w:val="2"/>
        </w:numPr>
      </w:pPr>
      <w:r>
        <w:t>An error is reported indicating that to submit an idea, all associated user’s must have reviewed their personal data at least once in the past 2 ½ years and then listing the &lt;</w:t>
      </w:r>
      <w:proofErr w:type="spellStart"/>
      <w:r>
        <w:t>emailaddress</w:t>
      </w:r>
      <w:proofErr w:type="spellEnd"/>
      <w:r>
        <w:t>&gt; of each such user.</w:t>
      </w:r>
    </w:p>
    <w:p w:rsidR="00A05527" w:rsidRDefault="00A05527" w:rsidP="008E1CEA">
      <w:pPr>
        <w:pStyle w:val="ListParagraph"/>
        <w:numPr>
          <w:ilvl w:val="2"/>
          <w:numId w:val="2"/>
        </w:numPr>
      </w:pPr>
      <w:r>
        <w:t>If ‘</w:t>
      </w:r>
      <w:proofErr w:type="spellStart"/>
      <w:r>
        <w:t>Ideastatuscode</w:t>
      </w:r>
      <w:proofErr w:type="spellEnd"/>
      <w:r>
        <w:t xml:space="preserve">’ = </w:t>
      </w:r>
      <w:r w:rsidR="00487295">
        <w:t>&lt;the value indicated&gt; then the described</w:t>
      </w:r>
      <w:r>
        <w:t xml:space="preserve"> process occurs:</w:t>
      </w:r>
    </w:p>
    <w:p w:rsidR="002A3FE4" w:rsidRDefault="002A3FE4" w:rsidP="00A05527">
      <w:pPr>
        <w:pStyle w:val="ListParagraph"/>
        <w:numPr>
          <w:ilvl w:val="3"/>
          <w:numId w:val="2"/>
        </w:numPr>
      </w:pPr>
      <w:r>
        <w:t>‘ST’</w:t>
      </w:r>
    </w:p>
    <w:p w:rsidR="002A3FE4" w:rsidRDefault="002A3FE4" w:rsidP="002A3FE4">
      <w:pPr>
        <w:pStyle w:val="ListParagraph"/>
        <w:numPr>
          <w:ilvl w:val="4"/>
          <w:numId w:val="2"/>
        </w:numPr>
      </w:pPr>
      <w:r>
        <w:t>The user is returned to the open form.</w:t>
      </w:r>
    </w:p>
    <w:p w:rsidR="00A05527" w:rsidRDefault="002A3FE4" w:rsidP="002A3FE4">
      <w:pPr>
        <w:pStyle w:val="ListParagraph"/>
        <w:numPr>
          <w:ilvl w:val="4"/>
          <w:numId w:val="2"/>
        </w:numPr>
      </w:pPr>
      <w:r>
        <w:t xml:space="preserve">The following message id displayed:  </w:t>
      </w:r>
      <w:r w:rsidR="00A758AD">
        <w:t>“T</w:t>
      </w:r>
      <w:r w:rsidR="00A05527">
        <w:t>he Idea contains</w:t>
      </w:r>
      <w:r w:rsidR="00487295">
        <w:t xml:space="preserve"> one or more</w:t>
      </w:r>
      <w:r w:rsidR="00A05527">
        <w:t xml:space="preserve"> errors</w:t>
      </w:r>
      <w:r w:rsidR="00487295">
        <w:t>.  Please revise</w:t>
      </w:r>
      <w:r w:rsidR="00A758AD">
        <w:t xml:space="preserve"> and retry</w:t>
      </w:r>
      <w:r w:rsidR="00A05527">
        <w:t>.</w:t>
      </w:r>
      <w:r w:rsidR="00A758AD">
        <w:t>”</w:t>
      </w:r>
    </w:p>
    <w:p w:rsidR="002A3FE4" w:rsidRDefault="002A3FE4" w:rsidP="00C225BB">
      <w:pPr>
        <w:pStyle w:val="ListParagraph"/>
        <w:numPr>
          <w:ilvl w:val="3"/>
          <w:numId w:val="2"/>
        </w:numPr>
      </w:pPr>
      <w:r>
        <w:t>‘S1’ or ‘S2’</w:t>
      </w:r>
    </w:p>
    <w:p w:rsidR="002A3FE4" w:rsidRDefault="002A3FE4" w:rsidP="002A3FE4">
      <w:pPr>
        <w:pStyle w:val="ListParagraph"/>
        <w:numPr>
          <w:ilvl w:val="4"/>
          <w:numId w:val="2"/>
        </w:numPr>
      </w:pPr>
      <w:r>
        <w:t>The user is returned to the open form.</w:t>
      </w:r>
    </w:p>
    <w:p w:rsidR="00C225BB" w:rsidRDefault="002A3FE4" w:rsidP="002A3FE4">
      <w:pPr>
        <w:pStyle w:val="ListParagraph"/>
        <w:numPr>
          <w:ilvl w:val="4"/>
          <w:numId w:val="2"/>
        </w:numPr>
      </w:pPr>
      <w:r>
        <w:t xml:space="preserve">The following message id displayed:  </w:t>
      </w:r>
      <w:r w:rsidR="00C225BB">
        <w:t>“This Idea has already been submitted.”</w:t>
      </w:r>
    </w:p>
    <w:p w:rsidR="002A3FE4" w:rsidRDefault="00487295" w:rsidP="00487295">
      <w:pPr>
        <w:pStyle w:val="ListParagraph"/>
        <w:numPr>
          <w:ilvl w:val="3"/>
          <w:numId w:val="2"/>
        </w:numPr>
      </w:pPr>
      <w:r>
        <w:t>‘</w:t>
      </w:r>
      <w:proofErr w:type="spellStart"/>
      <w:r>
        <w:t>Ideastatu</w:t>
      </w:r>
      <w:r w:rsidR="002A3FE4">
        <w:t>scode</w:t>
      </w:r>
      <w:proofErr w:type="spellEnd"/>
      <w:r w:rsidR="002A3FE4">
        <w:t>’ = &lt;any other value except ‘UP’ or</w:t>
      </w:r>
      <w:r>
        <w:t xml:space="preserve"> ‘C2’&gt;</w:t>
      </w:r>
    </w:p>
    <w:p w:rsidR="002A3FE4" w:rsidRDefault="002A3FE4" w:rsidP="002A3FE4">
      <w:pPr>
        <w:pStyle w:val="ListParagraph"/>
        <w:numPr>
          <w:ilvl w:val="4"/>
          <w:numId w:val="2"/>
        </w:numPr>
      </w:pPr>
      <w:r>
        <w:t>The user is returned to the open form.</w:t>
      </w:r>
    </w:p>
    <w:p w:rsidR="00487295" w:rsidRDefault="002A3FE4" w:rsidP="002A3FE4">
      <w:pPr>
        <w:pStyle w:val="ListParagraph"/>
        <w:numPr>
          <w:ilvl w:val="4"/>
          <w:numId w:val="2"/>
        </w:numPr>
      </w:pPr>
      <w:r>
        <w:t xml:space="preserve">The following message id displayed:  </w:t>
      </w:r>
      <w:r w:rsidR="00487295">
        <w:t>“The Idea cannot be submitted because it is in processing or has been processed.”</w:t>
      </w:r>
    </w:p>
    <w:p w:rsidR="002A3FE4" w:rsidRDefault="00A758AD" w:rsidP="00487295">
      <w:pPr>
        <w:pStyle w:val="ListParagraph"/>
        <w:numPr>
          <w:ilvl w:val="3"/>
          <w:numId w:val="2"/>
        </w:numPr>
      </w:pPr>
      <w:r>
        <w:t>‘UP’ or ‘C2’</w:t>
      </w:r>
    </w:p>
    <w:p w:rsidR="00CD2DBC" w:rsidRDefault="00CD2DBC" w:rsidP="00B25835">
      <w:pPr>
        <w:pStyle w:val="ListParagraph"/>
        <w:numPr>
          <w:ilvl w:val="4"/>
          <w:numId w:val="2"/>
        </w:numPr>
      </w:pPr>
      <w:r>
        <w:t>Now() is saved to variable ‘</w:t>
      </w:r>
      <w:proofErr w:type="spellStart"/>
      <w:r>
        <w:t>current_timestamp</w:t>
      </w:r>
      <w:proofErr w:type="spellEnd"/>
      <w:r>
        <w:t>’</w:t>
      </w:r>
    </w:p>
    <w:p w:rsidR="003C7FE2" w:rsidRDefault="003C7FE2" w:rsidP="00B25835">
      <w:pPr>
        <w:pStyle w:val="ListParagraph"/>
        <w:numPr>
          <w:ilvl w:val="4"/>
          <w:numId w:val="2"/>
        </w:numPr>
      </w:pPr>
      <w:r>
        <w:t>THE FOLLOWING ARE PROCESSED AS A SINGLE TRANSACTION:</w:t>
      </w:r>
    </w:p>
    <w:p w:rsidR="00B25835" w:rsidRPr="00B25835" w:rsidRDefault="00B25835" w:rsidP="00B25835">
      <w:pPr>
        <w:pStyle w:val="ListParagraph"/>
        <w:numPr>
          <w:ilvl w:val="5"/>
          <w:numId w:val="2"/>
        </w:numPr>
      </w:pPr>
      <w:r>
        <w:t>‘</w:t>
      </w:r>
      <w:proofErr w:type="spellStart"/>
      <w:r>
        <w:t>Ideastatuscode</w:t>
      </w:r>
      <w:proofErr w:type="spellEnd"/>
      <w:r>
        <w:t>’</w:t>
      </w:r>
    </w:p>
    <w:p w:rsidR="00B25835" w:rsidRDefault="00873677" w:rsidP="00B25835">
      <w:pPr>
        <w:pStyle w:val="ListParagraph"/>
        <w:numPr>
          <w:ilvl w:val="6"/>
          <w:numId w:val="2"/>
        </w:numPr>
      </w:pPr>
      <w:r>
        <w:rPr>
          <w:b/>
          <w:color w:val="FF0000"/>
        </w:rPr>
        <w:t>S1</w:t>
      </w:r>
      <w:r>
        <w:t xml:space="preserve"> </w:t>
      </w:r>
      <w:r w:rsidR="00B25835">
        <w:t>If t</w:t>
      </w:r>
      <w:r w:rsidR="00F34D2B">
        <w:t xml:space="preserve">he Idea’s </w:t>
      </w:r>
      <w:r w:rsidR="00BD5063">
        <w:t>‘</w:t>
      </w:r>
      <w:proofErr w:type="spellStart"/>
      <w:r w:rsidR="00BD5063">
        <w:t>Ideastatuscode</w:t>
      </w:r>
      <w:proofErr w:type="spellEnd"/>
      <w:r w:rsidR="00BD5063">
        <w:t>’</w:t>
      </w:r>
      <w:r w:rsidR="00F34D2B">
        <w:t xml:space="preserve"> is</w:t>
      </w:r>
      <w:r w:rsidR="00B25835">
        <w:t xml:space="preserve"> ‘UP’ it is</w:t>
      </w:r>
      <w:r w:rsidR="00DE6CD1">
        <w:t xml:space="preserve"> upda</w:t>
      </w:r>
      <w:r w:rsidR="00B25835">
        <w:t>ted to ‘S1’.</w:t>
      </w:r>
    </w:p>
    <w:p w:rsidR="00B25835" w:rsidRDefault="00B25835" w:rsidP="00B25835">
      <w:pPr>
        <w:pStyle w:val="ListParagraph"/>
        <w:numPr>
          <w:ilvl w:val="6"/>
          <w:numId w:val="2"/>
        </w:numPr>
      </w:pPr>
      <w:r>
        <w:rPr>
          <w:b/>
          <w:color w:val="FF0000"/>
        </w:rPr>
        <w:t>S2</w:t>
      </w:r>
      <w:r>
        <w:t xml:space="preserve"> If the Idea’s ‘</w:t>
      </w:r>
      <w:proofErr w:type="spellStart"/>
      <w:r>
        <w:t>Ideastatuscode</w:t>
      </w:r>
      <w:proofErr w:type="spellEnd"/>
      <w:r>
        <w:t>’ is ‘C2’ it is updated to ‘S2’.</w:t>
      </w:r>
    </w:p>
    <w:p w:rsidR="00245877" w:rsidRDefault="00CD2DBC" w:rsidP="00B25835">
      <w:pPr>
        <w:pStyle w:val="ListParagraph"/>
        <w:numPr>
          <w:ilvl w:val="5"/>
          <w:numId w:val="2"/>
        </w:numPr>
      </w:pPr>
      <w:r>
        <w:t>‘</w:t>
      </w:r>
      <w:proofErr w:type="spellStart"/>
      <w:r>
        <w:t>current_timestamp</w:t>
      </w:r>
      <w:proofErr w:type="spellEnd"/>
      <w:r>
        <w:t xml:space="preserve">’ is saved to </w:t>
      </w:r>
      <w:r w:rsidR="00245877">
        <w:t>‘</w:t>
      </w:r>
      <w:r w:rsidR="004C1EA0" w:rsidRPr="004C1EA0">
        <w:t>S1_initsub_time</w:t>
      </w:r>
      <w:r>
        <w:t xml:space="preserve">’ </w:t>
      </w:r>
      <w:r w:rsidR="00B25835">
        <w:t xml:space="preserve"> or ‘S2</w:t>
      </w:r>
      <w:r w:rsidR="00B25835" w:rsidRPr="004C1EA0">
        <w:t>_initsub_time</w:t>
      </w:r>
      <w:r w:rsidR="00B25835">
        <w:t>’ on table ‘idea’</w:t>
      </w:r>
      <w:r w:rsidR="00245877">
        <w:t>.</w:t>
      </w:r>
    </w:p>
    <w:p w:rsidR="00F42064" w:rsidRDefault="00F42064" w:rsidP="00B25835">
      <w:pPr>
        <w:pStyle w:val="ListParagraph"/>
        <w:numPr>
          <w:ilvl w:val="5"/>
          <w:numId w:val="2"/>
        </w:numPr>
      </w:pPr>
      <w:r>
        <w:t>A copy of the row on table ‘Idea’ is copied to table ‘</w:t>
      </w:r>
      <w:proofErr w:type="spellStart"/>
      <w:r>
        <w:t>Ideahist</w:t>
      </w:r>
      <w:proofErr w:type="spellEnd"/>
      <w:r>
        <w:t>’</w:t>
      </w:r>
      <w:r w:rsidR="001074D6">
        <w:t xml:space="preserve">.  </w:t>
      </w:r>
      <w:r w:rsidR="00515AA6">
        <w:t>‘</w:t>
      </w:r>
      <w:proofErr w:type="spellStart"/>
      <w:r w:rsidR="00515AA6">
        <w:t>current_timestamp</w:t>
      </w:r>
      <w:proofErr w:type="spellEnd"/>
      <w:r w:rsidR="00515AA6">
        <w:t>’ is copied to ‘</w:t>
      </w:r>
      <w:proofErr w:type="spellStart"/>
      <w:r w:rsidR="00515AA6" w:rsidRPr="00515AA6">
        <w:t>savedtime</w:t>
      </w:r>
      <w:proofErr w:type="spellEnd"/>
      <w:r w:rsidR="00515AA6">
        <w:t xml:space="preserve">’ in table </w:t>
      </w:r>
      <w:proofErr w:type="spellStart"/>
      <w:r w:rsidR="00515AA6">
        <w:t>ideahist’s</w:t>
      </w:r>
      <w:proofErr w:type="spellEnd"/>
      <w:r w:rsidR="00515AA6">
        <w:t xml:space="preserve"> primary key.</w:t>
      </w:r>
    </w:p>
    <w:p w:rsidR="00F42064" w:rsidRDefault="00F42064" w:rsidP="00B25835">
      <w:pPr>
        <w:pStyle w:val="ListParagraph"/>
        <w:numPr>
          <w:ilvl w:val="5"/>
          <w:numId w:val="2"/>
        </w:numPr>
      </w:pPr>
      <w:r>
        <w:t>All the rows o</w:t>
      </w:r>
      <w:r w:rsidR="003C7FE2">
        <w:t>n table ‘</w:t>
      </w:r>
      <w:proofErr w:type="spellStart"/>
      <w:r w:rsidR="00267D2C">
        <w:t>useridea</w:t>
      </w:r>
      <w:proofErr w:type="spellEnd"/>
      <w:r w:rsidR="003C7FE2">
        <w:t>’ for this Idea</w:t>
      </w:r>
      <w:r>
        <w:t xml:space="preserve"> </w:t>
      </w:r>
      <w:r w:rsidR="003C7FE2">
        <w:t>are read.  For each row the user</w:t>
      </w:r>
      <w:r>
        <w:t>’s row on table ‘user’ is copied to</w:t>
      </w:r>
      <w:r w:rsidR="001074D6">
        <w:t xml:space="preserve"> table ‘</w:t>
      </w:r>
      <w:proofErr w:type="spellStart"/>
      <w:r w:rsidR="001074D6">
        <w:t>userhist</w:t>
      </w:r>
      <w:proofErr w:type="spellEnd"/>
      <w:r w:rsidR="001074D6">
        <w:t>’ and</w:t>
      </w:r>
      <w:r>
        <w:t xml:space="preserve"> </w:t>
      </w:r>
      <w:r w:rsidR="00515AA6">
        <w:t>‘</w:t>
      </w:r>
      <w:proofErr w:type="spellStart"/>
      <w:r w:rsidR="00515AA6">
        <w:t>current_timestamp</w:t>
      </w:r>
      <w:proofErr w:type="spellEnd"/>
      <w:r w:rsidR="00515AA6">
        <w:t>’ is copied to ‘</w:t>
      </w:r>
      <w:proofErr w:type="spellStart"/>
      <w:r w:rsidR="00515AA6" w:rsidRPr="00515AA6">
        <w:t>savedtime</w:t>
      </w:r>
      <w:proofErr w:type="spellEnd"/>
      <w:r w:rsidR="00515AA6">
        <w:t xml:space="preserve">’ in table </w:t>
      </w:r>
      <w:proofErr w:type="spellStart"/>
      <w:r w:rsidR="00515AA6">
        <w:t>userhist’s</w:t>
      </w:r>
      <w:proofErr w:type="spellEnd"/>
      <w:r w:rsidR="00515AA6">
        <w:t xml:space="preserve"> primary key.</w:t>
      </w:r>
      <w:r>
        <w:t xml:space="preserve">  It is essential that </w:t>
      </w:r>
      <w:r w:rsidR="00E8068E">
        <w:t>‘</w:t>
      </w:r>
      <w:proofErr w:type="spellStart"/>
      <w:r w:rsidR="00E8068E">
        <w:t>current_timestamp</w:t>
      </w:r>
      <w:proofErr w:type="spellEnd"/>
      <w:r w:rsidR="00E8068E">
        <w:t>’</w:t>
      </w:r>
      <w:r>
        <w:t xml:space="preserve"> is recorded so the record’s key successfully matches future searches.</w:t>
      </w:r>
    </w:p>
    <w:p w:rsidR="003C7FE2" w:rsidRDefault="003C7FE2" w:rsidP="00B25835">
      <w:pPr>
        <w:pStyle w:val="ListParagraph"/>
        <w:numPr>
          <w:ilvl w:val="5"/>
          <w:numId w:val="2"/>
        </w:numPr>
      </w:pPr>
      <w:r>
        <w:t>Each row on table ‘</w:t>
      </w:r>
      <w:proofErr w:type="spellStart"/>
      <w:r w:rsidR="00267D2C">
        <w:t>useridea</w:t>
      </w:r>
      <w:proofErr w:type="spellEnd"/>
      <w:r>
        <w:t>’</w:t>
      </w:r>
      <w:r w:rsidR="00B25835">
        <w:t xml:space="preserve"> for this idea is</w:t>
      </w:r>
      <w:r>
        <w:t xml:space="preserve"> saved to table ‘</w:t>
      </w:r>
      <w:proofErr w:type="spellStart"/>
      <w:r w:rsidR="00267D2C">
        <w:t>useridea</w:t>
      </w:r>
      <w:r>
        <w:t>_hist</w:t>
      </w:r>
      <w:proofErr w:type="spellEnd"/>
      <w:r>
        <w:t>’ and ‘</w:t>
      </w:r>
      <w:proofErr w:type="spellStart"/>
      <w:r>
        <w:t>current_timestamp</w:t>
      </w:r>
      <w:proofErr w:type="spellEnd"/>
      <w:r>
        <w:t>’ is used to update ‘</w:t>
      </w:r>
      <w:proofErr w:type="spellStart"/>
      <w:r>
        <w:t>savedtime</w:t>
      </w:r>
      <w:proofErr w:type="spellEnd"/>
      <w:r>
        <w:t>’ on table ‘</w:t>
      </w:r>
      <w:proofErr w:type="spellStart"/>
      <w:r w:rsidR="00267D2C">
        <w:t>useridea</w:t>
      </w:r>
      <w:r>
        <w:t>_hist</w:t>
      </w:r>
      <w:proofErr w:type="spellEnd"/>
      <w:r>
        <w:t>’.</w:t>
      </w:r>
    </w:p>
    <w:p w:rsidR="00B25835" w:rsidRDefault="00B25835" w:rsidP="00B25835">
      <w:pPr>
        <w:pStyle w:val="ListParagraph"/>
        <w:numPr>
          <w:ilvl w:val="5"/>
          <w:numId w:val="2"/>
        </w:numPr>
      </w:pPr>
      <w:r>
        <w:t>If ‘</w:t>
      </w:r>
      <w:proofErr w:type="spellStart"/>
      <w:r>
        <w:t>Ideastatuscode</w:t>
      </w:r>
      <w:proofErr w:type="spellEnd"/>
      <w:r>
        <w:t>’ at the start of the transaction was ‘C2’, a copy of the row on table ‘</w:t>
      </w:r>
      <w:proofErr w:type="spellStart"/>
      <w:r>
        <w:t>Ideafinal</w:t>
      </w:r>
      <w:proofErr w:type="spellEnd"/>
      <w:r>
        <w:t>’ is copied to table ‘</w:t>
      </w:r>
      <w:proofErr w:type="spellStart"/>
      <w:r>
        <w:t>Ideafinalhist</w:t>
      </w:r>
      <w:proofErr w:type="spellEnd"/>
      <w:r>
        <w:t>’.   ‘</w:t>
      </w:r>
      <w:proofErr w:type="spellStart"/>
      <w:r>
        <w:t>current_timestamp</w:t>
      </w:r>
      <w:proofErr w:type="spellEnd"/>
      <w:r>
        <w:t>’ is copied to ‘</w:t>
      </w:r>
      <w:proofErr w:type="spellStart"/>
      <w:r w:rsidRPr="00515AA6">
        <w:t>savedtime</w:t>
      </w:r>
      <w:proofErr w:type="spellEnd"/>
      <w:r>
        <w:t xml:space="preserve">’ in table </w:t>
      </w:r>
      <w:proofErr w:type="spellStart"/>
      <w:r>
        <w:t>ideafinalhist’s</w:t>
      </w:r>
      <w:proofErr w:type="spellEnd"/>
      <w:r>
        <w:t xml:space="preserve"> primary key.</w:t>
      </w:r>
    </w:p>
    <w:p w:rsidR="003C7FE2" w:rsidRDefault="003C7FE2" w:rsidP="00B25835">
      <w:pPr>
        <w:pStyle w:val="ListParagraph"/>
        <w:numPr>
          <w:ilvl w:val="5"/>
          <w:numId w:val="2"/>
        </w:numPr>
      </w:pPr>
      <w:r>
        <w:t>END OF THE TRANSACTION.</w:t>
      </w:r>
    </w:p>
    <w:p w:rsidR="00150882" w:rsidRDefault="00150882" w:rsidP="00150882">
      <w:pPr>
        <w:pStyle w:val="ListParagraph"/>
        <w:numPr>
          <w:ilvl w:val="2"/>
          <w:numId w:val="2"/>
        </w:numPr>
      </w:pPr>
      <w:r>
        <w:t>The system responds, “Your Idea has been received.  Thank you.”</w:t>
      </w:r>
    </w:p>
    <w:p w:rsidR="00DE6CD1" w:rsidRDefault="0020208D" w:rsidP="00DE6CD1">
      <w:pPr>
        <w:pStyle w:val="ListParagraph"/>
        <w:numPr>
          <w:ilvl w:val="2"/>
          <w:numId w:val="2"/>
        </w:numPr>
      </w:pPr>
      <w:r>
        <w:t>An automated message is created and inserted into table</w:t>
      </w:r>
      <w:r w:rsidR="009201BA">
        <w:t xml:space="preserve"> ‘message’</w:t>
      </w:r>
      <w:r>
        <w:t>:</w:t>
      </w:r>
    </w:p>
    <w:p w:rsidR="0020208D" w:rsidRDefault="0020208D" w:rsidP="0020208D">
      <w:pPr>
        <w:pStyle w:val="ListParagraph"/>
        <w:numPr>
          <w:ilvl w:val="3"/>
          <w:numId w:val="2"/>
        </w:numPr>
      </w:pPr>
      <w:r>
        <w:t>‘</w:t>
      </w:r>
      <w:proofErr w:type="spellStart"/>
      <w:r>
        <w:t>msgdate</w:t>
      </w:r>
      <w:proofErr w:type="spellEnd"/>
      <w:r>
        <w:t xml:space="preserve">’ will be </w:t>
      </w:r>
      <w:r w:rsidR="004709C0">
        <w:t>‘</w:t>
      </w:r>
      <w:proofErr w:type="spellStart"/>
      <w:r w:rsidR="004709C0">
        <w:t>current_timestamp</w:t>
      </w:r>
      <w:proofErr w:type="spellEnd"/>
      <w:r w:rsidR="004709C0">
        <w:t>’</w:t>
      </w:r>
      <w:r>
        <w:t>.</w:t>
      </w:r>
    </w:p>
    <w:p w:rsidR="0020208D" w:rsidRDefault="0020208D" w:rsidP="009201BA">
      <w:pPr>
        <w:pStyle w:val="ListParagraph"/>
        <w:numPr>
          <w:ilvl w:val="3"/>
          <w:numId w:val="2"/>
        </w:numPr>
      </w:pPr>
      <w:r>
        <w:t>‘</w:t>
      </w:r>
      <w:proofErr w:type="spellStart"/>
      <w:r>
        <w:t>sub</w:t>
      </w:r>
      <w:r w:rsidR="003C4231">
        <w:t>ject</w:t>
      </w:r>
      <w:r>
        <w:t>code</w:t>
      </w:r>
      <w:proofErr w:type="spellEnd"/>
      <w:r>
        <w:t xml:space="preserve">’ will be </w:t>
      </w:r>
      <w:r w:rsidR="009201BA">
        <w:t>‘</w:t>
      </w:r>
      <w:proofErr w:type="spellStart"/>
      <w:r w:rsidR="009201BA" w:rsidRPr="009201BA">
        <w:t>grantirr</w:t>
      </w:r>
      <w:proofErr w:type="spellEnd"/>
      <w:r w:rsidR="009201BA">
        <w:t>’.</w:t>
      </w:r>
    </w:p>
    <w:p w:rsidR="009201BA" w:rsidRDefault="009201BA" w:rsidP="009201BA">
      <w:pPr>
        <w:pStyle w:val="ListParagraph"/>
        <w:numPr>
          <w:ilvl w:val="3"/>
          <w:numId w:val="2"/>
        </w:numPr>
      </w:pPr>
      <w:r>
        <w:t>‘</w:t>
      </w:r>
      <w:proofErr w:type="spellStart"/>
      <w:r>
        <w:t>visname</w:t>
      </w:r>
      <w:proofErr w:type="spellEnd"/>
      <w:r>
        <w:t>’ will be ‘SFF System’.</w:t>
      </w:r>
    </w:p>
    <w:p w:rsidR="009201BA" w:rsidRDefault="009201BA" w:rsidP="009201BA">
      <w:pPr>
        <w:pStyle w:val="ListParagraph"/>
        <w:numPr>
          <w:ilvl w:val="3"/>
          <w:numId w:val="2"/>
        </w:numPr>
      </w:pPr>
      <w:r>
        <w:lastRenderedPageBreak/>
        <w:t>‘</w:t>
      </w:r>
      <w:proofErr w:type="spellStart"/>
      <w:r>
        <w:t>visemail</w:t>
      </w:r>
      <w:proofErr w:type="spellEnd"/>
      <w:r>
        <w:t>’ will be ‘system@strongfam.org’</w:t>
      </w:r>
    </w:p>
    <w:p w:rsidR="009201BA" w:rsidRDefault="009201BA" w:rsidP="009201BA">
      <w:pPr>
        <w:pStyle w:val="ListParagraph"/>
        <w:numPr>
          <w:ilvl w:val="3"/>
          <w:numId w:val="2"/>
        </w:numPr>
      </w:pPr>
      <w:r>
        <w:t>‘message’ will be ‘A grant request first</w:t>
      </w:r>
      <w:r w:rsidR="00F34D2B">
        <w:t xml:space="preserve"> (or final)</w:t>
      </w:r>
      <w:r>
        <w:t xml:space="preserve"> submission was received &lt;</w:t>
      </w:r>
      <w:proofErr w:type="spellStart"/>
      <w:r>
        <w:t>msgdate</w:t>
      </w:r>
      <w:proofErr w:type="spellEnd"/>
      <w:r>
        <w:t>&gt;</w:t>
      </w:r>
      <w:r w:rsidR="00940336">
        <w:t>’</w:t>
      </w:r>
      <w:r>
        <w:t>.</w:t>
      </w:r>
    </w:p>
    <w:p w:rsidR="00493908" w:rsidRDefault="00723A22" w:rsidP="00493908">
      <w:pPr>
        <w:pStyle w:val="ListParagraph"/>
        <w:numPr>
          <w:ilvl w:val="1"/>
          <w:numId w:val="2"/>
        </w:numPr>
      </w:pPr>
      <w:r>
        <w:rPr>
          <w:b/>
          <w:color w:val="FF0000"/>
        </w:rPr>
        <w:t>E1</w:t>
      </w:r>
      <w:r w:rsidR="00873677">
        <w:t xml:space="preserve"> </w:t>
      </w:r>
      <w:r w:rsidR="00493908">
        <w:t xml:space="preserve">The </w:t>
      </w:r>
      <w:r>
        <w:t>E1</w:t>
      </w:r>
      <w:r w:rsidR="00544010">
        <w:t xml:space="preserve"> confirmation email is</w:t>
      </w:r>
      <w:r w:rsidR="00493908">
        <w:t xml:space="preserve"> sent thanking the PI1s for</w:t>
      </w:r>
      <w:r w:rsidR="00DC0241">
        <w:t xml:space="preserve"> submitting</w:t>
      </w:r>
      <w:r w:rsidR="00493908">
        <w:t xml:space="preserve"> th</w:t>
      </w:r>
      <w:r w:rsidR="00893193">
        <w:t>e idea</w:t>
      </w:r>
      <w:r w:rsidR="00493908">
        <w:t xml:space="preserve">.  </w:t>
      </w:r>
      <w:r w:rsidR="00893193">
        <w:t>Currently done manually - f</w:t>
      </w:r>
      <w:r w:rsidR="00493908">
        <w:t>uture enhancement.</w:t>
      </w:r>
    </w:p>
    <w:p w:rsidR="00385AE9" w:rsidRDefault="00B22332" w:rsidP="008A3E72">
      <w:pPr>
        <w:pStyle w:val="ListParagraph"/>
        <w:numPr>
          <w:ilvl w:val="0"/>
          <w:numId w:val="2"/>
        </w:numPr>
      </w:pPr>
      <w:r>
        <w:rPr>
          <w:b/>
          <w:sz w:val="24"/>
          <w:szCs w:val="24"/>
        </w:rPr>
        <w:t>Adding</w:t>
      </w:r>
      <w:r w:rsidR="003F27F1">
        <w:rPr>
          <w:b/>
          <w:sz w:val="24"/>
          <w:szCs w:val="24"/>
        </w:rPr>
        <w:t xml:space="preserve"> and Changing</w:t>
      </w:r>
      <w:r>
        <w:rPr>
          <w:b/>
          <w:sz w:val="24"/>
          <w:szCs w:val="24"/>
        </w:rPr>
        <w:t xml:space="preserve"> </w:t>
      </w:r>
      <w:r w:rsidR="00385AE9" w:rsidRPr="008A3E72">
        <w:rPr>
          <w:b/>
          <w:sz w:val="24"/>
          <w:szCs w:val="24"/>
        </w:rPr>
        <w:t>Project Participants</w:t>
      </w:r>
    </w:p>
    <w:p w:rsidR="00AA1A8E" w:rsidRDefault="00AA1A8E" w:rsidP="00E52DD5">
      <w:pPr>
        <w:pStyle w:val="ListParagraph"/>
        <w:numPr>
          <w:ilvl w:val="1"/>
          <w:numId w:val="3"/>
        </w:numPr>
        <w:tabs>
          <w:tab w:val="left" w:pos="8280"/>
        </w:tabs>
      </w:pPr>
      <w:r>
        <w:rPr>
          <w:color w:val="FF0000"/>
        </w:rPr>
        <w:t xml:space="preserve">Need to extend this process to include both table </w:t>
      </w:r>
      <w:proofErr w:type="spellStart"/>
      <w:r w:rsidR="00267D2C">
        <w:rPr>
          <w:color w:val="FF0000"/>
        </w:rPr>
        <w:t>useridea</w:t>
      </w:r>
      <w:proofErr w:type="spellEnd"/>
      <w:r>
        <w:rPr>
          <w:color w:val="FF0000"/>
        </w:rPr>
        <w:t xml:space="preserve"> &amp; </w:t>
      </w:r>
      <w:proofErr w:type="spellStart"/>
      <w:r w:rsidR="002962A8">
        <w:rPr>
          <w:color w:val="FF0000"/>
        </w:rPr>
        <w:t>ideatemp</w:t>
      </w:r>
      <w:proofErr w:type="spellEnd"/>
      <w:r>
        <w:rPr>
          <w:color w:val="FF0000"/>
        </w:rPr>
        <w:t>.</w:t>
      </w:r>
    </w:p>
    <w:p w:rsidR="00B22332" w:rsidRDefault="00B22332" w:rsidP="00E52DD5">
      <w:pPr>
        <w:pStyle w:val="ListParagraph"/>
        <w:numPr>
          <w:ilvl w:val="1"/>
          <w:numId w:val="3"/>
        </w:numPr>
        <w:tabs>
          <w:tab w:val="left" w:pos="8280"/>
        </w:tabs>
      </w:pPr>
      <w:r>
        <w:t xml:space="preserve">At the bottom of </w:t>
      </w:r>
      <w:r w:rsidR="00A33113">
        <w:t xml:space="preserve">the </w:t>
      </w:r>
      <w:r w:rsidR="007F2750">
        <w:t xml:space="preserve">Share My Idea input form </w:t>
      </w:r>
      <w:r w:rsidR="00A33113">
        <w:t>appear</w:t>
      </w:r>
      <w:r w:rsidR="007F2750">
        <w:t>s</w:t>
      </w:r>
      <w:r w:rsidR="00A63A67">
        <w:t xml:space="preserve"> ‘addingusers.html’ via an includes statement.</w:t>
      </w:r>
      <w:r w:rsidR="006F66C6">
        <w:t xml:space="preserve">  ‘Addingusers.html’ looks as follows:</w:t>
      </w:r>
    </w:p>
    <w:p w:rsidR="006F66C6" w:rsidRDefault="006F66C6" w:rsidP="007F2750">
      <w:pPr>
        <w:pStyle w:val="ListParagraph"/>
        <w:numPr>
          <w:ilvl w:val="2"/>
          <w:numId w:val="3"/>
        </w:numPr>
        <w:tabs>
          <w:tab w:val="left" w:pos="8280"/>
        </w:tabs>
      </w:pPr>
      <w:r>
        <w:t>It will adhere to SFF website requirements as described in Ref 1.c.</w:t>
      </w:r>
    </w:p>
    <w:p w:rsidR="007F2750" w:rsidRDefault="007F2750" w:rsidP="007F2750">
      <w:pPr>
        <w:pStyle w:val="ListParagraph"/>
        <w:numPr>
          <w:ilvl w:val="2"/>
          <w:numId w:val="3"/>
        </w:numPr>
        <w:tabs>
          <w:tab w:val="left" w:pos="8280"/>
        </w:tabs>
      </w:pPr>
      <w:r>
        <w:t>Title:  “</w:t>
      </w:r>
      <w:r w:rsidRPr="007F2750">
        <w:t>Adding and Changing Project Participants</w:t>
      </w:r>
      <w:r>
        <w:t>”.</w:t>
      </w:r>
    </w:p>
    <w:p w:rsidR="00385AE9" w:rsidRDefault="00385AE9" w:rsidP="00B22332">
      <w:pPr>
        <w:pStyle w:val="ListParagraph"/>
        <w:numPr>
          <w:ilvl w:val="2"/>
          <w:numId w:val="3"/>
        </w:numPr>
        <w:tabs>
          <w:tab w:val="left" w:pos="8280"/>
        </w:tabs>
      </w:pPr>
      <w:r>
        <w:t xml:space="preserve">Adding one or more persons </w:t>
      </w:r>
      <w:r w:rsidR="006F66C6">
        <w:t xml:space="preserve">can improve an Idea, </w:t>
      </w:r>
      <w:r>
        <w:t>if the persons bring useful experiences, abilities, or resources.  This is particularly true for participants that may help connect with state departments of education or state or local boards of education.</w:t>
      </w:r>
    </w:p>
    <w:p w:rsidR="00385AE9" w:rsidRDefault="00B22332" w:rsidP="00B22332">
      <w:pPr>
        <w:pStyle w:val="ListParagraph"/>
        <w:numPr>
          <w:ilvl w:val="2"/>
          <w:numId w:val="3"/>
        </w:numPr>
      </w:pPr>
      <w:r>
        <w:t>To include an individual</w:t>
      </w:r>
      <w:r w:rsidR="007F2750">
        <w:t xml:space="preserve"> in an Idea</w:t>
      </w:r>
      <w:r w:rsidR="00385AE9">
        <w:t xml:space="preserve">, </w:t>
      </w:r>
      <w:r w:rsidR="007F2750">
        <w:t xml:space="preserve">those </w:t>
      </w:r>
      <w:r w:rsidR="00385AE9">
        <w:t>persons must first register on this website.  Once registered</w:t>
      </w:r>
      <w:r w:rsidR="007F2750">
        <w:t xml:space="preserve">, </w:t>
      </w:r>
      <w:r w:rsidR="00170A35">
        <w:t>participants can</w:t>
      </w:r>
      <w:r w:rsidR="00385AE9">
        <w:t xml:space="preserve"> be added</w:t>
      </w:r>
      <w:r w:rsidR="007F2750">
        <w:t xml:space="preserve"> to the Idea</w:t>
      </w:r>
      <w:r w:rsidR="00385AE9">
        <w:t xml:space="preserve"> here.  Durin</w:t>
      </w:r>
      <w:r w:rsidR="00170A35">
        <w:t>g reg</w:t>
      </w:r>
      <w:r w:rsidR="007F2750">
        <w:t xml:space="preserve">istration, participants can </w:t>
      </w:r>
      <w:r w:rsidR="00385AE9">
        <w:t xml:space="preserve">enter up </w:t>
      </w:r>
      <w:r w:rsidR="00245466">
        <w:t>to 250 words about themselves,</w:t>
      </w:r>
      <w:r w:rsidR="00385AE9">
        <w:t xml:space="preserve"> provide a</w:t>
      </w:r>
      <w:r w:rsidR="00170A35">
        <w:t xml:space="preserve"> link to their CV</w:t>
      </w:r>
      <w:r w:rsidR="00245466">
        <w:t>, or both</w:t>
      </w:r>
      <w:r w:rsidR="00170A35">
        <w:t>.</w:t>
      </w:r>
    </w:p>
    <w:p w:rsidR="007F2750" w:rsidRDefault="007F2750" w:rsidP="007F2750">
      <w:pPr>
        <w:pStyle w:val="ListParagraph"/>
        <w:numPr>
          <w:ilvl w:val="2"/>
          <w:numId w:val="3"/>
        </w:numPr>
      </w:pPr>
      <w:r>
        <w:t xml:space="preserve">Participants may be added to Ideas once the Idea has been successfully saved one time with no errors. </w:t>
      </w:r>
    </w:p>
    <w:p w:rsidR="004B6E8E" w:rsidRDefault="00645D3A" w:rsidP="00B22332">
      <w:pPr>
        <w:pStyle w:val="ListParagraph"/>
        <w:numPr>
          <w:ilvl w:val="1"/>
          <w:numId w:val="3"/>
        </w:numPr>
      </w:pPr>
      <w:r>
        <w:t>Project P</w:t>
      </w:r>
      <w:r w:rsidR="00EC4B93">
        <w:t xml:space="preserve">articipant </w:t>
      </w:r>
      <w:r w:rsidR="00B22332">
        <w:t xml:space="preserve">boxes.  </w:t>
      </w:r>
      <w:r w:rsidR="00385AE9">
        <w:t>Under the above instructions are input boxes</w:t>
      </w:r>
      <w:r w:rsidR="004B6E8E">
        <w:t>.</w:t>
      </w:r>
    </w:p>
    <w:p w:rsidR="004B6E8E" w:rsidRDefault="007F2750" w:rsidP="004B6E8E">
      <w:pPr>
        <w:pStyle w:val="ListParagraph"/>
        <w:numPr>
          <w:ilvl w:val="2"/>
          <w:numId w:val="3"/>
        </w:numPr>
      </w:pPr>
      <w:r>
        <w:t xml:space="preserve">The boxes </w:t>
      </w:r>
      <w:r w:rsidR="004B6E8E">
        <w:t>perform two functions:</w:t>
      </w:r>
    </w:p>
    <w:p w:rsidR="004B6E8E" w:rsidRDefault="007F2750" w:rsidP="004B6E8E">
      <w:pPr>
        <w:pStyle w:val="ListParagraph"/>
        <w:numPr>
          <w:ilvl w:val="3"/>
          <w:numId w:val="3"/>
        </w:numPr>
      </w:pPr>
      <w:r>
        <w:t>To list the participants</w:t>
      </w:r>
      <w:r w:rsidR="004B6E8E">
        <w:t xml:space="preserve"> already ass</w:t>
      </w:r>
      <w:r w:rsidR="00ED27C6">
        <w:t>ociated with the open Idea, and</w:t>
      </w:r>
    </w:p>
    <w:p w:rsidR="004B6E8E" w:rsidRDefault="00EC4B93" w:rsidP="004B6E8E">
      <w:pPr>
        <w:pStyle w:val="ListParagraph"/>
        <w:numPr>
          <w:ilvl w:val="3"/>
          <w:numId w:val="3"/>
        </w:numPr>
      </w:pPr>
      <w:r>
        <w:t>To Add or Delete participants</w:t>
      </w:r>
      <w:r w:rsidR="004B6E8E">
        <w:t>.</w:t>
      </w:r>
    </w:p>
    <w:p w:rsidR="001A3F13" w:rsidRDefault="001A3F13" w:rsidP="001A3F13">
      <w:pPr>
        <w:pStyle w:val="ListParagraph"/>
        <w:numPr>
          <w:ilvl w:val="2"/>
          <w:numId w:val="3"/>
        </w:numPr>
      </w:pPr>
      <w:r>
        <w:t>Editing</w:t>
      </w:r>
    </w:p>
    <w:p w:rsidR="001A3F13" w:rsidRDefault="00ED27C6" w:rsidP="001A3F13">
      <w:pPr>
        <w:pStyle w:val="ListParagraph"/>
        <w:numPr>
          <w:ilvl w:val="3"/>
          <w:numId w:val="3"/>
        </w:numPr>
      </w:pPr>
      <w:r>
        <w:t>All website standards are</w:t>
      </w:r>
      <w:r w:rsidR="001A3F13">
        <w:t xml:space="preserve"> followed for these input boxes as described in Ref 1.c. above including:</w:t>
      </w:r>
    </w:p>
    <w:p w:rsidR="001A3F13" w:rsidRDefault="001A3F13" w:rsidP="001A3F13">
      <w:pPr>
        <w:pStyle w:val="ListParagraph"/>
        <w:numPr>
          <w:ilvl w:val="4"/>
          <w:numId w:val="3"/>
        </w:numPr>
      </w:pPr>
      <w:r>
        <w:t>Each box that contains an error will display a red border.</w:t>
      </w:r>
    </w:p>
    <w:p w:rsidR="001A3F13" w:rsidRDefault="001A3F13" w:rsidP="001A3F13">
      <w:pPr>
        <w:pStyle w:val="ListParagraph"/>
        <w:numPr>
          <w:ilvl w:val="4"/>
          <w:numId w:val="3"/>
        </w:numPr>
      </w:pPr>
      <w:r>
        <w:t>Box contents are fully edited immediately upon entry.</w:t>
      </w:r>
    </w:p>
    <w:p w:rsidR="001A3F13" w:rsidRDefault="001A3F13" w:rsidP="001A3F13">
      <w:pPr>
        <w:pStyle w:val="ListParagraph"/>
        <w:numPr>
          <w:ilvl w:val="4"/>
          <w:numId w:val="3"/>
        </w:numPr>
      </w:pPr>
      <w:r>
        <w:t>Errors are displayed for the boxes one at a time</w:t>
      </w:r>
      <w:r w:rsidR="00ED27C6">
        <w:t xml:space="preserve"> in red letters</w:t>
      </w:r>
      <w:r>
        <w:t xml:space="preserve"> below each box.</w:t>
      </w:r>
    </w:p>
    <w:p w:rsidR="00C83324" w:rsidRPr="00880ABD" w:rsidRDefault="00C83324" w:rsidP="00C83324">
      <w:pPr>
        <w:pStyle w:val="ListParagraph"/>
        <w:numPr>
          <w:ilvl w:val="2"/>
          <w:numId w:val="2"/>
        </w:numPr>
        <w:rPr>
          <w:color w:val="FF0000"/>
        </w:rPr>
      </w:pPr>
      <w:r>
        <w:rPr>
          <w:color w:val="FF0000"/>
        </w:rPr>
        <w:t>********************* WORKING HERE ****************************</w:t>
      </w:r>
    </w:p>
    <w:p w:rsidR="00EC4B93" w:rsidRDefault="00EC4B93" w:rsidP="004B6E8E">
      <w:pPr>
        <w:pStyle w:val="ListParagraph"/>
        <w:numPr>
          <w:ilvl w:val="2"/>
          <w:numId w:val="3"/>
        </w:numPr>
      </w:pPr>
      <w:r>
        <w:t>The boxes will be displayed</w:t>
      </w:r>
      <w:r w:rsidR="001A3F13">
        <w:t xml:space="preserve"> in two sections, one above the other.</w:t>
      </w:r>
    </w:p>
    <w:p w:rsidR="001A3F13" w:rsidRDefault="009C1F8C" w:rsidP="001A3F13">
      <w:pPr>
        <w:pStyle w:val="ListParagraph"/>
        <w:numPr>
          <w:ilvl w:val="3"/>
          <w:numId w:val="3"/>
        </w:numPr>
      </w:pPr>
      <w:r>
        <w:t>First S</w:t>
      </w:r>
      <w:r w:rsidR="001A3F13">
        <w:t>ection.</w:t>
      </w:r>
    </w:p>
    <w:p w:rsidR="00E41D6D" w:rsidRDefault="000D5A7D" w:rsidP="001A3F13">
      <w:pPr>
        <w:pStyle w:val="ListParagraph"/>
        <w:numPr>
          <w:ilvl w:val="4"/>
          <w:numId w:val="3"/>
        </w:numPr>
      </w:pPr>
      <w:r>
        <w:t>Subt</w:t>
      </w:r>
      <w:r w:rsidR="00E41D6D">
        <w:t>itle</w:t>
      </w:r>
      <w:r>
        <w:t xml:space="preserve"> above</w:t>
      </w:r>
      <w:r w:rsidR="00E41D6D">
        <w:t>:  Current Project Members.</w:t>
      </w:r>
      <w:r>
        <w:t xml:space="preserve">  Aligned with the left edge of the left box.</w:t>
      </w:r>
    </w:p>
    <w:p w:rsidR="000D5A7D" w:rsidRDefault="000D5A7D" w:rsidP="000D5A7D">
      <w:pPr>
        <w:pStyle w:val="ListParagraph"/>
        <w:numPr>
          <w:ilvl w:val="4"/>
          <w:numId w:val="3"/>
        </w:numPr>
      </w:pPr>
      <w:r>
        <w:t>The boxes will be in the form of a matrix 4</w:t>
      </w:r>
      <w:r w:rsidR="00564194">
        <w:t xml:space="preserve"> columns wide by as many down the page as </w:t>
      </w:r>
      <w:r>
        <w:t>needed to display the information.</w:t>
      </w:r>
    </w:p>
    <w:p w:rsidR="001A3F13" w:rsidRDefault="001A3F13" w:rsidP="001A3F13">
      <w:pPr>
        <w:pStyle w:val="ListParagraph"/>
        <w:numPr>
          <w:ilvl w:val="4"/>
          <w:numId w:val="3"/>
        </w:numPr>
      </w:pPr>
      <w:r>
        <w:t>The first section will display the current contents of table ‘</w:t>
      </w:r>
      <w:proofErr w:type="spellStart"/>
      <w:r w:rsidR="00267D2C">
        <w:t>useridea</w:t>
      </w:r>
      <w:proofErr w:type="spellEnd"/>
      <w:r>
        <w:t>’ for all users listed for this Idea.</w:t>
      </w:r>
    </w:p>
    <w:p w:rsidR="001A3F13" w:rsidRDefault="001A3F13" w:rsidP="001A3F13">
      <w:pPr>
        <w:pStyle w:val="ListParagraph"/>
        <w:numPr>
          <w:ilvl w:val="4"/>
          <w:numId w:val="3"/>
        </w:numPr>
      </w:pPr>
      <w:r>
        <w:t>Each form row will display one row from the table.</w:t>
      </w:r>
    </w:p>
    <w:p w:rsidR="009C1F8C" w:rsidRDefault="009C1F8C" w:rsidP="001A3F13">
      <w:pPr>
        <w:pStyle w:val="ListParagraph"/>
        <w:numPr>
          <w:ilvl w:val="4"/>
          <w:numId w:val="3"/>
        </w:numPr>
      </w:pPr>
      <w:r>
        <w:t>Each row will contain 4 data elements (see below for more about each of these data elements):</w:t>
      </w:r>
    </w:p>
    <w:p w:rsidR="009C1F8C" w:rsidRDefault="009C1F8C" w:rsidP="009C1F8C">
      <w:pPr>
        <w:pStyle w:val="ListParagraph"/>
        <w:numPr>
          <w:ilvl w:val="5"/>
          <w:numId w:val="3"/>
        </w:numPr>
      </w:pPr>
      <w:r>
        <w:t>Email address</w:t>
      </w:r>
    </w:p>
    <w:p w:rsidR="009C1F8C" w:rsidRDefault="009C1F8C" w:rsidP="009C1F8C">
      <w:pPr>
        <w:pStyle w:val="ListParagraph"/>
        <w:numPr>
          <w:ilvl w:val="5"/>
          <w:numId w:val="3"/>
        </w:numPr>
      </w:pPr>
      <w:r>
        <w:t>Project role</w:t>
      </w:r>
      <w:r w:rsidR="00ED27C6">
        <w:t xml:space="preserve"> code</w:t>
      </w:r>
    </w:p>
    <w:p w:rsidR="009C1F8C" w:rsidRDefault="009C1F8C" w:rsidP="009C1F8C">
      <w:pPr>
        <w:pStyle w:val="ListParagraph"/>
        <w:numPr>
          <w:ilvl w:val="5"/>
          <w:numId w:val="3"/>
        </w:numPr>
      </w:pPr>
      <w:r>
        <w:t>Idea update</w:t>
      </w:r>
    </w:p>
    <w:p w:rsidR="009C1F8C" w:rsidRDefault="009C1F8C" w:rsidP="009C1F8C">
      <w:pPr>
        <w:pStyle w:val="ListParagraph"/>
        <w:numPr>
          <w:ilvl w:val="5"/>
          <w:numId w:val="3"/>
        </w:numPr>
      </w:pPr>
      <w:r>
        <w:t>Anticipated contribution.</w:t>
      </w:r>
    </w:p>
    <w:p w:rsidR="001A3F13" w:rsidRDefault="001A3F13" w:rsidP="001A3F13">
      <w:pPr>
        <w:pStyle w:val="ListParagraph"/>
        <w:numPr>
          <w:ilvl w:val="3"/>
          <w:numId w:val="3"/>
        </w:numPr>
      </w:pPr>
      <w:r>
        <w:t>The two sections will be separated by a little extra whitespace.</w:t>
      </w:r>
    </w:p>
    <w:p w:rsidR="001A3F13" w:rsidRDefault="009C1F8C" w:rsidP="001A3F13">
      <w:pPr>
        <w:pStyle w:val="ListParagraph"/>
        <w:numPr>
          <w:ilvl w:val="3"/>
          <w:numId w:val="3"/>
        </w:numPr>
      </w:pPr>
      <w:r>
        <w:t>Second S</w:t>
      </w:r>
      <w:r w:rsidR="001A3F13">
        <w:t>ection</w:t>
      </w:r>
    </w:p>
    <w:p w:rsidR="000D5A7D" w:rsidRDefault="000D5A7D" w:rsidP="009C1F8C">
      <w:pPr>
        <w:pStyle w:val="ListParagraph"/>
        <w:numPr>
          <w:ilvl w:val="4"/>
          <w:numId w:val="3"/>
        </w:numPr>
      </w:pPr>
      <w:r>
        <w:t>Subtitle:  Add or Delete  Aligned with the heading for the First Section.</w:t>
      </w:r>
    </w:p>
    <w:p w:rsidR="009C1F8C" w:rsidRDefault="009C1F8C" w:rsidP="009C1F8C">
      <w:pPr>
        <w:pStyle w:val="ListParagraph"/>
        <w:numPr>
          <w:ilvl w:val="4"/>
          <w:numId w:val="3"/>
        </w:numPr>
      </w:pPr>
      <w:r>
        <w:t>Is used to Add and Delete users from table ‘</w:t>
      </w:r>
      <w:proofErr w:type="spellStart"/>
      <w:r w:rsidR="00267D2C">
        <w:t>useridea</w:t>
      </w:r>
      <w:proofErr w:type="spellEnd"/>
      <w:r>
        <w:t>’.</w:t>
      </w:r>
    </w:p>
    <w:p w:rsidR="001A3F13" w:rsidRDefault="001A3F13" w:rsidP="001A3F13">
      <w:pPr>
        <w:pStyle w:val="ListParagraph"/>
        <w:numPr>
          <w:ilvl w:val="4"/>
          <w:numId w:val="3"/>
        </w:numPr>
      </w:pPr>
      <w:r>
        <w:t>Is displayed below the first section.</w:t>
      </w:r>
    </w:p>
    <w:p w:rsidR="009C1F8C" w:rsidRDefault="009C1F8C" w:rsidP="001A3F13">
      <w:pPr>
        <w:pStyle w:val="ListParagraph"/>
        <w:numPr>
          <w:ilvl w:val="4"/>
          <w:numId w:val="3"/>
        </w:numPr>
      </w:pPr>
      <w:r>
        <w:lastRenderedPageBreak/>
        <w:t>Will contain only one row.</w:t>
      </w:r>
    </w:p>
    <w:p w:rsidR="009C1F8C" w:rsidRDefault="000D5A7D" w:rsidP="001A3F13">
      <w:pPr>
        <w:pStyle w:val="ListParagraph"/>
        <w:numPr>
          <w:ilvl w:val="4"/>
          <w:numId w:val="3"/>
        </w:numPr>
      </w:pPr>
      <w:r>
        <w:t>Will be five boxes wide</w:t>
      </w:r>
      <w:r w:rsidR="009C1F8C">
        <w:t>.</w:t>
      </w:r>
    </w:p>
    <w:p w:rsidR="009C1F8C" w:rsidRDefault="009C1F8C" w:rsidP="001A3F13">
      <w:pPr>
        <w:pStyle w:val="ListParagraph"/>
        <w:numPr>
          <w:ilvl w:val="4"/>
          <w:numId w:val="3"/>
        </w:numPr>
      </w:pPr>
      <w:r>
        <w:t>Each column in the second section will be precisely aligned below the similarly named column in the first section.</w:t>
      </w:r>
    </w:p>
    <w:p w:rsidR="00EC4B93" w:rsidRDefault="009C1F8C" w:rsidP="001A3F13">
      <w:pPr>
        <w:pStyle w:val="ListParagraph"/>
        <w:numPr>
          <w:ilvl w:val="4"/>
          <w:numId w:val="3"/>
        </w:numPr>
      </w:pPr>
      <w:r>
        <w:t>An additional “Add/Del”</w:t>
      </w:r>
      <w:r w:rsidR="00657D19">
        <w:t xml:space="preserve"> </w:t>
      </w:r>
      <w:r>
        <w:t>box will be provided a little to the left of the four columns that are aligned with the First Section.</w:t>
      </w:r>
    </w:p>
    <w:p w:rsidR="00657D19" w:rsidRDefault="00657D19" w:rsidP="00657D19">
      <w:pPr>
        <w:pStyle w:val="ListParagraph"/>
        <w:numPr>
          <w:ilvl w:val="5"/>
          <w:numId w:val="3"/>
        </w:numPr>
      </w:pPr>
      <w:r>
        <w:t>The u</w:t>
      </w:r>
      <w:r w:rsidR="00ED27C6">
        <w:t>ser may enter either ‘A’ or ‘D’</w:t>
      </w:r>
      <w:r w:rsidR="000D5A7D">
        <w:t xml:space="preserve"> (not case sensitive)</w:t>
      </w:r>
      <w:r w:rsidR="00ED27C6">
        <w:t xml:space="preserve"> to add or delete a user.</w:t>
      </w:r>
    </w:p>
    <w:p w:rsidR="00657D19" w:rsidRDefault="00657D19" w:rsidP="00657D19">
      <w:pPr>
        <w:pStyle w:val="ListParagraph"/>
        <w:numPr>
          <w:ilvl w:val="2"/>
          <w:numId w:val="3"/>
        </w:numPr>
      </w:pPr>
      <w:r>
        <w:t>Processing adds and deletes.</w:t>
      </w:r>
    </w:p>
    <w:p w:rsidR="00657D19" w:rsidRDefault="00657D19" w:rsidP="00657D19">
      <w:pPr>
        <w:pStyle w:val="ListParagraph"/>
        <w:numPr>
          <w:ilvl w:val="3"/>
          <w:numId w:val="3"/>
        </w:numPr>
      </w:pPr>
      <w:r>
        <w:t>If a ‘D’ is entered</w:t>
      </w:r>
    </w:p>
    <w:p w:rsidR="00880ABD" w:rsidRDefault="00880ABD" w:rsidP="00880ABD">
      <w:pPr>
        <w:pStyle w:val="ListParagraph"/>
        <w:numPr>
          <w:ilvl w:val="4"/>
          <w:numId w:val="3"/>
        </w:numPr>
      </w:pPr>
      <w:r>
        <w:t xml:space="preserve">The user enters the </w:t>
      </w:r>
      <w:r w:rsidR="000677E6">
        <w:t>&lt;</w:t>
      </w:r>
      <w:proofErr w:type="spellStart"/>
      <w:r w:rsidR="000677E6">
        <w:t>emailaddress</w:t>
      </w:r>
      <w:proofErr w:type="spellEnd"/>
      <w:r w:rsidR="000677E6">
        <w:t>&gt;</w:t>
      </w:r>
      <w:r>
        <w:t xml:space="preserve"> of the user to be deleted.</w:t>
      </w:r>
    </w:p>
    <w:p w:rsidR="00880ABD" w:rsidRDefault="000D5A7D" w:rsidP="00880ABD">
      <w:pPr>
        <w:pStyle w:val="ListParagraph"/>
        <w:numPr>
          <w:ilvl w:val="4"/>
          <w:numId w:val="3"/>
        </w:numPr>
      </w:pPr>
      <w:r>
        <w:t>the three</w:t>
      </w:r>
      <w:r w:rsidR="00880ABD">
        <w:t xml:space="preserve"> remaining boxes for this user are grayed out.</w:t>
      </w:r>
    </w:p>
    <w:p w:rsidR="00880ABD" w:rsidRDefault="00880ABD" w:rsidP="00880ABD">
      <w:pPr>
        <w:pStyle w:val="ListParagraph"/>
        <w:numPr>
          <w:ilvl w:val="4"/>
          <w:numId w:val="3"/>
        </w:numPr>
      </w:pPr>
      <w:r>
        <w:t>Instructions above this row tell the user, when deleting a person, to press &lt;enter&gt; to proceed.</w:t>
      </w:r>
    </w:p>
    <w:p w:rsidR="00880ABD" w:rsidRDefault="00880ABD" w:rsidP="00880ABD">
      <w:pPr>
        <w:pStyle w:val="ListParagraph"/>
        <w:numPr>
          <w:ilvl w:val="4"/>
          <w:numId w:val="3"/>
        </w:numPr>
      </w:pPr>
      <w:r>
        <w:t>When &lt;enter&gt; is pressed</w:t>
      </w:r>
    </w:p>
    <w:p w:rsidR="00880ABD" w:rsidRDefault="00880ABD" w:rsidP="00880ABD">
      <w:pPr>
        <w:pStyle w:val="ListParagraph"/>
        <w:numPr>
          <w:ilvl w:val="5"/>
          <w:numId w:val="3"/>
        </w:numPr>
      </w:pPr>
      <w:r>
        <w:t>The system prompts, “Are you sure you want to delete this user?”.</w:t>
      </w:r>
    </w:p>
    <w:p w:rsidR="00880ABD" w:rsidRDefault="00880ABD" w:rsidP="00880ABD">
      <w:pPr>
        <w:pStyle w:val="ListParagraph"/>
        <w:numPr>
          <w:ilvl w:val="5"/>
          <w:numId w:val="3"/>
        </w:numPr>
      </w:pPr>
      <w:r>
        <w:t>‘Yes’ and ‘No’ buttons are displayed below the row.</w:t>
      </w:r>
    </w:p>
    <w:p w:rsidR="00880ABD" w:rsidRDefault="00880ABD" w:rsidP="00880ABD">
      <w:pPr>
        <w:pStyle w:val="ListParagraph"/>
        <w:numPr>
          <w:ilvl w:val="5"/>
          <w:numId w:val="3"/>
        </w:numPr>
      </w:pPr>
      <w:r>
        <w:t>If yes is pressed:</w:t>
      </w:r>
    </w:p>
    <w:p w:rsidR="003020F4" w:rsidRDefault="003020F4" w:rsidP="003020F4">
      <w:pPr>
        <w:pStyle w:val="ListParagraph"/>
        <w:numPr>
          <w:ilvl w:val="6"/>
          <w:numId w:val="3"/>
        </w:numPr>
      </w:pPr>
      <w:r>
        <w:t>The system checks to see if the user to be deleted is the current user.  If it is, the system responds, “The user to be deleted is you.  If you do this, the currently open Idea will be saved, this window will be closed and you will no longer be able to access this Idea.  Are you sure you want to delete this user?</w:t>
      </w:r>
    </w:p>
    <w:p w:rsidR="003020F4" w:rsidRDefault="003020F4" w:rsidP="003020F4">
      <w:pPr>
        <w:pStyle w:val="ListParagraph"/>
        <w:numPr>
          <w:ilvl w:val="7"/>
          <w:numId w:val="3"/>
        </w:numPr>
      </w:pPr>
      <w:r>
        <w:t>‘Yes’ and ‘No’ buttons are displayed below the row.</w:t>
      </w:r>
    </w:p>
    <w:p w:rsidR="003020F4" w:rsidRDefault="003020F4" w:rsidP="003020F4">
      <w:pPr>
        <w:pStyle w:val="ListParagraph"/>
        <w:numPr>
          <w:ilvl w:val="8"/>
          <w:numId w:val="3"/>
        </w:numPr>
      </w:pPr>
      <w:r>
        <w:t>If ‘No’ is pressed:  the open reminder is closed.</w:t>
      </w:r>
    </w:p>
    <w:p w:rsidR="003020F4" w:rsidRDefault="003020F4" w:rsidP="003020F4">
      <w:pPr>
        <w:pStyle w:val="ListParagraph"/>
        <w:numPr>
          <w:ilvl w:val="8"/>
          <w:numId w:val="3"/>
        </w:numPr>
      </w:pPr>
      <w:r>
        <w:t>If ‘Yes’ is pressed: processing continues</w:t>
      </w:r>
    </w:p>
    <w:p w:rsidR="00880ABD" w:rsidRDefault="00880ABD" w:rsidP="00880ABD">
      <w:pPr>
        <w:pStyle w:val="ListParagraph"/>
        <w:numPr>
          <w:ilvl w:val="6"/>
          <w:numId w:val="3"/>
        </w:numPr>
      </w:pPr>
      <w:r>
        <w:t>The system verifies this is not the only user on table ‘</w:t>
      </w:r>
      <w:proofErr w:type="spellStart"/>
      <w:r w:rsidR="00267D2C">
        <w:t>useridea</w:t>
      </w:r>
      <w:proofErr w:type="spellEnd"/>
      <w:r>
        <w:t>’ with ‘</w:t>
      </w:r>
      <w:proofErr w:type="spellStart"/>
      <w:r>
        <w:t>ideaupdate_TF</w:t>
      </w:r>
      <w:proofErr w:type="spellEnd"/>
      <w:r>
        <w:t>’ = TRUE.</w:t>
      </w:r>
    </w:p>
    <w:p w:rsidR="00880ABD" w:rsidRDefault="00880ABD" w:rsidP="00880ABD">
      <w:pPr>
        <w:pStyle w:val="ListParagraph"/>
        <w:numPr>
          <w:ilvl w:val="7"/>
          <w:numId w:val="3"/>
        </w:numPr>
      </w:pPr>
      <w:r>
        <w:t>If it is the only user, an error is returned explaining, “</w:t>
      </w:r>
      <w:r w:rsidR="003020F4">
        <w:t xml:space="preserve">Cannot delete. </w:t>
      </w:r>
      <w:r>
        <w:t>Every Idea must have at least one us</w:t>
      </w:r>
      <w:r w:rsidR="003020F4">
        <w:t>er with authority to update the</w:t>
      </w:r>
      <w:r>
        <w:t xml:space="preserve"> idea.”</w:t>
      </w:r>
    </w:p>
    <w:p w:rsidR="00880ABD" w:rsidRDefault="00880ABD" w:rsidP="00880ABD">
      <w:pPr>
        <w:pStyle w:val="ListParagraph"/>
        <w:numPr>
          <w:ilvl w:val="7"/>
          <w:numId w:val="3"/>
        </w:numPr>
      </w:pPr>
      <w:r>
        <w:t xml:space="preserve">If this is not the only user on table </w:t>
      </w:r>
      <w:proofErr w:type="spellStart"/>
      <w:r>
        <w:t>useride</w:t>
      </w:r>
      <w:proofErr w:type="spellEnd"/>
      <w:r>
        <w:t xml:space="preserve"> with ‘</w:t>
      </w:r>
      <w:proofErr w:type="spellStart"/>
      <w:r>
        <w:t>ideaupdate_TF</w:t>
      </w:r>
      <w:proofErr w:type="spellEnd"/>
      <w:r>
        <w:t>’ = TRUE, the user is deleted from table ‘</w:t>
      </w:r>
      <w:proofErr w:type="spellStart"/>
      <w:r w:rsidR="00267D2C">
        <w:t>useridea</w:t>
      </w:r>
      <w:proofErr w:type="spellEnd"/>
      <w:r>
        <w:t>’</w:t>
      </w:r>
      <w:r w:rsidR="003020F4">
        <w:t>, and</w:t>
      </w:r>
    </w:p>
    <w:p w:rsidR="003020F4" w:rsidRDefault="003020F4" w:rsidP="00880ABD">
      <w:pPr>
        <w:pStyle w:val="ListParagraph"/>
        <w:numPr>
          <w:ilvl w:val="7"/>
          <w:numId w:val="3"/>
        </w:numPr>
      </w:pPr>
      <w:r>
        <w:t>If the user selected yes for the previous question, the events described in the response warning for the question are executed.</w:t>
      </w:r>
    </w:p>
    <w:p w:rsidR="00657D19" w:rsidRDefault="00657D19" w:rsidP="00657D19">
      <w:pPr>
        <w:pStyle w:val="ListParagraph"/>
        <w:numPr>
          <w:ilvl w:val="3"/>
          <w:numId w:val="3"/>
        </w:numPr>
      </w:pPr>
      <w:r>
        <w:t>If an ‘A’ is entered</w:t>
      </w:r>
    </w:p>
    <w:p w:rsidR="00657D19" w:rsidRDefault="00657D19" w:rsidP="00657D19">
      <w:pPr>
        <w:pStyle w:val="ListParagraph"/>
        <w:numPr>
          <w:ilvl w:val="4"/>
          <w:numId w:val="3"/>
        </w:numPr>
      </w:pPr>
      <w:r>
        <w:t>The other four boxes must be populated.</w:t>
      </w:r>
    </w:p>
    <w:p w:rsidR="00657D19" w:rsidRDefault="00F636CA" w:rsidP="00657D19">
      <w:pPr>
        <w:pStyle w:val="ListParagraph"/>
        <w:numPr>
          <w:ilvl w:val="4"/>
          <w:numId w:val="3"/>
        </w:numPr>
      </w:pPr>
      <w:r>
        <w:t>If no errors are identified in the input row the user may add this Project Participant</w:t>
      </w:r>
    </w:p>
    <w:p w:rsidR="00657D19" w:rsidRDefault="00657D19" w:rsidP="00657D19">
      <w:pPr>
        <w:pStyle w:val="ListParagraph"/>
        <w:numPr>
          <w:ilvl w:val="3"/>
          <w:numId w:val="3"/>
        </w:numPr>
      </w:pPr>
      <w:r>
        <w:t xml:space="preserve">A button or other method is provided nearby to execute the </w:t>
      </w:r>
      <w:proofErr w:type="spellStart"/>
      <w:r>
        <w:t>add</w:t>
      </w:r>
      <w:r w:rsidR="00F636CA">
        <w:t>s</w:t>
      </w:r>
      <w:proofErr w:type="spellEnd"/>
      <w:r w:rsidR="00F636CA">
        <w:t xml:space="preserve"> and</w:t>
      </w:r>
      <w:r>
        <w:t xml:space="preserve"> delete</w:t>
      </w:r>
      <w:r w:rsidR="00F636CA">
        <w:t>s</w:t>
      </w:r>
      <w:r>
        <w:t>.</w:t>
      </w:r>
    </w:p>
    <w:p w:rsidR="00F636CA" w:rsidRDefault="00F636CA" w:rsidP="00657D19">
      <w:pPr>
        <w:pStyle w:val="ListParagraph"/>
        <w:numPr>
          <w:ilvl w:val="3"/>
          <w:numId w:val="3"/>
        </w:numPr>
      </w:pPr>
      <w:r>
        <w:t>Immediately upon execution, the top matrix is updated to show the new current list of Project Participants.</w:t>
      </w:r>
    </w:p>
    <w:p w:rsidR="004B6E8E" w:rsidRDefault="00385AE9" w:rsidP="004B6E8E">
      <w:pPr>
        <w:pStyle w:val="ListParagraph"/>
        <w:numPr>
          <w:ilvl w:val="2"/>
          <w:numId w:val="3"/>
        </w:numPr>
      </w:pPr>
      <w:r>
        <w:t>The us</w:t>
      </w:r>
      <w:r w:rsidR="00657D19">
        <w:t>er can associate an unlimited number of</w:t>
      </w:r>
      <w:r w:rsidR="004B6E8E">
        <w:t xml:space="preserve"> persons with an Idea or</w:t>
      </w:r>
      <w:r w:rsidR="005D5113">
        <w:t xml:space="preserve"> project.</w:t>
      </w:r>
    </w:p>
    <w:p w:rsidR="00B22332" w:rsidRDefault="00645D3A" w:rsidP="00B22332">
      <w:pPr>
        <w:pStyle w:val="ListParagraph"/>
        <w:numPr>
          <w:ilvl w:val="1"/>
          <w:numId w:val="3"/>
        </w:numPr>
      </w:pPr>
      <w:r>
        <w:t>Project P</w:t>
      </w:r>
      <w:r w:rsidR="00B22332">
        <w:t xml:space="preserve">articipant </w:t>
      </w:r>
      <w:r>
        <w:t>columns:</w:t>
      </w:r>
    </w:p>
    <w:p w:rsidR="00645D3A" w:rsidRDefault="00645D3A" w:rsidP="00645D3A">
      <w:pPr>
        <w:pStyle w:val="ListParagraph"/>
        <w:numPr>
          <w:ilvl w:val="2"/>
          <w:numId w:val="3"/>
        </w:numPr>
      </w:pPr>
      <w:r>
        <w:t>‘</w:t>
      </w:r>
      <w:proofErr w:type="spellStart"/>
      <w:r>
        <w:t>Ideanum</w:t>
      </w:r>
      <w:proofErr w:type="spellEnd"/>
      <w:r>
        <w:t>’ is not included in the Project Participants boxes but is required to enter the data into table ‘</w:t>
      </w:r>
      <w:proofErr w:type="spellStart"/>
      <w:r w:rsidR="00267D2C">
        <w:t>useridea</w:t>
      </w:r>
      <w:proofErr w:type="spellEnd"/>
      <w:r>
        <w:t xml:space="preserve">’.  The system uses as a default the value of the </w:t>
      </w:r>
      <w:proofErr w:type="spellStart"/>
      <w:r>
        <w:t>Ideanum</w:t>
      </w:r>
      <w:proofErr w:type="spellEnd"/>
      <w:r>
        <w:t xml:space="preserve"> of the Idea currently open.</w:t>
      </w:r>
    </w:p>
    <w:p w:rsidR="00645D3A" w:rsidRDefault="00645D3A" w:rsidP="00645D3A">
      <w:pPr>
        <w:pStyle w:val="ListParagraph"/>
        <w:numPr>
          <w:ilvl w:val="2"/>
          <w:numId w:val="3"/>
        </w:numPr>
      </w:pPr>
      <w:r>
        <w:t xml:space="preserve">Specific </w:t>
      </w:r>
      <w:r w:rsidR="004B6E8E">
        <w:t>columns:</w:t>
      </w:r>
    </w:p>
    <w:p w:rsidR="00385AE9" w:rsidRDefault="005D5113" w:rsidP="004B6E8E">
      <w:pPr>
        <w:pStyle w:val="ListParagraph"/>
        <w:numPr>
          <w:ilvl w:val="3"/>
          <w:numId w:val="3"/>
        </w:numPr>
      </w:pPr>
      <w:r w:rsidRPr="00E52DD5">
        <w:rPr>
          <w:b/>
        </w:rPr>
        <w:t>Email address</w:t>
      </w:r>
      <w:r w:rsidR="00170A35" w:rsidRPr="00E52DD5">
        <w:rPr>
          <w:b/>
        </w:rPr>
        <w:t>.</w:t>
      </w:r>
      <w:r w:rsidR="00170A35">
        <w:t xml:space="preserve">  Should be  the email address the person used to register.</w:t>
      </w:r>
      <w:r>
        <w:t xml:space="preserve"> </w:t>
      </w:r>
      <w:r w:rsidR="00170A35">
        <w:t xml:space="preserve"> If the user is not found on table User an error is returned</w:t>
      </w:r>
      <w:r w:rsidR="00385AE9">
        <w:t xml:space="preserve"> l</w:t>
      </w:r>
      <w:r w:rsidR="00170A35">
        <w:t>ike, “User not yet registered”.</w:t>
      </w:r>
    </w:p>
    <w:p w:rsidR="00385AE9" w:rsidRDefault="00385AE9" w:rsidP="004B6E8E">
      <w:pPr>
        <w:pStyle w:val="ListParagraph"/>
        <w:numPr>
          <w:ilvl w:val="3"/>
          <w:numId w:val="3"/>
        </w:numPr>
      </w:pPr>
      <w:r w:rsidRPr="00E52DD5">
        <w:rPr>
          <w:b/>
        </w:rPr>
        <w:t>Project role</w:t>
      </w:r>
      <w:r w:rsidR="00170A35" w:rsidRPr="00E52DD5">
        <w:rPr>
          <w:b/>
        </w:rPr>
        <w:t>.</w:t>
      </w:r>
      <w:r w:rsidR="00170A35">
        <w:t xml:space="preserve">  Displays a p</w:t>
      </w:r>
      <w:r>
        <w:t>ull down menu list</w:t>
      </w:r>
      <w:r w:rsidR="00170A35">
        <w:t>ing the</w:t>
      </w:r>
      <w:r>
        <w:t xml:space="preserve"> </w:t>
      </w:r>
      <w:proofErr w:type="spellStart"/>
      <w:r>
        <w:t>p</w:t>
      </w:r>
      <w:r w:rsidR="00170A35">
        <w:t>rojrolecode</w:t>
      </w:r>
      <w:proofErr w:type="spellEnd"/>
      <w:r w:rsidR="00170A35">
        <w:t xml:space="preserve"> from table </w:t>
      </w:r>
      <w:proofErr w:type="spellStart"/>
      <w:r w:rsidR="00170A35">
        <w:t>projrole</w:t>
      </w:r>
      <w:proofErr w:type="spellEnd"/>
      <w:r>
        <w:t>.</w:t>
      </w:r>
      <w:r w:rsidR="00170A35">
        <w:t xml:space="preserve">  The user must select one and only one.</w:t>
      </w:r>
    </w:p>
    <w:p w:rsidR="00385AE9" w:rsidRDefault="00385AE9" w:rsidP="004B6E8E">
      <w:pPr>
        <w:pStyle w:val="ListParagraph"/>
        <w:numPr>
          <w:ilvl w:val="3"/>
          <w:numId w:val="3"/>
        </w:numPr>
      </w:pPr>
      <w:r w:rsidRPr="00E52DD5">
        <w:rPr>
          <w:b/>
        </w:rPr>
        <w:lastRenderedPageBreak/>
        <w:t>Idea update</w:t>
      </w:r>
      <w:r w:rsidR="00170A35" w:rsidRPr="00E52DD5">
        <w:rPr>
          <w:b/>
        </w:rPr>
        <w:t>.</w:t>
      </w:r>
      <w:r>
        <w:t xml:space="preserve"> </w:t>
      </w:r>
      <w:r w:rsidR="00170A35">
        <w:t xml:space="preserve"> Is a Boolean </w:t>
      </w:r>
      <w:r>
        <w:t xml:space="preserve">Yes or No. </w:t>
      </w:r>
      <w:r w:rsidR="00170A35">
        <w:t xml:space="preserve"> Allows the person completing the form</w:t>
      </w:r>
      <w:r w:rsidR="00FD4FAC">
        <w:t xml:space="preserve"> to grant or revoke the</w:t>
      </w:r>
      <w:r w:rsidR="00170A35">
        <w:t xml:space="preserve"> user’s</w:t>
      </w:r>
      <w:r w:rsidR="00FD4FAC">
        <w:t xml:space="preserve"> ability to update the idea.  T</w:t>
      </w:r>
      <w:r>
        <w:t xml:space="preserve">he form will validate there is always at least one user with authority to update each Idea on </w:t>
      </w:r>
      <w:proofErr w:type="spellStart"/>
      <w:r w:rsidR="00267D2C">
        <w:t>useridea</w:t>
      </w:r>
      <w:proofErr w:type="spellEnd"/>
      <w:r>
        <w:t>.  When the Idea is first created t</w:t>
      </w:r>
      <w:r w:rsidR="00170A35">
        <w:t>his defaults to the user creating the idea</w:t>
      </w:r>
      <w:r>
        <w:t>.</w:t>
      </w:r>
    </w:p>
    <w:p w:rsidR="00385AE9" w:rsidRDefault="00385AE9" w:rsidP="004B6E8E">
      <w:pPr>
        <w:pStyle w:val="ListParagraph"/>
        <w:numPr>
          <w:ilvl w:val="3"/>
          <w:numId w:val="3"/>
        </w:numPr>
      </w:pPr>
      <w:r w:rsidRPr="00E52DD5">
        <w:rPr>
          <w:b/>
        </w:rPr>
        <w:t>Anticipated contribution</w:t>
      </w:r>
      <w:r w:rsidR="00AD2E6A">
        <w:t xml:space="preserve">.  Accommodates a brief description </w:t>
      </w:r>
      <w:r w:rsidR="00F636CA">
        <w:t>(max:  120 characters or about 20</w:t>
      </w:r>
      <w:r w:rsidR="00AD2E6A">
        <w:t xml:space="preserve"> words) of the person’s anticipated  contribution to the project.</w:t>
      </w:r>
    </w:p>
    <w:p w:rsidR="00F470DB" w:rsidRPr="0028235B" w:rsidRDefault="00F470DB" w:rsidP="00F470DB">
      <w:pPr>
        <w:pStyle w:val="ListParagraph"/>
        <w:numPr>
          <w:ilvl w:val="0"/>
          <w:numId w:val="2"/>
        </w:numPr>
      </w:pPr>
      <w:r>
        <w:rPr>
          <w:color w:val="FF0000"/>
        </w:rPr>
        <w:t>***********************************  WORKING HERE *****************************</w:t>
      </w:r>
    </w:p>
    <w:p w:rsidR="00F636CA" w:rsidRDefault="00F636CA" w:rsidP="00F636CA">
      <w:pPr>
        <w:pStyle w:val="ListParagraph"/>
        <w:numPr>
          <w:ilvl w:val="0"/>
          <w:numId w:val="2"/>
        </w:numPr>
        <w:rPr>
          <w:b/>
        </w:rPr>
      </w:pPr>
      <w:r>
        <w:rPr>
          <w:b/>
        </w:rPr>
        <w:t>Adding &amp; removing documents from a (initial or final) submission.</w:t>
      </w:r>
    </w:p>
    <w:p w:rsidR="003B392E" w:rsidRPr="003B392E" w:rsidRDefault="003B392E" w:rsidP="003B392E">
      <w:pPr>
        <w:pStyle w:val="ListParagraph"/>
        <w:numPr>
          <w:ilvl w:val="0"/>
          <w:numId w:val="2"/>
        </w:numPr>
        <w:rPr>
          <w:b/>
        </w:rPr>
      </w:pPr>
      <w:r w:rsidRPr="003B392E">
        <w:rPr>
          <w:b/>
        </w:rPr>
        <w:t>Send Documents</w:t>
      </w:r>
    </w:p>
    <w:p w:rsidR="00063A35" w:rsidRDefault="00063A35" w:rsidP="00AD4922">
      <w:pPr>
        <w:ind w:left="576"/>
      </w:pPr>
    </w:p>
    <w:sectPr w:rsidR="00063A35" w:rsidSect="00FC160D">
      <w:pgSz w:w="1080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D5B86"/>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abstractNum w:abstractNumId="1">
    <w:nsid w:val="60073954"/>
    <w:multiLevelType w:val="hybridMultilevel"/>
    <w:tmpl w:val="01661886"/>
    <w:lvl w:ilvl="0" w:tplc="394C77BC">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6E04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44555D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86"/>
    <w:rsid w:val="00014731"/>
    <w:rsid w:val="000215DF"/>
    <w:rsid w:val="00025692"/>
    <w:rsid w:val="0003754D"/>
    <w:rsid w:val="0005523C"/>
    <w:rsid w:val="00062C39"/>
    <w:rsid w:val="00063A35"/>
    <w:rsid w:val="00065804"/>
    <w:rsid w:val="000677E6"/>
    <w:rsid w:val="00075A8E"/>
    <w:rsid w:val="00076C3F"/>
    <w:rsid w:val="00082B93"/>
    <w:rsid w:val="00085AA5"/>
    <w:rsid w:val="00086536"/>
    <w:rsid w:val="00087123"/>
    <w:rsid w:val="000910D9"/>
    <w:rsid w:val="00097C12"/>
    <w:rsid w:val="00097D0D"/>
    <w:rsid w:val="000A148D"/>
    <w:rsid w:val="000A3513"/>
    <w:rsid w:val="000B2E7A"/>
    <w:rsid w:val="000D5A7D"/>
    <w:rsid w:val="000D5F64"/>
    <w:rsid w:val="000D7C72"/>
    <w:rsid w:val="00105D13"/>
    <w:rsid w:val="001074D6"/>
    <w:rsid w:val="00113C81"/>
    <w:rsid w:val="00125AED"/>
    <w:rsid w:val="00126A40"/>
    <w:rsid w:val="0013197D"/>
    <w:rsid w:val="001335A8"/>
    <w:rsid w:val="001453E6"/>
    <w:rsid w:val="001479D8"/>
    <w:rsid w:val="00147C6B"/>
    <w:rsid w:val="0015025D"/>
    <w:rsid w:val="00150882"/>
    <w:rsid w:val="001532BC"/>
    <w:rsid w:val="00170A35"/>
    <w:rsid w:val="0017639F"/>
    <w:rsid w:val="00185EC3"/>
    <w:rsid w:val="0019100D"/>
    <w:rsid w:val="0019675D"/>
    <w:rsid w:val="001A3F13"/>
    <w:rsid w:val="001B1972"/>
    <w:rsid w:val="001C16F5"/>
    <w:rsid w:val="001D619C"/>
    <w:rsid w:val="001E308C"/>
    <w:rsid w:val="001E553C"/>
    <w:rsid w:val="001F4C3E"/>
    <w:rsid w:val="001F71FF"/>
    <w:rsid w:val="0020208D"/>
    <w:rsid w:val="00215CE4"/>
    <w:rsid w:val="00217239"/>
    <w:rsid w:val="0022677E"/>
    <w:rsid w:val="002366C2"/>
    <w:rsid w:val="002422D2"/>
    <w:rsid w:val="00245466"/>
    <w:rsid w:val="00245877"/>
    <w:rsid w:val="002544AB"/>
    <w:rsid w:val="00255710"/>
    <w:rsid w:val="002616C4"/>
    <w:rsid w:val="00267873"/>
    <w:rsid w:val="00267D2C"/>
    <w:rsid w:val="0027127D"/>
    <w:rsid w:val="0028235B"/>
    <w:rsid w:val="0028458B"/>
    <w:rsid w:val="002849EB"/>
    <w:rsid w:val="0029328B"/>
    <w:rsid w:val="002962A8"/>
    <w:rsid w:val="002A3FE4"/>
    <w:rsid w:val="002B0AF5"/>
    <w:rsid w:val="002B2DFC"/>
    <w:rsid w:val="002C66C8"/>
    <w:rsid w:val="002D0123"/>
    <w:rsid w:val="002D6DDD"/>
    <w:rsid w:val="002E250B"/>
    <w:rsid w:val="002F0FFC"/>
    <w:rsid w:val="002F4ADE"/>
    <w:rsid w:val="00300DAA"/>
    <w:rsid w:val="003020F4"/>
    <w:rsid w:val="0030310A"/>
    <w:rsid w:val="003064D3"/>
    <w:rsid w:val="003212FA"/>
    <w:rsid w:val="00321654"/>
    <w:rsid w:val="00326E8D"/>
    <w:rsid w:val="00327233"/>
    <w:rsid w:val="003366AB"/>
    <w:rsid w:val="00340008"/>
    <w:rsid w:val="00340BE1"/>
    <w:rsid w:val="00342CF4"/>
    <w:rsid w:val="00346120"/>
    <w:rsid w:val="00350A75"/>
    <w:rsid w:val="00354EC3"/>
    <w:rsid w:val="0036492D"/>
    <w:rsid w:val="00376CA7"/>
    <w:rsid w:val="00380B67"/>
    <w:rsid w:val="00385AE9"/>
    <w:rsid w:val="003A5F31"/>
    <w:rsid w:val="003A68A8"/>
    <w:rsid w:val="003B392E"/>
    <w:rsid w:val="003C4231"/>
    <w:rsid w:val="003C7FE2"/>
    <w:rsid w:val="003D50BC"/>
    <w:rsid w:val="003D670E"/>
    <w:rsid w:val="003D6E6C"/>
    <w:rsid w:val="003E1317"/>
    <w:rsid w:val="003F27F1"/>
    <w:rsid w:val="00404687"/>
    <w:rsid w:val="00426C98"/>
    <w:rsid w:val="00427118"/>
    <w:rsid w:val="0043127E"/>
    <w:rsid w:val="00434A1A"/>
    <w:rsid w:val="00435690"/>
    <w:rsid w:val="004646D6"/>
    <w:rsid w:val="004651C4"/>
    <w:rsid w:val="00466DCD"/>
    <w:rsid w:val="004709C0"/>
    <w:rsid w:val="00473AC3"/>
    <w:rsid w:val="0047703E"/>
    <w:rsid w:val="00486EE5"/>
    <w:rsid w:val="00487295"/>
    <w:rsid w:val="00487FCF"/>
    <w:rsid w:val="00493908"/>
    <w:rsid w:val="004B0318"/>
    <w:rsid w:val="004B1168"/>
    <w:rsid w:val="004B5DD5"/>
    <w:rsid w:val="004B6D1B"/>
    <w:rsid w:val="004B6E8E"/>
    <w:rsid w:val="004C1EA0"/>
    <w:rsid w:val="004D424E"/>
    <w:rsid w:val="004E0AB8"/>
    <w:rsid w:val="004E3D36"/>
    <w:rsid w:val="0051420E"/>
    <w:rsid w:val="00515AA6"/>
    <w:rsid w:val="005206D4"/>
    <w:rsid w:val="00521601"/>
    <w:rsid w:val="0052244C"/>
    <w:rsid w:val="005238C8"/>
    <w:rsid w:val="0052556B"/>
    <w:rsid w:val="0052791D"/>
    <w:rsid w:val="005349E3"/>
    <w:rsid w:val="00534BF2"/>
    <w:rsid w:val="00543D20"/>
    <w:rsid w:val="00544010"/>
    <w:rsid w:val="0054556F"/>
    <w:rsid w:val="00563106"/>
    <w:rsid w:val="00564194"/>
    <w:rsid w:val="00573849"/>
    <w:rsid w:val="00582A0E"/>
    <w:rsid w:val="0058413F"/>
    <w:rsid w:val="00586927"/>
    <w:rsid w:val="00590B07"/>
    <w:rsid w:val="005946E8"/>
    <w:rsid w:val="00597053"/>
    <w:rsid w:val="005B0FBC"/>
    <w:rsid w:val="005C10C3"/>
    <w:rsid w:val="005C4454"/>
    <w:rsid w:val="005C49D4"/>
    <w:rsid w:val="005C78D3"/>
    <w:rsid w:val="005D0AC2"/>
    <w:rsid w:val="005D5113"/>
    <w:rsid w:val="005D6FDF"/>
    <w:rsid w:val="005E5006"/>
    <w:rsid w:val="005F04FF"/>
    <w:rsid w:val="005F3E7A"/>
    <w:rsid w:val="00605642"/>
    <w:rsid w:val="0061414E"/>
    <w:rsid w:val="00614CFA"/>
    <w:rsid w:val="00624EF9"/>
    <w:rsid w:val="00624F69"/>
    <w:rsid w:val="00632911"/>
    <w:rsid w:val="00634E18"/>
    <w:rsid w:val="006445BC"/>
    <w:rsid w:val="00645D3A"/>
    <w:rsid w:val="0064788B"/>
    <w:rsid w:val="00657D19"/>
    <w:rsid w:val="00665399"/>
    <w:rsid w:val="006771A3"/>
    <w:rsid w:val="00683712"/>
    <w:rsid w:val="00683C16"/>
    <w:rsid w:val="006A5AF1"/>
    <w:rsid w:val="006B7E69"/>
    <w:rsid w:val="006C3589"/>
    <w:rsid w:val="006E030F"/>
    <w:rsid w:val="006F0FD9"/>
    <w:rsid w:val="006F2AB6"/>
    <w:rsid w:val="006F66C6"/>
    <w:rsid w:val="006F6904"/>
    <w:rsid w:val="007211D2"/>
    <w:rsid w:val="007225CA"/>
    <w:rsid w:val="00723A22"/>
    <w:rsid w:val="00727966"/>
    <w:rsid w:val="00732A48"/>
    <w:rsid w:val="0074022B"/>
    <w:rsid w:val="00740719"/>
    <w:rsid w:val="00741B11"/>
    <w:rsid w:val="00750D7F"/>
    <w:rsid w:val="0075350C"/>
    <w:rsid w:val="00792AC2"/>
    <w:rsid w:val="0079433B"/>
    <w:rsid w:val="00796EBB"/>
    <w:rsid w:val="007B1866"/>
    <w:rsid w:val="007B1BDD"/>
    <w:rsid w:val="007C40DE"/>
    <w:rsid w:val="007C6877"/>
    <w:rsid w:val="007C7AAF"/>
    <w:rsid w:val="007E6459"/>
    <w:rsid w:val="007F2750"/>
    <w:rsid w:val="00800814"/>
    <w:rsid w:val="008042E4"/>
    <w:rsid w:val="008141BE"/>
    <w:rsid w:val="0083258B"/>
    <w:rsid w:val="008348D3"/>
    <w:rsid w:val="00837A68"/>
    <w:rsid w:val="00850B3A"/>
    <w:rsid w:val="00860242"/>
    <w:rsid w:val="008633C0"/>
    <w:rsid w:val="00864920"/>
    <w:rsid w:val="00873677"/>
    <w:rsid w:val="00880ABD"/>
    <w:rsid w:val="00893193"/>
    <w:rsid w:val="008A1B5D"/>
    <w:rsid w:val="008A3E72"/>
    <w:rsid w:val="008A4A6B"/>
    <w:rsid w:val="008A73CA"/>
    <w:rsid w:val="008B5F51"/>
    <w:rsid w:val="008B66AF"/>
    <w:rsid w:val="008B6EF7"/>
    <w:rsid w:val="008C1BC2"/>
    <w:rsid w:val="008C2039"/>
    <w:rsid w:val="008D6AE0"/>
    <w:rsid w:val="008E1CEA"/>
    <w:rsid w:val="008E223D"/>
    <w:rsid w:val="008E50E5"/>
    <w:rsid w:val="0090094B"/>
    <w:rsid w:val="0090704B"/>
    <w:rsid w:val="0091364F"/>
    <w:rsid w:val="009144B6"/>
    <w:rsid w:val="00920145"/>
    <w:rsid w:val="009201BA"/>
    <w:rsid w:val="009340F6"/>
    <w:rsid w:val="00940336"/>
    <w:rsid w:val="0094092A"/>
    <w:rsid w:val="00952F8A"/>
    <w:rsid w:val="0096309E"/>
    <w:rsid w:val="00963E9B"/>
    <w:rsid w:val="009666AF"/>
    <w:rsid w:val="00975670"/>
    <w:rsid w:val="00982170"/>
    <w:rsid w:val="009940DC"/>
    <w:rsid w:val="00994697"/>
    <w:rsid w:val="009B10D1"/>
    <w:rsid w:val="009B3A49"/>
    <w:rsid w:val="009B4CD7"/>
    <w:rsid w:val="009C1F8C"/>
    <w:rsid w:val="009D285F"/>
    <w:rsid w:val="009F2F0F"/>
    <w:rsid w:val="009F40F7"/>
    <w:rsid w:val="009F715A"/>
    <w:rsid w:val="00A04582"/>
    <w:rsid w:val="00A05527"/>
    <w:rsid w:val="00A07AA6"/>
    <w:rsid w:val="00A13D7B"/>
    <w:rsid w:val="00A14AA6"/>
    <w:rsid w:val="00A20B72"/>
    <w:rsid w:val="00A33113"/>
    <w:rsid w:val="00A5358E"/>
    <w:rsid w:val="00A56D8F"/>
    <w:rsid w:val="00A62C65"/>
    <w:rsid w:val="00A63A67"/>
    <w:rsid w:val="00A6574B"/>
    <w:rsid w:val="00A758AD"/>
    <w:rsid w:val="00A84F25"/>
    <w:rsid w:val="00A862E1"/>
    <w:rsid w:val="00A94D86"/>
    <w:rsid w:val="00AA1A8E"/>
    <w:rsid w:val="00AB1E66"/>
    <w:rsid w:val="00AB2C5F"/>
    <w:rsid w:val="00AC4B4D"/>
    <w:rsid w:val="00AC5388"/>
    <w:rsid w:val="00AC6BBA"/>
    <w:rsid w:val="00AD2E6A"/>
    <w:rsid w:val="00AD4922"/>
    <w:rsid w:val="00B00142"/>
    <w:rsid w:val="00B15F93"/>
    <w:rsid w:val="00B22332"/>
    <w:rsid w:val="00B25835"/>
    <w:rsid w:val="00B32406"/>
    <w:rsid w:val="00B33B6B"/>
    <w:rsid w:val="00B34DAE"/>
    <w:rsid w:val="00B36FDF"/>
    <w:rsid w:val="00B4077C"/>
    <w:rsid w:val="00B415AD"/>
    <w:rsid w:val="00B57762"/>
    <w:rsid w:val="00B62B92"/>
    <w:rsid w:val="00B63507"/>
    <w:rsid w:val="00B65D7F"/>
    <w:rsid w:val="00B76941"/>
    <w:rsid w:val="00B924C3"/>
    <w:rsid w:val="00B93211"/>
    <w:rsid w:val="00BB37C6"/>
    <w:rsid w:val="00BB5C36"/>
    <w:rsid w:val="00BC3247"/>
    <w:rsid w:val="00BC633F"/>
    <w:rsid w:val="00BD5063"/>
    <w:rsid w:val="00BE5EED"/>
    <w:rsid w:val="00BE6A53"/>
    <w:rsid w:val="00BF1B63"/>
    <w:rsid w:val="00BF1BEA"/>
    <w:rsid w:val="00BF56FA"/>
    <w:rsid w:val="00C03A44"/>
    <w:rsid w:val="00C12B3D"/>
    <w:rsid w:val="00C225BB"/>
    <w:rsid w:val="00C2342A"/>
    <w:rsid w:val="00C32FF7"/>
    <w:rsid w:val="00C3643B"/>
    <w:rsid w:val="00C3680A"/>
    <w:rsid w:val="00C4020B"/>
    <w:rsid w:val="00C4681E"/>
    <w:rsid w:val="00C52250"/>
    <w:rsid w:val="00C534FF"/>
    <w:rsid w:val="00C608AF"/>
    <w:rsid w:val="00C67900"/>
    <w:rsid w:val="00C83324"/>
    <w:rsid w:val="00C93827"/>
    <w:rsid w:val="00CB3F51"/>
    <w:rsid w:val="00CD2DBC"/>
    <w:rsid w:val="00CD5B08"/>
    <w:rsid w:val="00CF0790"/>
    <w:rsid w:val="00CF12FC"/>
    <w:rsid w:val="00D147ED"/>
    <w:rsid w:val="00D1645F"/>
    <w:rsid w:val="00D22482"/>
    <w:rsid w:val="00D51AFD"/>
    <w:rsid w:val="00D52FA7"/>
    <w:rsid w:val="00D666AE"/>
    <w:rsid w:val="00D7302B"/>
    <w:rsid w:val="00D8479F"/>
    <w:rsid w:val="00D87A92"/>
    <w:rsid w:val="00DA1356"/>
    <w:rsid w:val="00DA3830"/>
    <w:rsid w:val="00DA788E"/>
    <w:rsid w:val="00DB0D73"/>
    <w:rsid w:val="00DB0F7A"/>
    <w:rsid w:val="00DB3D16"/>
    <w:rsid w:val="00DC0241"/>
    <w:rsid w:val="00DC0A2D"/>
    <w:rsid w:val="00DC355D"/>
    <w:rsid w:val="00DC6530"/>
    <w:rsid w:val="00DD1A27"/>
    <w:rsid w:val="00DD4C5B"/>
    <w:rsid w:val="00DD582A"/>
    <w:rsid w:val="00DD5BE5"/>
    <w:rsid w:val="00DE6CD1"/>
    <w:rsid w:val="00DF051D"/>
    <w:rsid w:val="00DF3E09"/>
    <w:rsid w:val="00E057F6"/>
    <w:rsid w:val="00E2538F"/>
    <w:rsid w:val="00E260E7"/>
    <w:rsid w:val="00E300E3"/>
    <w:rsid w:val="00E3117D"/>
    <w:rsid w:val="00E37FAB"/>
    <w:rsid w:val="00E41D6D"/>
    <w:rsid w:val="00E52DD5"/>
    <w:rsid w:val="00E601B8"/>
    <w:rsid w:val="00E757BE"/>
    <w:rsid w:val="00E77D93"/>
    <w:rsid w:val="00E8068E"/>
    <w:rsid w:val="00E82542"/>
    <w:rsid w:val="00E859EE"/>
    <w:rsid w:val="00E873C2"/>
    <w:rsid w:val="00E95C20"/>
    <w:rsid w:val="00EA31A6"/>
    <w:rsid w:val="00EB467D"/>
    <w:rsid w:val="00EC4B93"/>
    <w:rsid w:val="00EC54A6"/>
    <w:rsid w:val="00ED27C6"/>
    <w:rsid w:val="00EE1FAE"/>
    <w:rsid w:val="00EF1383"/>
    <w:rsid w:val="00EF76F1"/>
    <w:rsid w:val="00F13151"/>
    <w:rsid w:val="00F16D91"/>
    <w:rsid w:val="00F222B2"/>
    <w:rsid w:val="00F33B9E"/>
    <w:rsid w:val="00F34D2B"/>
    <w:rsid w:val="00F42064"/>
    <w:rsid w:val="00F44F73"/>
    <w:rsid w:val="00F46D9C"/>
    <w:rsid w:val="00F470DB"/>
    <w:rsid w:val="00F61302"/>
    <w:rsid w:val="00F636CA"/>
    <w:rsid w:val="00F75248"/>
    <w:rsid w:val="00F76CA9"/>
    <w:rsid w:val="00F9009D"/>
    <w:rsid w:val="00FA0AEC"/>
    <w:rsid w:val="00FA11D6"/>
    <w:rsid w:val="00FA1DE5"/>
    <w:rsid w:val="00FB00C2"/>
    <w:rsid w:val="00FC160D"/>
    <w:rsid w:val="00FC1BCA"/>
    <w:rsid w:val="00FD4813"/>
    <w:rsid w:val="00FD4FAC"/>
    <w:rsid w:val="00FD50F6"/>
    <w:rsid w:val="00FE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Documents\99%20Others\System\Software\Word\Templates\1Basic%20outline%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1Basic outline 01.dotx</Template>
  <TotalTime>125</TotalTime>
  <Pages>8</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4</cp:revision>
  <dcterms:created xsi:type="dcterms:W3CDTF">2021-08-22T20:20:00Z</dcterms:created>
  <dcterms:modified xsi:type="dcterms:W3CDTF">2021-08-22T22:25:00Z</dcterms:modified>
</cp:coreProperties>
</file>