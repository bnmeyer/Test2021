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70" w:rsidRDefault="00F32AFA" w:rsidP="007C7AAF">
      <w:pPr>
        <w:jc w:val="center"/>
        <w:rPr>
          <w:b/>
        </w:rPr>
      </w:pPr>
      <w:r>
        <w:rPr>
          <w:b/>
        </w:rPr>
        <w:t>SFF GLOSSARY 210707</w:t>
      </w:r>
    </w:p>
    <w:p w:rsidR="007C7AAF" w:rsidRDefault="007C7AAF" w:rsidP="007C7AAF"/>
    <w:p w:rsidR="00F32AFA" w:rsidRDefault="00F32AFA" w:rsidP="007C7AAF"/>
    <w:p w:rsidR="007C7AAF" w:rsidRDefault="00F32AFA" w:rsidP="00F32AFA">
      <w:pPr>
        <w:spacing w:after="120"/>
      </w:pPr>
      <w:r w:rsidRPr="00F32AFA">
        <w:rPr>
          <w:b/>
        </w:rPr>
        <w:t>Idea</w:t>
      </w:r>
      <w:r>
        <w:t xml:space="preserve"> – An in-process or submitted user application for a grant.</w:t>
      </w:r>
      <w:r w:rsidR="00C37DB8">
        <w:t xml:space="preserve">  Valid Ideas are listed on table Idea.</w:t>
      </w:r>
    </w:p>
    <w:p w:rsidR="00F32AFA" w:rsidRDefault="00F32AFA" w:rsidP="00F32AFA">
      <w:pPr>
        <w:spacing w:after="120"/>
      </w:pPr>
      <w:r w:rsidRPr="00F32AFA">
        <w:rPr>
          <w:b/>
        </w:rPr>
        <w:t xml:space="preserve">Message </w:t>
      </w:r>
      <w:r>
        <w:t xml:space="preserve">– An SFF text communication having a subject and sent by a user using </w:t>
      </w:r>
      <w:r w:rsidR="00C37DB8">
        <w:t>the message input form.</w:t>
      </w:r>
    </w:p>
    <w:p w:rsidR="00F32AFA" w:rsidRDefault="00F32AFA" w:rsidP="00F32AFA">
      <w:pPr>
        <w:spacing w:after="120"/>
      </w:pPr>
      <w:r w:rsidRPr="00F32AFA">
        <w:rPr>
          <w:b/>
        </w:rPr>
        <w:t>Project</w:t>
      </w:r>
      <w:r>
        <w:t xml:space="preserve"> – A research project funded in part by an approved SFF grant.</w:t>
      </w:r>
      <w:r w:rsidR="00C37DB8">
        <w:t xml:space="preserve">  Valid projects are listed on table Project.</w:t>
      </w:r>
    </w:p>
    <w:p w:rsidR="00C37DB8" w:rsidRDefault="00C37DB8" w:rsidP="00F32AFA">
      <w:pPr>
        <w:spacing w:after="120"/>
      </w:pPr>
      <w:r w:rsidRPr="00C37DB8">
        <w:rPr>
          <w:b/>
        </w:rPr>
        <w:t>Project role</w:t>
      </w:r>
      <w:r>
        <w:t xml:space="preserve"> – The position a Project associate occupies</w:t>
      </w:r>
      <w:r w:rsidR="00303F2E">
        <w:t xml:space="preserve"> within a Project</w:t>
      </w:r>
      <w:r>
        <w:t>.  Valid project roles are listed on table</w:t>
      </w:r>
      <w:r w:rsidR="00303F2E">
        <w:t xml:space="preserve"> Project</w:t>
      </w:r>
      <w:r>
        <w:t xml:space="preserve"> Role.</w:t>
      </w:r>
    </w:p>
    <w:p w:rsidR="00F32AFA" w:rsidRDefault="00F32AFA" w:rsidP="00F32AFA">
      <w:pPr>
        <w:spacing w:after="120"/>
      </w:pPr>
      <w:r w:rsidRPr="00F32AFA">
        <w:rPr>
          <w:b/>
        </w:rPr>
        <w:t xml:space="preserve">Registered user </w:t>
      </w:r>
      <w:r>
        <w:t>– Users who have either</w:t>
      </w:r>
      <w:r>
        <w:t xml:space="preserve"> compl</w:t>
      </w:r>
      <w:r>
        <w:t>eted the registration process via</w:t>
      </w:r>
      <w:r>
        <w:t xml:space="preserve"> login.html or</w:t>
      </w:r>
      <w:r>
        <w:t xml:space="preserve"> a</w:t>
      </w:r>
      <w:r>
        <w:t>re SFF</w:t>
      </w:r>
      <w:r>
        <w:t xml:space="preserve"> volunteers who</w:t>
      </w:r>
      <w:r>
        <w:t xml:space="preserve"> have been assigned a role.</w:t>
      </w:r>
      <w:r w:rsidR="00303F2E">
        <w:t xml:space="preserve">  All registered users are included</w:t>
      </w:r>
      <w:r w:rsidR="00C37DB8">
        <w:t xml:space="preserve"> on table User.</w:t>
      </w:r>
    </w:p>
    <w:p w:rsidR="00C37DB8" w:rsidRDefault="00C37DB8" w:rsidP="00F32AFA">
      <w:pPr>
        <w:spacing w:after="120"/>
      </w:pPr>
      <w:r w:rsidRPr="00C37DB8">
        <w:rPr>
          <w:b/>
        </w:rPr>
        <w:t>Role</w:t>
      </w:r>
      <w:r>
        <w:t xml:space="preserve"> – A position an SFF v</w:t>
      </w:r>
      <w:bookmarkStart w:id="0" w:name="_GoBack"/>
      <w:bookmarkEnd w:id="0"/>
      <w:r>
        <w:t>olunteer may occupy.</w:t>
      </w:r>
    </w:p>
    <w:p w:rsidR="00F32AFA" w:rsidRDefault="00F32AFA" w:rsidP="00F32AFA">
      <w:pPr>
        <w:spacing w:after="120"/>
      </w:pPr>
      <w:r w:rsidRPr="00F32AFA">
        <w:rPr>
          <w:b/>
        </w:rPr>
        <w:t xml:space="preserve">User </w:t>
      </w:r>
      <w:r>
        <w:t>–</w:t>
      </w:r>
      <w:r w:rsidR="00426750">
        <w:t xml:space="preserve"> A person of interest to SFF.</w:t>
      </w:r>
    </w:p>
    <w:p w:rsidR="00426750" w:rsidRPr="007C7AAF" w:rsidRDefault="00426750" w:rsidP="00F32AFA">
      <w:pPr>
        <w:spacing w:after="120"/>
      </w:pPr>
      <w:r w:rsidRPr="00426750">
        <w:rPr>
          <w:b/>
        </w:rPr>
        <w:t>Visitor</w:t>
      </w:r>
      <w:r>
        <w:t xml:space="preserve"> – Any person visiting the SFF website.</w:t>
      </w:r>
    </w:p>
    <w:sectPr w:rsidR="00426750" w:rsidRPr="007C7AAF" w:rsidSect="00FC160D">
      <w:pgSz w:w="1080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4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44555DE"/>
    <w:multiLevelType w:val="multilevel"/>
    <w:tmpl w:val="9E0CB932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864" w:hanging="288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1440" w:hanging="288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2592" w:hanging="28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FA"/>
    <w:rsid w:val="00303F2E"/>
    <w:rsid w:val="0036492D"/>
    <w:rsid w:val="00426750"/>
    <w:rsid w:val="00427118"/>
    <w:rsid w:val="0052791D"/>
    <w:rsid w:val="007C7AAF"/>
    <w:rsid w:val="00982170"/>
    <w:rsid w:val="00C37DB8"/>
    <w:rsid w:val="00E21FE0"/>
    <w:rsid w:val="00F32AFA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ce\Documents\99%20Others\System\Software\Word\Templates\1Basic%20outline%2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1Basic outline 01.dotx</Template>
  <TotalTime>30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</cp:revision>
  <dcterms:created xsi:type="dcterms:W3CDTF">2021-07-07T11:52:00Z</dcterms:created>
  <dcterms:modified xsi:type="dcterms:W3CDTF">2021-07-07T12:57:00Z</dcterms:modified>
</cp:coreProperties>
</file>