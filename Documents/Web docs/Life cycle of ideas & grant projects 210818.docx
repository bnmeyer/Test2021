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2170" w:rsidRDefault="00DC6BE7" w:rsidP="007C7AAF">
      <w:pPr>
        <w:jc w:val="center"/>
        <w:rPr>
          <w:b/>
        </w:rPr>
      </w:pPr>
      <w:r>
        <w:rPr>
          <w:b/>
        </w:rPr>
        <w:t>TH</w:t>
      </w:r>
      <w:r w:rsidR="00862708">
        <w:rPr>
          <w:b/>
        </w:rPr>
        <w:t>E LIFE CYCLE OF IDEAS AND GRANT PROJECTS</w:t>
      </w:r>
    </w:p>
    <w:p w:rsidR="007C7AAF" w:rsidRDefault="007C7AAF" w:rsidP="007C7AAF"/>
    <w:p w:rsidR="00420863" w:rsidRPr="00B92B26" w:rsidRDefault="00420863" w:rsidP="00420863">
      <w:pPr>
        <w:rPr>
          <w:color w:val="FF0000"/>
        </w:rPr>
      </w:pPr>
      <w:r>
        <w:rPr>
          <w:color w:val="FF0000"/>
        </w:rPr>
        <w:t>Idea status codes are provided in red (see the database DDL SQL for a complete list).  This document currently includes the life cycle only through GD1 and GA1 (about half of the Idea life cycle).  Also, it does not yet include the project phase of our work.</w:t>
      </w:r>
    </w:p>
    <w:p w:rsidR="00B92B26" w:rsidRDefault="00B92B26" w:rsidP="007C7AAF"/>
    <w:p w:rsidR="00961AB3" w:rsidRDefault="00961AB3" w:rsidP="007C7AAF">
      <w:pPr>
        <w:pStyle w:val="ListParagraph"/>
        <w:numPr>
          <w:ilvl w:val="0"/>
          <w:numId w:val="2"/>
        </w:numPr>
      </w:pPr>
      <w:r>
        <w:t>References:</w:t>
      </w:r>
    </w:p>
    <w:p w:rsidR="00961AB3" w:rsidRDefault="00961AB3" w:rsidP="00961AB3">
      <w:pPr>
        <w:pStyle w:val="ListParagraph"/>
        <w:numPr>
          <w:ilvl w:val="1"/>
          <w:numId w:val="2"/>
        </w:numPr>
      </w:pPr>
    </w:p>
    <w:p w:rsidR="007C7AAF" w:rsidRDefault="00DC6BE7" w:rsidP="007C7AAF">
      <w:pPr>
        <w:pStyle w:val="ListParagraph"/>
        <w:numPr>
          <w:ilvl w:val="0"/>
          <w:numId w:val="2"/>
        </w:numPr>
      </w:pPr>
      <w:r>
        <w:t>The life cycle of Ideas</w:t>
      </w:r>
    </w:p>
    <w:p w:rsidR="00DC6BE7" w:rsidRDefault="0000161E" w:rsidP="00DC6BE7">
      <w:pPr>
        <w:pStyle w:val="ListParagraph"/>
        <w:numPr>
          <w:ilvl w:val="1"/>
          <w:numId w:val="2"/>
        </w:numPr>
      </w:pPr>
      <w:r w:rsidRPr="0000161E">
        <w:rPr>
          <w:b/>
          <w:color w:val="FF0000"/>
        </w:rPr>
        <w:t>ST</w:t>
      </w:r>
      <w:r>
        <w:t xml:space="preserve"> </w:t>
      </w:r>
      <w:r w:rsidR="00DC6BE7">
        <w:t>Any registered user can create an Idea by start</w:t>
      </w:r>
      <w:r w:rsidR="00865EA6">
        <w:t xml:space="preserve">ing a new </w:t>
      </w:r>
      <w:r w:rsidR="00D36D0F">
        <w:t>Idea</w:t>
      </w:r>
      <w:r w:rsidR="00865EA6">
        <w:t xml:space="preserve"> on the sharemy</w:t>
      </w:r>
      <w:r w:rsidR="006F2050">
        <w:t>idea.html</w:t>
      </w:r>
      <w:r w:rsidR="00DC6BE7">
        <w:t xml:space="preserve"> page.</w:t>
      </w:r>
    </w:p>
    <w:p w:rsidR="006F2050" w:rsidRDefault="006F2050" w:rsidP="006F2050">
      <w:pPr>
        <w:pStyle w:val="ListParagraph"/>
        <w:numPr>
          <w:ilvl w:val="2"/>
          <w:numId w:val="2"/>
        </w:numPr>
      </w:pPr>
      <w:r>
        <w:t>This page is accessible by clicking the ‘Share a New Idea’ button at the bottom of the shareidea.html page.</w:t>
      </w:r>
    </w:p>
    <w:p w:rsidR="00C25365" w:rsidRDefault="00C25365" w:rsidP="006F2050">
      <w:pPr>
        <w:pStyle w:val="ListParagraph"/>
        <w:numPr>
          <w:ilvl w:val="2"/>
          <w:numId w:val="2"/>
        </w:numPr>
      </w:pPr>
      <w:r>
        <w:t>I</w:t>
      </w:r>
      <w:r w:rsidR="003B7475">
        <w:t xml:space="preserve">dea status is initialized as ‘ST’ – </w:t>
      </w:r>
      <w:r w:rsidR="00D36D0F">
        <w:t>Idea</w:t>
      </w:r>
      <w:r w:rsidR="003B7475">
        <w:t xml:space="preserve"> started</w:t>
      </w:r>
      <w:r>
        <w:t>.</w:t>
      </w:r>
    </w:p>
    <w:p w:rsidR="003533F9" w:rsidRDefault="003533F9" w:rsidP="006F2050">
      <w:pPr>
        <w:pStyle w:val="ListParagraph"/>
        <w:numPr>
          <w:ilvl w:val="2"/>
          <w:numId w:val="2"/>
        </w:numPr>
      </w:pPr>
      <w:r>
        <w:t xml:space="preserve">The </w:t>
      </w:r>
      <w:r w:rsidR="00D36D0F">
        <w:t>Idea</w:t>
      </w:r>
      <w:r>
        <w:t xml:space="preserve"> data is saved to table ‘</w:t>
      </w:r>
      <w:proofErr w:type="spellStart"/>
      <w:r>
        <w:t>ideatemp</w:t>
      </w:r>
      <w:proofErr w:type="spellEnd"/>
      <w:r>
        <w:t>’.</w:t>
      </w:r>
    </w:p>
    <w:p w:rsidR="008160B2" w:rsidRDefault="008160B2" w:rsidP="006F2050">
      <w:pPr>
        <w:pStyle w:val="ListParagraph"/>
        <w:numPr>
          <w:ilvl w:val="2"/>
          <w:numId w:val="2"/>
        </w:numPr>
      </w:pPr>
      <w:r>
        <w:t>The associated users are saved to table ‘</w:t>
      </w:r>
      <w:proofErr w:type="spellStart"/>
      <w:r>
        <w:t>userideatemp</w:t>
      </w:r>
      <w:proofErr w:type="spellEnd"/>
      <w:r>
        <w:t>’.</w:t>
      </w:r>
    </w:p>
    <w:p w:rsidR="003533F9" w:rsidRDefault="003533F9" w:rsidP="006F2050">
      <w:pPr>
        <w:pStyle w:val="ListParagraph"/>
        <w:numPr>
          <w:ilvl w:val="2"/>
          <w:numId w:val="2"/>
        </w:numPr>
      </w:pPr>
      <w:r>
        <w:t xml:space="preserve">Simultaneously with saving an </w:t>
      </w:r>
      <w:r w:rsidR="00D36D0F">
        <w:t>Idea</w:t>
      </w:r>
      <w:r>
        <w:t xml:space="preserve">, information about users associated with the </w:t>
      </w:r>
      <w:r w:rsidR="00D36D0F">
        <w:t>Idea</w:t>
      </w:r>
      <w:r>
        <w:t xml:space="preserve"> are saved to table ‘</w:t>
      </w:r>
      <w:proofErr w:type="spellStart"/>
      <w:r>
        <w:t>userideatemp</w:t>
      </w:r>
      <w:proofErr w:type="spellEnd"/>
      <w:r>
        <w:t xml:space="preserve">’. </w:t>
      </w:r>
    </w:p>
    <w:p w:rsidR="003B7475" w:rsidRDefault="0000161E" w:rsidP="00DC6BE7">
      <w:pPr>
        <w:pStyle w:val="ListParagraph"/>
        <w:numPr>
          <w:ilvl w:val="1"/>
          <w:numId w:val="2"/>
        </w:numPr>
      </w:pPr>
      <w:r w:rsidRPr="0000161E">
        <w:rPr>
          <w:b/>
          <w:color w:val="FF0000"/>
        </w:rPr>
        <w:t>UP</w:t>
      </w:r>
      <w:r>
        <w:t xml:space="preserve"> </w:t>
      </w:r>
      <w:r w:rsidR="003B7475">
        <w:t>After starting an Id</w:t>
      </w:r>
      <w:r w:rsidR="00A34345">
        <w:t>ea, the user may modify</w:t>
      </w:r>
      <w:r w:rsidR="003533F9">
        <w:t xml:space="preserve"> and save the Idea as often</w:t>
      </w:r>
      <w:r w:rsidR="00A34345">
        <w:t xml:space="preserve"> as desired</w:t>
      </w:r>
      <w:r w:rsidR="003B7475">
        <w:t xml:space="preserve">.  If not all ‘not null’ columns have been populated the Idea cannot be saved to table </w:t>
      </w:r>
      <w:r w:rsidR="003533F9">
        <w:t>‘</w:t>
      </w:r>
      <w:r w:rsidR="003B7475">
        <w:t>Idea</w:t>
      </w:r>
      <w:r w:rsidR="003533F9">
        <w:t>’</w:t>
      </w:r>
      <w:r w:rsidR="003B7475">
        <w:t xml:space="preserve">.  Therefore, </w:t>
      </w:r>
      <w:r w:rsidR="003533F9">
        <w:t>table ‘</w:t>
      </w:r>
      <w:proofErr w:type="spellStart"/>
      <w:r w:rsidR="003533F9">
        <w:t>idea</w:t>
      </w:r>
      <w:r w:rsidR="00A34345">
        <w:t>temp</w:t>
      </w:r>
      <w:proofErr w:type="spellEnd"/>
      <w:r w:rsidR="003533F9">
        <w:t>’</w:t>
      </w:r>
      <w:r w:rsidR="00A34345">
        <w:t xml:space="preserve"> is used to save</w:t>
      </w:r>
      <w:r w:rsidR="00883DF1">
        <w:t xml:space="preserve"> early </w:t>
      </w:r>
      <w:r w:rsidR="00D36D0F">
        <w:t>Idea</w:t>
      </w:r>
      <w:r w:rsidR="00883DF1">
        <w:t xml:space="preserve">s until the first moment </w:t>
      </w:r>
      <w:r w:rsidR="00A34345">
        <w:t>when no errors are identified on</w:t>
      </w:r>
      <w:r w:rsidR="00883DF1">
        <w:t xml:space="preserve"> the ‘Share My Idea’ form.</w:t>
      </w:r>
    </w:p>
    <w:p w:rsidR="003533F9" w:rsidRDefault="00A34345" w:rsidP="00883DF1">
      <w:pPr>
        <w:pStyle w:val="ListParagraph"/>
        <w:numPr>
          <w:ilvl w:val="2"/>
          <w:numId w:val="2"/>
        </w:numPr>
      </w:pPr>
      <w:r>
        <w:t>Then</w:t>
      </w:r>
      <w:r w:rsidR="003533F9">
        <w:t>:</w:t>
      </w:r>
    </w:p>
    <w:p w:rsidR="00883DF1" w:rsidRDefault="00883DF1" w:rsidP="003533F9">
      <w:pPr>
        <w:pStyle w:val="ListParagraph"/>
        <w:numPr>
          <w:ilvl w:val="3"/>
          <w:numId w:val="2"/>
        </w:numPr>
      </w:pPr>
      <w:r>
        <w:t>Ide</w:t>
      </w:r>
      <w:r w:rsidR="00D305E3">
        <w:t>a</w:t>
      </w:r>
      <w:r>
        <w:t xml:space="preserve"> status is</w:t>
      </w:r>
      <w:r w:rsidR="00A34345">
        <w:t xml:space="preserve"> upgraded to</w:t>
      </w:r>
      <w:r>
        <w:t xml:space="preserve"> ‘</w:t>
      </w:r>
      <w:r w:rsidR="00D305E3">
        <w:t>UP’</w:t>
      </w:r>
      <w:r w:rsidR="003533F9">
        <w:t xml:space="preserve"> – updated.</w:t>
      </w:r>
    </w:p>
    <w:p w:rsidR="003533F9" w:rsidRDefault="003533F9" w:rsidP="003533F9">
      <w:pPr>
        <w:pStyle w:val="ListParagraph"/>
        <w:numPr>
          <w:ilvl w:val="3"/>
          <w:numId w:val="2"/>
        </w:numPr>
      </w:pPr>
      <w:r>
        <w:t>The Idea is saved to table ‘idea’ and deleted from table ‘</w:t>
      </w:r>
      <w:proofErr w:type="spellStart"/>
      <w:r>
        <w:t>ideatemp</w:t>
      </w:r>
      <w:proofErr w:type="spellEnd"/>
      <w:r>
        <w:t>’.</w:t>
      </w:r>
    </w:p>
    <w:p w:rsidR="003533F9" w:rsidRDefault="003533F9" w:rsidP="003533F9">
      <w:pPr>
        <w:pStyle w:val="ListParagraph"/>
        <w:numPr>
          <w:ilvl w:val="3"/>
          <w:numId w:val="2"/>
        </w:numPr>
      </w:pPr>
      <w:r>
        <w:t>The associated users are save to table ‘</w:t>
      </w:r>
      <w:proofErr w:type="spellStart"/>
      <w:r>
        <w:t>useridea</w:t>
      </w:r>
      <w:proofErr w:type="spellEnd"/>
      <w:r>
        <w:t>’ and deleted from table ‘</w:t>
      </w:r>
      <w:proofErr w:type="spellStart"/>
      <w:r>
        <w:t>userideatemp</w:t>
      </w:r>
      <w:proofErr w:type="spellEnd"/>
      <w:r>
        <w:t>’.</w:t>
      </w:r>
    </w:p>
    <w:p w:rsidR="00DC6BE7" w:rsidRDefault="0000161E" w:rsidP="00DC6BE7">
      <w:pPr>
        <w:pStyle w:val="ListParagraph"/>
        <w:numPr>
          <w:ilvl w:val="1"/>
          <w:numId w:val="2"/>
        </w:numPr>
      </w:pPr>
      <w:r>
        <w:rPr>
          <w:b/>
          <w:color w:val="FF0000"/>
        </w:rPr>
        <w:t>S1</w:t>
      </w:r>
      <w:r>
        <w:t xml:space="preserve"> </w:t>
      </w:r>
      <w:r w:rsidR="00DC6BE7">
        <w:t>When the us</w:t>
      </w:r>
      <w:r w:rsidR="00516F5E">
        <w:t xml:space="preserve">er is satisfied with the </w:t>
      </w:r>
      <w:r w:rsidR="00D36D0F">
        <w:t>Idea</w:t>
      </w:r>
      <w:r w:rsidR="00DC6BE7">
        <w:t xml:space="preserve"> and desir</w:t>
      </w:r>
      <w:r w:rsidR="00516F5E">
        <w:t>es to send it in</w:t>
      </w:r>
      <w:r w:rsidR="00B55F32">
        <w:t>,</w:t>
      </w:r>
      <w:r w:rsidR="00DC6BE7">
        <w:t xml:space="preserve"> the user clicks the “Send My Idea” button. </w:t>
      </w:r>
    </w:p>
    <w:p w:rsidR="00D36D0F" w:rsidRDefault="00D36D0F" w:rsidP="00DC6BE7">
      <w:pPr>
        <w:pStyle w:val="ListParagraph"/>
        <w:numPr>
          <w:ilvl w:val="2"/>
          <w:numId w:val="2"/>
        </w:numPr>
      </w:pPr>
      <w:r>
        <w:t xml:space="preserve">The Idea must be </w:t>
      </w:r>
      <w:r w:rsidR="00474F0D">
        <w:t>submitted by a user with a project role of PI1 – Principal investigator with submit authority.</w:t>
      </w:r>
    </w:p>
    <w:p w:rsidR="00D305E3" w:rsidRDefault="00A34345" w:rsidP="00DC6BE7">
      <w:pPr>
        <w:pStyle w:val="ListParagraph"/>
        <w:numPr>
          <w:ilvl w:val="2"/>
          <w:numId w:val="2"/>
        </w:numPr>
      </w:pPr>
      <w:r>
        <w:t xml:space="preserve">The </w:t>
      </w:r>
      <w:r w:rsidR="00D36D0F">
        <w:t>Idea</w:t>
      </w:r>
      <w:r>
        <w:t xml:space="preserve"> status</w:t>
      </w:r>
      <w:r w:rsidR="00D305E3">
        <w:t xml:space="preserve"> is changed to ‘S1’ – initial submission of the </w:t>
      </w:r>
      <w:r w:rsidR="00D36D0F">
        <w:t>Idea</w:t>
      </w:r>
      <w:r w:rsidR="00D305E3">
        <w:t>.</w:t>
      </w:r>
    </w:p>
    <w:p w:rsidR="00D305E3" w:rsidRDefault="00D305E3" w:rsidP="00DC6BE7">
      <w:pPr>
        <w:pStyle w:val="ListParagraph"/>
        <w:numPr>
          <w:ilvl w:val="2"/>
          <w:numId w:val="2"/>
        </w:numPr>
      </w:pPr>
      <w:r>
        <w:t>A message is inserted into table messages</w:t>
      </w:r>
      <w:r w:rsidR="00976965">
        <w:t xml:space="preserve"> to alert SFF</w:t>
      </w:r>
      <w:r w:rsidR="003533F9">
        <w:t xml:space="preserve"> management</w:t>
      </w:r>
      <w:r w:rsidR="00976965">
        <w:t>.</w:t>
      </w:r>
    </w:p>
    <w:p w:rsidR="003533F9" w:rsidRDefault="003533F9" w:rsidP="00DC6BE7">
      <w:pPr>
        <w:pStyle w:val="ListParagraph"/>
        <w:numPr>
          <w:ilvl w:val="2"/>
          <w:numId w:val="2"/>
        </w:numPr>
      </w:pPr>
      <w:r>
        <w:t xml:space="preserve">The Idea is locked so users can no longer make changes to the </w:t>
      </w:r>
      <w:r w:rsidR="00D36D0F">
        <w:t>Idea</w:t>
      </w:r>
      <w:r>
        <w:t>.</w:t>
      </w:r>
    </w:p>
    <w:p w:rsidR="005723F3" w:rsidRDefault="005723F3" w:rsidP="003533F9">
      <w:pPr>
        <w:pStyle w:val="ListParagraph"/>
        <w:numPr>
          <w:ilvl w:val="2"/>
          <w:numId w:val="2"/>
        </w:numPr>
      </w:pPr>
      <w:r>
        <w:t>S1 also denotes the queue (list of Ideas) to whom we need to send E1</w:t>
      </w:r>
      <w:r w:rsidR="006D6F94">
        <w:t xml:space="preserve"> confirmations.</w:t>
      </w:r>
      <w:r>
        <w:t xml:space="preserve"> </w:t>
      </w:r>
    </w:p>
    <w:p w:rsidR="007D53C2" w:rsidRDefault="001437BD" w:rsidP="00266053">
      <w:pPr>
        <w:pStyle w:val="ListParagraph"/>
        <w:numPr>
          <w:ilvl w:val="1"/>
          <w:numId w:val="2"/>
        </w:numPr>
      </w:pPr>
      <w:r>
        <w:rPr>
          <w:b/>
          <w:color w:val="FF0000"/>
        </w:rPr>
        <w:t>E1</w:t>
      </w:r>
      <w:r w:rsidR="0000161E">
        <w:t xml:space="preserve"> </w:t>
      </w:r>
      <w:r w:rsidR="00F50923">
        <w:t>A c</w:t>
      </w:r>
      <w:r w:rsidR="000C0532">
        <w:t>onfirmation lett</w:t>
      </w:r>
      <w:r w:rsidR="00F50923">
        <w:t>er is emailed</w:t>
      </w:r>
      <w:r w:rsidR="00361500">
        <w:t xml:space="preserve"> to all </w:t>
      </w:r>
      <w:r w:rsidR="00F50923">
        <w:t>PI</w:t>
      </w:r>
      <w:r w:rsidR="00361500">
        <w:t>s with a</w:t>
      </w:r>
      <w:r w:rsidR="007D53C2">
        <w:t xml:space="preserve"> project role code of ‘PI1’ for ‘</w:t>
      </w:r>
      <w:proofErr w:type="spellStart"/>
      <w:r w:rsidR="007D53C2">
        <w:t>projrolecode</w:t>
      </w:r>
      <w:proofErr w:type="spellEnd"/>
      <w:r w:rsidR="007D53C2">
        <w:t>’</w:t>
      </w:r>
      <w:r w:rsidR="00361500">
        <w:t xml:space="preserve"> on table ‘</w:t>
      </w:r>
      <w:proofErr w:type="spellStart"/>
      <w:r w:rsidR="00361500">
        <w:t>useridea</w:t>
      </w:r>
      <w:proofErr w:type="spellEnd"/>
      <w:r w:rsidR="00361500">
        <w:t>’</w:t>
      </w:r>
      <w:r w:rsidR="007D53C2">
        <w:t>.</w:t>
      </w:r>
    </w:p>
    <w:p w:rsidR="000C0532" w:rsidRDefault="00F50923" w:rsidP="007D53C2">
      <w:pPr>
        <w:pStyle w:val="ListParagraph"/>
        <w:numPr>
          <w:ilvl w:val="2"/>
          <w:numId w:val="2"/>
        </w:numPr>
      </w:pPr>
      <w:r>
        <w:t>T</w:t>
      </w:r>
      <w:r w:rsidR="000C0532">
        <w:t xml:space="preserve">he </w:t>
      </w:r>
      <w:r w:rsidR="00D36D0F">
        <w:t>Idea</w:t>
      </w:r>
      <w:r w:rsidR="000C0532">
        <w:t xml:space="preserve"> status</w:t>
      </w:r>
      <w:r>
        <w:t xml:space="preserve"> is changed to</w:t>
      </w:r>
      <w:r w:rsidR="00A34345">
        <w:t xml:space="preserve"> ‘E1</w:t>
      </w:r>
      <w:r w:rsidR="000C0532">
        <w:t>’ – confirmation of initial submission sent</w:t>
      </w:r>
      <w:r w:rsidR="0021734F">
        <w:t>.</w:t>
      </w:r>
    </w:p>
    <w:p w:rsidR="00266053" w:rsidRPr="007D53C2" w:rsidRDefault="007D53C2" w:rsidP="000C0532">
      <w:pPr>
        <w:pStyle w:val="ListParagraph"/>
        <w:numPr>
          <w:ilvl w:val="2"/>
          <w:numId w:val="2"/>
        </w:numPr>
      </w:pPr>
      <w:r w:rsidRPr="007D53C2">
        <w:t>A</w:t>
      </w:r>
      <w:r w:rsidR="000C0532" w:rsidRPr="007D53C2">
        <w:t>n email</w:t>
      </w:r>
      <w:r>
        <w:t xml:space="preserve"> is automatically sent</w:t>
      </w:r>
      <w:r w:rsidR="000C0532" w:rsidRPr="007D53C2">
        <w:t xml:space="preserve"> confirming various submitted documents have been received and describin</w:t>
      </w:r>
      <w:r>
        <w:t>g the next steps</w:t>
      </w:r>
      <w:r w:rsidR="000C0532" w:rsidRPr="007D53C2">
        <w:t>.</w:t>
      </w:r>
    </w:p>
    <w:p w:rsidR="002C4EB0" w:rsidRPr="002C4EB0" w:rsidRDefault="006D6F94" w:rsidP="000C0532">
      <w:pPr>
        <w:pStyle w:val="ListParagraph"/>
        <w:numPr>
          <w:ilvl w:val="2"/>
          <w:numId w:val="2"/>
        </w:numPr>
      </w:pPr>
      <w:r>
        <w:t>E1</w:t>
      </w:r>
      <w:r w:rsidR="002C4EB0">
        <w:t xml:space="preserve"> denotes the queue for Ideas to be reviewed by the President.</w:t>
      </w:r>
    </w:p>
    <w:p w:rsidR="004E1018" w:rsidRPr="004E1018" w:rsidRDefault="004E1018" w:rsidP="00DC6BE7">
      <w:pPr>
        <w:pStyle w:val="ListParagraph"/>
        <w:numPr>
          <w:ilvl w:val="1"/>
          <w:numId w:val="2"/>
        </w:numPr>
        <w:rPr>
          <w:color w:val="FF0000"/>
        </w:rPr>
      </w:pPr>
      <w:r w:rsidRPr="004E1018">
        <w:rPr>
          <w:color w:val="FF0000"/>
        </w:rPr>
        <w:t>**************************** Reviewed through here **************************</w:t>
      </w:r>
    </w:p>
    <w:p w:rsidR="00DC6BE7" w:rsidRDefault="0021734F" w:rsidP="00DC6BE7">
      <w:pPr>
        <w:pStyle w:val="ListParagraph"/>
        <w:numPr>
          <w:ilvl w:val="1"/>
          <w:numId w:val="2"/>
        </w:numPr>
      </w:pPr>
      <w:r>
        <w:rPr>
          <w:b/>
          <w:color w:val="FF0000"/>
        </w:rPr>
        <w:t>PD or</w:t>
      </w:r>
      <w:r>
        <w:t xml:space="preserve"> </w:t>
      </w:r>
      <w:r w:rsidR="00A46687">
        <w:rPr>
          <w:b/>
          <w:color w:val="FF0000"/>
        </w:rPr>
        <w:t>PA</w:t>
      </w:r>
      <w:r>
        <w:t xml:space="preserve"> </w:t>
      </w:r>
      <w:r w:rsidR="006D6F94">
        <w:t xml:space="preserve">The SFF President reviews </w:t>
      </w:r>
      <w:r w:rsidR="00D36D0F">
        <w:t>Idea</w:t>
      </w:r>
      <w:r w:rsidR="006D6F94">
        <w:t>s</w:t>
      </w:r>
      <w:r w:rsidR="002C4EB0">
        <w:t xml:space="preserve"> for reasonableness and responsive</w:t>
      </w:r>
      <w:r w:rsidR="00DC6BE7">
        <w:t xml:space="preserve">ness and forwards those reasonably satisfactory </w:t>
      </w:r>
      <w:r w:rsidR="00D36D0F">
        <w:t>Idea</w:t>
      </w:r>
      <w:r w:rsidR="00DC6BE7">
        <w:t>s (low threshold) to the Grants Committee</w:t>
      </w:r>
      <w:r w:rsidR="001437BD">
        <w:t>.</w:t>
      </w:r>
    </w:p>
    <w:p w:rsidR="001437BD" w:rsidRDefault="001437BD" w:rsidP="00DC6BE7">
      <w:pPr>
        <w:pStyle w:val="ListParagraph"/>
        <w:numPr>
          <w:ilvl w:val="2"/>
          <w:numId w:val="2"/>
        </w:numPr>
      </w:pPr>
      <w:r>
        <w:t>If declined</w:t>
      </w:r>
      <w:r w:rsidR="006D6F94">
        <w:t>,</w:t>
      </w:r>
      <w:r>
        <w:t xml:space="preserve"> the</w:t>
      </w:r>
      <w:r w:rsidR="00DC6BE7">
        <w:t xml:space="preserve"> statu</w:t>
      </w:r>
      <w:r>
        <w:t>s changes to ‘PD’</w:t>
      </w:r>
      <w:r w:rsidR="00B92B26">
        <w:t xml:space="preserve"> </w:t>
      </w:r>
      <w:r w:rsidR="00976965">
        <w:t>– Presiden</w:t>
      </w:r>
      <w:r w:rsidR="00A46687">
        <w:t>t Declined</w:t>
      </w:r>
      <w:r w:rsidR="006D6F94">
        <w:t xml:space="preserve"> and adds</w:t>
      </w:r>
      <w:r>
        <w:t xml:space="preserve"> the I</w:t>
      </w:r>
      <w:r w:rsidR="007D53C2">
        <w:t>dea to the queue for</w:t>
      </w:r>
      <w:r>
        <w:t xml:space="preserve"> decline letters.</w:t>
      </w:r>
    </w:p>
    <w:p w:rsidR="001437BD" w:rsidRDefault="001437BD" w:rsidP="001437BD">
      <w:pPr>
        <w:pStyle w:val="ListParagraph"/>
        <w:numPr>
          <w:ilvl w:val="2"/>
          <w:numId w:val="2"/>
        </w:numPr>
      </w:pPr>
      <w:r>
        <w:t>If accepted the status changes to ‘PA’ – President Accepted.</w:t>
      </w:r>
    </w:p>
    <w:p w:rsidR="006D6F94" w:rsidRDefault="007D53C2" w:rsidP="001437BD">
      <w:pPr>
        <w:pStyle w:val="ListParagraph"/>
        <w:numPr>
          <w:ilvl w:val="3"/>
          <w:numId w:val="2"/>
        </w:numPr>
      </w:pPr>
      <w:r>
        <w:t xml:space="preserve">The </w:t>
      </w:r>
      <w:r w:rsidR="001437BD">
        <w:t>Idea is forwarded to the Grants Committee</w:t>
      </w:r>
      <w:r w:rsidR="006D6F94">
        <w:t xml:space="preserve"> by adding the </w:t>
      </w:r>
      <w:r w:rsidR="00D36D0F">
        <w:t>Idea</w:t>
      </w:r>
      <w:r w:rsidR="006D6F94">
        <w:t xml:space="preserve"> </w:t>
      </w:r>
      <w:r w:rsidR="001437BD">
        <w:t>to</w:t>
      </w:r>
      <w:r w:rsidR="006D6F94">
        <w:t xml:space="preserve"> the Grants Committee </w:t>
      </w:r>
      <w:r>
        <w:t>initial Idea review queue</w:t>
      </w:r>
      <w:r w:rsidR="006D6F94">
        <w:t>.</w:t>
      </w:r>
    </w:p>
    <w:p w:rsidR="002C4EB0" w:rsidRPr="002C4EB0" w:rsidRDefault="006D6F94" w:rsidP="006D6F94">
      <w:pPr>
        <w:pStyle w:val="ListParagraph"/>
        <w:numPr>
          <w:ilvl w:val="1"/>
          <w:numId w:val="2"/>
        </w:numPr>
      </w:pPr>
      <w:r w:rsidRPr="006D6F94">
        <w:rPr>
          <w:b/>
          <w:color w:val="FF0000"/>
        </w:rPr>
        <w:lastRenderedPageBreak/>
        <w:t>PD1</w:t>
      </w:r>
      <w:r>
        <w:rPr>
          <w:color w:val="FF0000"/>
        </w:rPr>
        <w:t xml:space="preserve"> </w:t>
      </w:r>
      <w:r w:rsidR="007D53C2">
        <w:t>When the President’s d</w:t>
      </w:r>
      <w:r>
        <w:t>ecline letters are sent the code i</w:t>
      </w:r>
      <w:r w:rsidR="007D53C2">
        <w:t>s changed to ‘PD1’ – President d</w:t>
      </w:r>
      <w:r>
        <w:t xml:space="preserve">eclined.  </w:t>
      </w:r>
      <w:r w:rsidR="000A473F">
        <w:t xml:space="preserve">The </w:t>
      </w:r>
      <w:r w:rsidR="007D53C2">
        <w:t>Idea is closed.</w:t>
      </w:r>
    </w:p>
    <w:p w:rsidR="00DC6BE7" w:rsidRDefault="00A25119" w:rsidP="00976965">
      <w:pPr>
        <w:pStyle w:val="ListParagraph"/>
        <w:numPr>
          <w:ilvl w:val="1"/>
          <w:numId w:val="2"/>
        </w:numPr>
      </w:pPr>
      <w:proofErr w:type="spellStart"/>
      <w:r>
        <w:rPr>
          <w:b/>
          <w:color w:val="FF0000"/>
        </w:rPr>
        <w:t>GDa</w:t>
      </w:r>
      <w:proofErr w:type="spellEnd"/>
      <w:r w:rsidR="0021734F" w:rsidRPr="0021734F">
        <w:rPr>
          <w:b/>
          <w:color w:val="FF0000"/>
        </w:rPr>
        <w:t xml:space="preserve"> or GA1</w:t>
      </w:r>
      <w:r w:rsidR="0021734F">
        <w:t xml:space="preserve"> </w:t>
      </w:r>
      <w:r w:rsidR="00DC6BE7">
        <w:t xml:space="preserve">The Grants Committee reviews the </w:t>
      </w:r>
      <w:r w:rsidR="00D36D0F">
        <w:t>Idea</w:t>
      </w:r>
      <w:r w:rsidR="00DC6BE7">
        <w:t xml:space="preserve"> (see SFF </w:t>
      </w:r>
      <w:proofErr w:type="spellStart"/>
      <w:r>
        <w:t>Grantmaking</w:t>
      </w:r>
      <w:proofErr w:type="spellEnd"/>
      <w:r>
        <w:t xml:space="preserve"> procedures) and </w:t>
      </w:r>
      <w:r w:rsidR="00976965">
        <w:t xml:space="preserve">either </w:t>
      </w:r>
      <w:r w:rsidR="00516F5E">
        <w:t>decline</w:t>
      </w:r>
      <w:r>
        <w:t>s (‘</w:t>
      </w:r>
      <w:proofErr w:type="spellStart"/>
      <w:r>
        <w:t>GDa</w:t>
      </w:r>
      <w:proofErr w:type="spellEnd"/>
      <w:r>
        <w:t>’)</w:t>
      </w:r>
      <w:r w:rsidR="001437BD">
        <w:t xml:space="preserve"> or accept</w:t>
      </w:r>
      <w:r>
        <w:t>s (‘GA1’)</w:t>
      </w:r>
      <w:r w:rsidR="001437BD">
        <w:t xml:space="preserve"> the</w:t>
      </w:r>
      <w:bookmarkStart w:id="0" w:name="_GoBack"/>
      <w:bookmarkEnd w:id="0"/>
      <w:r w:rsidR="001437BD">
        <w:t xml:space="preserve"> </w:t>
      </w:r>
      <w:r w:rsidR="00D36D0F">
        <w:t>Idea</w:t>
      </w:r>
      <w:r w:rsidR="001437BD">
        <w:t>.  (Future enhancement - currently done manually).</w:t>
      </w:r>
    </w:p>
    <w:p w:rsidR="0000161E" w:rsidRDefault="00A25119" w:rsidP="00A25119">
      <w:pPr>
        <w:pStyle w:val="ListParagraph"/>
        <w:numPr>
          <w:ilvl w:val="1"/>
          <w:numId w:val="2"/>
        </w:numPr>
      </w:pPr>
      <w:r w:rsidRPr="00A25119">
        <w:rPr>
          <w:b/>
          <w:color w:val="FF0000"/>
        </w:rPr>
        <w:t>GD2</w:t>
      </w:r>
      <w:r>
        <w:t xml:space="preserve"> When the Grants Committee decline email is sent the</w:t>
      </w:r>
      <w:r w:rsidR="00516F5E">
        <w:t xml:space="preserve"> </w:t>
      </w:r>
      <w:r w:rsidR="00D36D0F">
        <w:t>Idea</w:t>
      </w:r>
      <w:r>
        <w:t xml:space="preserve"> is</w:t>
      </w:r>
      <w:r w:rsidR="00DC6BE7">
        <w:t xml:space="preserve"> ch</w:t>
      </w:r>
      <w:r>
        <w:t>anged to status ‘GD2</w:t>
      </w:r>
      <w:r w:rsidR="0000161E">
        <w:t>’ – closed</w:t>
      </w:r>
      <w:r>
        <w:t>.  (Future enhancement - currently done manually)</w:t>
      </w:r>
      <w:r w:rsidR="0000161E">
        <w:t>.</w:t>
      </w:r>
    </w:p>
    <w:p w:rsidR="00A25119" w:rsidRDefault="00A25119" w:rsidP="00A25119">
      <w:pPr>
        <w:pStyle w:val="ListParagraph"/>
        <w:numPr>
          <w:ilvl w:val="1"/>
          <w:numId w:val="2"/>
        </w:numPr>
        <w:rPr>
          <w:b/>
        </w:rPr>
      </w:pPr>
      <w:r w:rsidRPr="00A25119">
        <w:rPr>
          <w:b/>
        </w:rPr>
        <w:t>All remaining</w:t>
      </w:r>
      <w:r w:rsidR="00961AB3">
        <w:rPr>
          <w:b/>
        </w:rPr>
        <w:t xml:space="preserve"> status code</w:t>
      </w:r>
      <w:r w:rsidRPr="00A25119">
        <w:rPr>
          <w:b/>
        </w:rPr>
        <w:t xml:space="preserve"> cha</w:t>
      </w:r>
      <w:r w:rsidR="00961AB3">
        <w:rPr>
          <w:b/>
        </w:rPr>
        <w:t>nges are for future enhancement</w:t>
      </w:r>
    </w:p>
    <w:p w:rsidR="00961AB3" w:rsidRPr="00961AB3" w:rsidRDefault="00961AB3" w:rsidP="00961AB3">
      <w:pPr>
        <w:pStyle w:val="ListParagraph"/>
        <w:numPr>
          <w:ilvl w:val="2"/>
          <w:numId w:val="2"/>
        </w:numPr>
      </w:pPr>
      <w:r w:rsidRPr="00961AB3">
        <w:t>See Ref 1.a. for the official list of all Idea Status codes and their descriptions.</w:t>
      </w:r>
    </w:p>
    <w:p w:rsidR="00A25119" w:rsidRPr="00A25119" w:rsidRDefault="00A25119" w:rsidP="00A25119">
      <w:pPr>
        <w:pStyle w:val="ListParagraph"/>
        <w:numPr>
          <w:ilvl w:val="1"/>
          <w:numId w:val="2"/>
        </w:numPr>
        <w:rPr>
          <w:b/>
        </w:rPr>
      </w:pPr>
      <w:r w:rsidRPr="00A25119">
        <w:rPr>
          <w:b/>
        </w:rPr>
        <w:t>The following steps have not been reviewed or finalized.</w:t>
      </w:r>
    </w:p>
    <w:p w:rsidR="00DC6BE7" w:rsidRDefault="006F2050" w:rsidP="00976965">
      <w:pPr>
        <w:pStyle w:val="ListParagraph"/>
        <w:numPr>
          <w:ilvl w:val="2"/>
          <w:numId w:val="2"/>
        </w:numPr>
      </w:pPr>
      <w:r>
        <w:t xml:space="preserve">Closed </w:t>
      </w:r>
      <w:r w:rsidR="00D36D0F">
        <w:t>Idea</w:t>
      </w:r>
      <w:r>
        <w:t>s are</w:t>
      </w:r>
      <w:r w:rsidR="00DC6BE7">
        <w:t xml:space="preserve"> archived.</w:t>
      </w:r>
    </w:p>
    <w:p w:rsidR="00DC6BE7" w:rsidRDefault="00DC6BE7" w:rsidP="00DC6BE7">
      <w:pPr>
        <w:pStyle w:val="ListParagraph"/>
        <w:numPr>
          <w:ilvl w:val="2"/>
          <w:numId w:val="2"/>
        </w:numPr>
      </w:pPr>
      <w:r>
        <w:t xml:space="preserve">Accepted </w:t>
      </w:r>
      <w:r w:rsidR="00D36D0F">
        <w:t>Idea</w:t>
      </w:r>
      <w:r>
        <w:t>s become finalists.</w:t>
      </w:r>
    </w:p>
    <w:p w:rsidR="00DC6BE7" w:rsidRDefault="00DC6BE7" w:rsidP="00DC6BE7">
      <w:pPr>
        <w:pStyle w:val="ListParagraph"/>
        <w:numPr>
          <w:ilvl w:val="3"/>
          <w:numId w:val="2"/>
        </w:numPr>
      </w:pPr>
      <w:r>
        <w:t xml:space="preserve">This changes the </w:t>
      </w:r>
      <w:r w:rsidR="00D36D0F">
        <w:t>Idea</w:t>
      </w:r>
      <w:r>
        <w:t xml:space="preserve"> status to</w:t>
      </w:r>
      <w:r w:rsidR="0021734F">
        <w:t xml:space="preserve"> ‘GA1’</w:t>
      </w:r>
      <w:r>
        <w:t xml:space="preserve"> </w:t>
      </w:r>
      <w:r w:rsidR="0021734F">
        <w:t xml:space="preserve">- </w:t>
      </w:r>
      <w:r>
        <w:t>finalist.</w:t>
      </w:r>
      <w:r w:rsidR="0000161E">
        <w:t xml:space="preserve">  (Currently a manual update).</w:t>
      </w:r>
    </w:p>
    <w:p w:rsidR="00DC6BE7" w:rsidRDefault="006F2050" w:rsidP="00A46687">
      <w:pPr>
        <w:pStyle w:val="ListParagraph"/>
        <w:numPr>
          <w:ilvl w:val="3"/>
          <w:numId w:val="2"/>
        </w:numPr>
      </w:pPr>
      <w:r>
        <w:t xml:space="preserve">A registered PI can then </w:t>
      </w:r>
      <w:r w:rsidR="00512819">
        <w:t>begin en</w:t>
      </w:r>
      <w:r w:rsidR="00516F5E">
        <w:t>tering information for finalist</w:t>
      </w:r>
      <w:r w:rsidR="00512819">
        <w:t xml:space="preserve"> submission.</w:t>
      </w:r>
    </w:p>
    <w:p w:rsidR="00A46687" w:rsidRDefault="00A46687" w:rsidP="00A46687">
      <w:pPr>
        <w:pStyle w:val="ListParagraph"/>
        <w:numPr>
          <w:ilvl w:val="3"/>
          <w:numId w:val="2"/>
        </w:numPr>
      </w:pPr>
      <w:r>
        <w:t>The system sends a letter to all PI1 users for the Idea notifying them the Idea was selected as a Finalist.</w:t>
      </w:r>
    </w:p>
    <w:p w:rsidR="00516F5E" w:rsidRDefault="002E3728" w:rsidP="00516F5E">
      <w:pPr>
        <w:pStyle w:val="ListParagraph"/>
        <w:numPr>
          <w:ilvl w:val="1"/>
          <w:numId w:val="2"/>
        </w:numPr>
      </w:pPr>
      <w:r>
        <w:t>When satisfied, a</w:t>
      </w:r>
      <w:r w:rsidR="00516F5E">
        <w:t xml:space="preserve"> PI</w:t>
      </w:r>
      <w:r>
        <w:t xml:space="preserve"> with update authority on table </w:t>
      </w:r>
      <w:proofErr w:type="spellStart"/>
      <w:r>
        <w:t>useridea</w:t>
      </w:r>
      <w:proofErr w:type="spellEnd"/>
      <w:r w:rsidR="00516F5E">
        <w:t xml:space="preserve"> can click a second submit button.</w:t>
      </w:r>
    </w:p>
    <w:p w:rsidR="002E3728" w:rsidRDefault="002E3728" w:rsidP="002E3728">
      <w:pPr>
        <w:pStyle w:val="ListParagraph"/>
        <w:numPr>
          <w:ilvl w:val="2"/>
          <w:numId w:val="2"/>
        </w:numPr>
      </w:pPr>
      <w:r>
        <w:t>The system checks to make certain at least one person associated with the project is designated as PI.</w:t>
      </w:r>
    </w:p>
    <w:p w:rsidR="00516F5E" w:rsidRDefault="00516F5E" w:rsidP="00516F5E">
      <w:pPr>
        <w:pStyle w:val="ListParagraph"/>
        <w:numPr>
          <w:ilvl w:val="2"/>
          <w:numId w:val="2"/>
        </w:numPr>
      </w:pPr>
      <w:r>
        <w:t>Idea status changes to submit 2</w:t>
      </w:r>
    </w:p>
    <w:p w:rsidR="00516F5E" w:rsidRDefault="00516F5E" w:rsidP="00516F5E">
      <w:pPr>
        <w:pStyle w:val="ListParagraph"/>
        <w:numPr>
          <w:ilvl w:val="1"/>
          <w:numId w:val="2"/>
        </w:numPr>
      </w:pPr>
      <w:r>
        <w:t>Grants Committee reviews the finalist submission</w:t>
      </w:r>
    </w:p>
    <w:p w:rsidR="00516F5E" w:rsidRDefault="00516F5E" w:rsidP="00516F5E">
      <w:pPr>
        <w:pStyle w:val="ListParagraph"/>
        <w:numPr>
          <w:ilvl w:val="2"/>
          <w:numId w:val="2"/>
        </w:numPr>
      </w:pPr>
      <w:r>
        <w:t>If declined the status changes to closed.</w:t>
      </w:r>
    </w:p>
    <w:p w:rsidR="00516F5E" w:rsidRDefault="00516F5E" w:rsidP="00516F5E">
      <w:pPr>
        <w:pStyle w:val="ListParagraph"/>
        <w:numPr>
          <w:ilvl w:val="2"/>
          <w:numId w:val="2"/>
        </w:numPr>
      </w:pPr>
      <w:r>
        <w:t xml:space="preserve">If approved the </w:t>
      </w:r>
      <w:r w:rsidR="00D36D0F">
        <w:t>Idea</w:t>
      </w:r>
      <w:r>
        <w:t xml:space="preserve"> is considered by the BOD</w:t>
      </w:r>
    </w:p>
    <w:p w:rsidR="00516F5E" w:rsidRDefault="00516F5E" w:rsidP="00516F5E">
      <w:pPr>
        <w:pStyle w:val="ListParagraph"/>
        <w:numPr>
          <w:ilvl w:val="1"/>
          <w:numId w:val="2"/>
        </w:numPr>
      </w:pPr>
      <w:r>
        <w:t>BOD reviews the submission</w:t>
      </w:r>
    </w:p>
    <w:p w:rsidR="00512819" w:rsidRDefault="00512819" w:rsidP="00516F5E">
      <w:pPr>
        <w:pStyle w:val="ListParagraph"/>
        <w:numPr>
          <w:ilvl w:val="2"/>
          <w:numId w:val="2"/>
        </w:numPr>
      </w:pPr>
      <w:r>
        <w:t>If approved</w:t>
      </w:r>
      <w:r w:rsidR="00516F5E">
        <w:t xml:space="preserve"> the </w:t>
      </w:r>
      <w:r w:rsidR="00D36D0F">
        <w:t>Idea</w:t>
      </w:r>
      <w:r w:rsidR="00516F5E">
        <w:t xml:space="preserve"> status changes to “in contracting”</w:t>
      </w:r>
    </w:p>
    <w:p w:rsidR="00516F5E" w:rsidRDefault="00516F5E" w:rsidP="00516F5E">
      <w:pPr>
        <w:pStyle w:val="ListParagraph"/>
        <w:numPr>
          <w:ilvl w:val="2"/>
          <w:numId w:val="2"/>
        </w:numPr>
      </w:pPr>
      <w:r>
        <w:t>If declined the status changes to closed.</w:t>
      </w:r>
    </w:p>
    <w:p w:rsidR="00516F5E" w:rsidRDefault="00516F5E" w:rsidP="00516F5E">
      <w:pPr>
        <w:pStyle w:val="ListParagraph"/>
        <w:numPr>
          <w:ilvl w:val="2"/>
          <w:numId w:val="2"/>
        </w:numPr>
      </w:pPr>
      <w:r>
        <w:t xml:space="preserve">When signed the </w:t>
      </w:r>
      <w:r w:rsidR="00D36D0F">
        <w:t>Idea</w:t>
      </w:r>
      <w:r>
        <w:t xml:space="preserve"> status changes to “closed</w:t>
      </w:r>
    </w:p>
    <w:p w:rsidR="00516F5E" w:rsidRDefault="00516F5E" w:rsidP="00516F5E">
      <w:pPr>
        <w:pStyle w:val="ListParagraph"/>
        <w:numPr>
          <w:ilvl w:val="2"/>
          <w:numId w:val="2"/>
        </w:numPr>
      </w:pPr>
      <w:r>
        <w:t xml:space="preserve">All relevant info is </w:t>
      </w:r>
      <w:r w:rsidR="00731C0E">
        <w:t>used to create a new Project.</w:t>
      </w:r>
    </w:p>
    <w:p w:rsidR="00731C0E" w:rsidRDefault="00731C0E" w:rsidP="00731C0E">
      <w:pPr>
        <w:pStyle w:val="ListParagraph"/>
        <w:numPr>
          <w:ilvl w:val="0"/>
          <w:numId w:val="2"/>
        </w:numPr>
      </w:pPr>
      <w:r>
        <w:t>The life cycle of Grant projects.</w:t>
      </w:r>
    </w:p>
    <w:p w:rsidR="007B3DF1" w:rsidRDefault="007B3DF1" w:rsidP="00731C0E">
      <w:pPr>
        <w:pStyle w:val="ListParagraph"/>
        <w:numPr>
          <w:ilvl w:val="0"/>
          <w:numId w:val="2"/>
        </w:numPr>
      </w:pPr>
      <w:r>
        <w:t>Checkpoint summary:</w:t>
      </w:r>
    </w:p>
    <w:p w:rsidR="007B3DF1" w:rsidRDefault="007B3DF1" w:rsidP="007B3DF1">
      <w:pPr>
        <w:pStyle w:val="ListParagraph"/>
        <w:numPr>
          <w:ilvl w:val="1"/>
          <w:numId w:val="2"/>
        </w:numPr>
      </w:pPr>
      <w:r>
        <w:t>P1 started</w:t>
      </w:r>
    </w:p>
    <w:p w:rsidR="007B3DF1" w:rsidRDefault="007B3DF1" w:rsidP="007B3DF1">
      <w:pPr>
        <w:pStyle w:val="ListParagraph"/>
        <w:numPr>
          <w:ilvl w:val="1"/>
          <w:numId w:val="2"/>
        </w:numPr>
      </w:pPr>
      <w:r>
        <w:t>P1 sub.</w:t>
      </w:r>
    </w:p>
    <w:p w:rsidR="007B3DF1" w:rsidRDefault="007B3DF1" w:rsidP="007B3DF1">
      <w:pPr>
        <w:pStyle w:val="ListParagraph"/>
        <w:numPr>
          <w:ilvl w:val="1"/>
          <w:numId w:val="2"/>
        </w:numPr>
      </w:pPr>
      <w:r>
        <w:t xml:space="preserve">P1 </w:t>
      </w:r>
      <w:proofErr w:type="spellStart"/>
      <w:r>
        <w:t>resp</w:t>
      </w:r>
      <w:proofErr w:type="spellEnd"/>
      <w:r>
        <w:t xml:space="preserve"> sent</w:t>
      </w:r>
    </w:p>
    <w:p w:rsidR="007B3DF1" w:rsidRDefault="007B3DF1" w:rsidP="007B3DF1">
      <w:pPr>
        <w:pStyle w:val="ListParagraph"/>
        <w:numPr>
          <w:ilvl w:val="1"/>
          <w:numId w:val="2"/>
        </w:numPr>
      </w:pPr>
      <w:r>
        <w:t>P3 started</w:t>
      </w:r>
    </w:p>
    <w:p w:rsidR="007B3DF1" w:rsidRDefault="007B3DF1" w:rsidP="007B3DF1">
      <w:pPr>
        <w:pStyle w:val="ListParagraph"/>
        <w:numPr>
          <w:ilvl w:val="1"/>
          <w:numId w:val="2"/>
        </w:numPr>
      </w:pPr>
      <w:r>
        <w:t>P3 sub</w:t>
      </w:r>
    </w:p>
    <w:p w:rsidR="007B3DF1" w:rsidRDefault="007B3DF1" w:rsidP="007B3DF1">
      <w:pPr>
        <w:pStyle w:val="ListParagraph"/>
        <w:numPr>
          <w:ilvl w:val="1"/>
          <w:numId w:val="2"/>
        </w:numPr>
      </w:pPr>
      <w:r>
        <w:t>Declined sent</w:t>
      </w:r>
    </w:p>
    <w:p w:rsidR="007B3DF1" w:rsidRDefault="007B3DF1" w:rsidP="007B3DF1">
      <w:pPr>
        <w:pStyle w:val="ListParagraph"/>
        <w:numPr>
          <w:ilvl w:val="1"/>
          <w:numId w:val="2"/>
        </w:numPr>
      </w:pPr>
      <w:r>
        <w:t>Granted sent</w:t>
      </w:r>
    </w:p>
    <w:p w:rsidR="007B3DF1" w:rsidRDefault="007B3DF1" w:rsidP="007B3DF1">
      <w:pPr>
        <w:pStyle w:val="ListParagraph"/>
        <w:numPr>
          <w:ilvl w:val="1"/>
          <w:numId w:val="2"/>
        </w:numPr>
      </w:pPr>
      <w:r>
        <w:t>Closed</w:t>
      </w:r>
    </w:p>
    <w:p w:rsidR="007B3DF1" w:rsidRPr="007C7AAF" w:rsidRDefault="007B3DF1" w:rsidP="007B3DF1">
      <w:pPr>
        <w:pStyle w:val="ListParagraph"/>
        <w:numPr>
          <w:ilvl w:val="1"/>
          <w:numId w:val="2"/>
        </w:numPr>
      </w:pPr>
      <w:proofErr w:type="spellStart"/>
      <w:r>
        <w:t>Proj</w:t>
      </w:r>
      <w:proofErr w:type="spellEnd"/>
      <w:r>
        <w:t xml:space="preserve"> </w:t>
      </w:r>
      <w:proofErr w:type="spellStart"/>
      <w:r>
        <w:t>num</w:t>
      </w:r>
      <w:proofErr w:type="spellEnd"/>
    </w:p>
    <w:p w:rsidR="007B3DF1" w:rsidRDefault="007B3DF1" w:rsidP="007B3DF1">
      <w:pPr>
        <w:pStyle w:val="ListParagraph"/>
        <w:numPr>
          <w:ilvl w:val="1"/>
          <w:numId w:val="2"/>
        </w:numPr>
      </w:pPr>
    </w:p>
    <w:p w:rsidR="00420863" w:rsidRDefault="00420863" w:rsidP="00420863">
      <w:pPr>
        <w:rPr>
          <w:color w:val="FF0000"/>
        </w:rPr>
      </w:pPr>
      <w:r>
        <w:rPr>
          <w:color w:val="FF0000"/>
        </w:rPr>
        <w:t>PAGE HEADINGS will change on the (now) 3 input pages as follows:</w:t>
      </w:r>
    </w:p>
    <w:p w:rsidR="00865EA6" w:rsidRDefault="00865EA6" w:rsidP="00865EA6">
      <w:pPr>
        <w:rPr>
          <w:color w:val="FF0000"/>
        </w:rPr>
      </w:pPr>
    </w:p>
    <w:p w:rsidR="00865EA6" w:rsidRDefault="00865EA6" w:rsidP="00865EA6">
      <w:pPr>
        <w:rPr>
          <w:color w:val="FF0000"/>
          <w:sz w:val="26"/>
          <w:szCs w:val="26"/>
        </w:rPr>
      </w:pPr>
      <w:r>
        <w:rPr>
          <w:color w:val="FF0000"/>
          <w:sz w:val="26"/>
          <w:szCs w:val="26"/>
        </w:rPr>
        <w:t>SHARE MY IDEA</w:t>
      </w:r>
    </w:p>
    <w:p w:rsidR="00865EA6" w:rsidRDefault="00865EA6" w:rsidP="00865EA6">
      <w:pPr>
        <w:rPr>
          <w:color w:val="FF0000"/>
          <w:sz w:val="20"/>
          <w:szCs w:val="20"/>
        </w:rPr>
      </w:pPr>
      <w:r>
        <w:rPr>
          <w:color w:val="FF0000"/>
          <w:sz w:val="20"/>
          <w:szCs w:val="20"/>
        </w:rPr>
        <w:t>INITIAL INPUT PAGE</w:t>
      </w:r>
    </w:p>
    <w:p w:rsidR="00865EA6" w:rsidRDefault="00865EA6" w:rsidP="00865EA6">
      <w:pPr>
        <w:rPr>
          <w:color w:val="FF0000"/>
          <w:sz w:val="20"/>
          <w:szCs w:val="20"/>
        </w:rPr>
      </w:pPr>
    </w:p>
    <w:p w:rsidR="00865EA6" w:rsidRDefault="00865EA6" w:rsidP="00865EA6">
      <w:pPr>
        <w:rPr>
          <w:color w:val="FF0000"/>
          <w:sz w:val="26"/>
          <w:szCs w:val="26"/>
        </w:rPr>
      </w:pPr>
      <w:r>
        <w:rPr>
          <w:color w:val="FF0000"/>
          <w:sz w:val="26"/>
          <w:szCs w:val="26"/>
        </w:rPr>
        <w:t>SHARE MY IDEA</w:t>
      </w:r>
    </w:p>
    <w:p w:rsidR="00865EA6" w:rsidRDefault="00865EA6" w:rsidP="00865EA6">
      <w:pPr>
        <w:rPr>
          <w:color w:val="FF0000"/>
          <w:sz w:val="20"/>
          <w:szCs w:val="20"/>
        </w:rPr>
      </w:pPr>
      <w:r>
        <w:rPr>
          <w:color w:val="FF0000"/>
          <w:sz w:val="20"/>
          <w:szCs w:val="20"/>
        </w:rPr>
        <w:t>PROJECT ASSOCIATES INPUT PAGE</w:t>
      </w:r>
    </w:p>
    <w:p w:rsidR="00865EA6" w:rsidRDefault="00865EA6" w:rsidP="00865EA6">
      <w:pPr>
        <w:rPr>
          <w:color w:val="FF0000"/>
          <w:sz w:val="20"/>
          <w:szCs w:val="20"/>
        </w:rPr>
      </w:pPr>
    </w:p>
    <w:p w:rsidR="00865EA6" w:rsidRDefault="001B1D43" w:rsidP="00865EA6">
      <w:pPr>
        <w:rPr>
          <w:color w:val="FF0000"/>
          <w:sz w:val="26"/>
          <w:szCs w:val="26"/>
        </w:rPr>
      </w:pPr>
      <w:r>
        <w:rPr>
          <w:color w:val="FF0000"/>
          <w:sz w:val="26"/>
          <w:szCs w:val="26"/>
        </w:rPr>
        <w:t>SHARE MY IDEA</w:t>
      </w:r>
    </w:p>
    <w:p w:rsidR="00865EA6" w:rsidRDefault="00865EA6" w:rsidP="00865EA6">
      <w:pPr>
        <w:rPr>
          <w:color w:val="FF0000"/>
          <w:sz w:val="20"/>
          <w:szCs w:val="20"/>
        </w:rPr>
      </w:pPr>
      <w:r>
        <w:rPr>
          <w:color w:val="FF0000"/>
          <w:sz w:val="20"/>
          <w:szCs w:val="20"/>
        </w:rPr>
        <w:lastRenderedPageBreak/>
        <w:t>FINAL INPUT PAGE</w:t>
      </w:r>
    </w:p>
    <w:p w:rsidR="00865EA6" w:rsidRDefault="00865EA6" w:rsidP="00865EA6">
      <w:pPr>
        <w:rPr>
          <w:color w:val="FF0000"/>
          <w:sz w:val="20"/>
          <w:szCs w:val="20"/>
        </w:rPr>
      </w:pPr>
    </w:p>
    <w:p w:rsidR="00865EA6" w:rsidRPr="00865EA6" w:rsidRDefault="00865EA6" w:rsidP="00865EA6">
      <w:pPr>
        <w:rPr>
          <w:color w:val="FF0000"/>
          <w:sz w:val="20"/>
          <w:szCs w:val="20"/>
        </w:rPr>
      </w:pPr>
    </w:p>
    <w:sectPr w:rsidR="00865EA6" w:rsidRPr="00865EA6" w:rsidSect="00FC160D">
      <w:pgSz w:w="1080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0464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744555DE"/>
    <w:multiLevelType w:val="multilevel"/>
    <w:tmpl w:val="9E0CB932"/>
    <w:lvl w:ilvl="0">
      <w:start w:val="1"/>
      <w:numFmt w:val="decimal"/>
      <w:suff w:val="space"/>
      <w:lvlText w:val="%1."/>
      <w:lvlJc w:val="left"/>
      <w:pPr>
        <w:ind w:left="288" w:hanging="288"/>
      </w:pPr>
      <w:rPr>
        <w:rFonts w:hint="default"/>
      </w:rPr>
    </w:lvl>
    <w:lvl w:ilvl="1">
      <w:start w:val="1"/>
      <w:numFmt w:val="lowerLetter"/>
      <w:suff w:val="space"/>
      <w:lvlText w:val="%2."/>
      <w:lvlJc w:val="left"/>
      <w:pPr>
        <w:ind w:left="576" w:hanging="288"/>
      </w:pPr>
      <w:rPr>
        <w:rFonts w:hint="default"/>
      </w:rPr>
    </w:lvl>
    <w:lvl w:ilvl="2">
      <w:start w:val="1"/>
      <w:numFmt w:val="decimal"/>
      <w:suff w:val="space"/>
      <w:lvlText w:val="%3)"/>
      <w:lvlJc w:val="left"/>
      <w:pPr>
        <w:ind w:left="864" w:hanging="288"/>
      </w:pPr>
      <w:rPr>
        <w:rFonts w:hint="default"/>
      </w:rPr>
    </w:lvl>
    <w:lvl w:ilvl="3">
      <w:start w:val="1"/>
      <w:numFmt w:val="lowerLetter"/>
      <w:suff w:val="space"/>
      <w:lvlText w:val="%4)"/>
      <w:lvlJc w:val="left"/>
      <w:pPr>
        <w:ind w:left="1152" w:hanging="288"/>
      </w:pPr>
      <w:rPr>
        <w:rFonts w:hint="default"/>
      </w:rPr>
    </w:lvl>
    <w:lvl w:ilvl="4">
      <w:start w:val="1"/>
      <w:numFmt w:val="decimal"/>
      <w:suff w:val="space"/>
      <w:lvlText w:val="(%5)"/>
      <w:lvlJc w:val="left"/>
      <w:pPr>
        <w:ind w:left="1440" w:hanging="288"/>
      </w:pPr>
      <w:rPr>
        <w:rFonts w:hint="default"/>
      </w:rPr>
    </w:lvl>
    <w:lvl w:ilvl="5">
      <w:start w:val="1"/>
      <w:numFmt w:val="lowerLetter"/>
      <w:suff w:val="space"/>
      <w:lvlText w:val="(%6)"/>
      <w:lvlJc w:val="left"/>
      <w:pPr>
        <w:ind w:left="1728" w:hanging="288"/>
      </w:pPr>
      <w:rPr>
        <w:rFonts w:hint="default"/>
      </w:rPr>
    </w:lvl>
    <w:lvl w:ilvl="6">
      <w:start w:val="1"/>
      <w:numFmt w:val="decimal"/>
      <w:suff w:val="space"/>
      <w:lvlText w:val="%7."/>
      <w:lvlJc w:val="left"/>
      <w:pPr>
        <w:ind w:left="2016" w:hanging="288"/>
      </w:pPr>
      <w:rPr>
        <w:rFonts w:hint="default"/>
      </w:rPr>
    </w:lvl>
    <w:lvl w:ilvl="7">
      <w:start w:val="1"/>
      <w:numFmt w:val="lowerLetter"/>
      <w:suff w:val="space"/>
      <w:lvlText w:val="%8."/>
      <w:lvlJc w:val="left"/>
      <w:pPr>
        <w:ind w:left="2304" w:hanging="288"/>
      </w:pPr>
      <w:rPr>
        <w:rFonts w:hint="default"/>
      </w:rPr>
    </w:lvl>
    <w:lvl w:ilvl="8">
      <w:start w:val="1"/>
      <w:numFmt w:val="lowerRoman"/>
      <w:suff w:val="space"/>
      <w:lvlText w:val="%9."/>
      <w:lvlJc w:val="left"/>
      <w:pPr>
        <w:ind w:left="2592" w:hanging="288"/>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oNotDisplayPageBoundaries/>
  <w:proofState w:spelling="clean"/>
  <w:attachedTemplate r:id="rId1"/>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BE7"/>
    <w:rsid w:val="0000161E"/>
    <w:rsid w:val="00001C4F"/>
    <w:rsid w:val="000A473F"/>
    <w:rsid w:val="000C0532"/>
    <w:rsid w:val="00103074"/>
    <w:rsid w:val="001437BD"/>
    <w:rsid w:val="001B1D43"/>
    <w:rsid w:val="0021734F"/>
    <w:rsid w:val="00266053"/>
    <w:rsid w:val="002C4EB0"/>
    <w:rsid w:val="002E3728"/>
    <w:rsid w:val="003533F9"/>
    <w:rsid w:val="00361500"/>
    <w:rsid w:val="0036492D"/>
    <w:rsid w:val="003B7475"/>
    <w:rsid w:val="00420863"/>
    <w:rsid w:val="00422981"/>
    <w:rsid w:val="00427118"/>
    <w:rsid w:val="00474F0D"/>
    <w:rsid w:val="004C62E6"/>
    <w:rsid w:val="004E0C5E"/>
    <w:rsid w:val="004E1018"/>
    <w:rsid w:val="00512819"/>
    <w:rsid w:val="00516F5E"/>
    <w:rsid w:val="0052791D"/>
    <w:rsid w:val="00553180"/>
    <w:rsid w:val="005723F3"/>
    <w:rsid w:val="006D6F94"/>
    <w:rsid w:val="006F2050"/>
    <w:rsid w:val="00731C0E"/>
    <w:rsid w:val="00785957"/>
    <w:rsid w:val="007B3DF1"/>
    <w:rsid w:val="007C7AAF"/>
    <w:rsid w:val="007D53C2"/>
    <w:rsid w:val="008160B2"/>
    <w:rsid w:val="008336EF"/>
    <w:rsid w:val="00862708"/>
    <w:rsid w:val="00865EA6"/>
    <w:rsid w:val="00883DF1"/>
    <w:rsid w:val="00961AB3"/>
    <w:rsid w:val="00976965"/>
    <w:rsid w:val="00982170"/>
    <w:rsid w:val="00A25119"/>
    <w:rsid w:val="00A34345"/>
    <w:rsid w:val="00A46687"/>
    <w:rsid w:val="00AA4728"/>
    <w:rsid w:val="00B278CA"/>
    <w:rsid w:val="00B55F32"/>
    <w:rsid w:val="00B92B26"/>
    <w:rsid w:val="00C235EC"/>
    <w:rsid w:val="00C25365"/>
    <w:rsid w:val="00C602D8"/>
    <w:rsid w:val="00C720D3"/>
    <w:rsid w:val="00D21B33"/>
    <w:rsid w:val="00D305E3"/>
    <w:rsid w:val="00D36D0F"/>
    <w:rsid w:val="00DC6BE7"/>
    <w:rsid w:val="00F06586"/>
    <w:rsid w:val="00F50923"/>
    <w:rsid w:val="00FC1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9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A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9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A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uce\Documents\99%20Others\System\Software\Word\Templates\1Basic%20outline%20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1Basic outline 01.dotx</Template>
  <TotalTime>61</TotalTime>
  <Pages>3</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dc:creator>
  <cp:lastModifiedBy>Bruce</cp:lastModifiedBy>
  <cp:revision>6</cp:revision>
  <dcterms:created xsi:type="dcterms:W3CDTF">2021-08-18T14:15:00Z</dcterms:created>
  <dcterms:modified xsi:type="dcterms:W3CDTF">2021-08-18T15:39:00Z</dcterms:modified>
</cp:coreProperties>
</file>